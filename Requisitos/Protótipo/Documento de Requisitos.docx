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6727" w:rsidRDefault="00F26727">
      <w:pPr>
        <w:pStyle w:val="CabealhoCapa1"/>
      </w:pPr>
    </w:p>
    <w:p w:rsidR="00F26727" w:rsidRDefault="00F26727">
      <w:pPr>
        <w:pStyle w:val="CabealhoCapa2"/>
      </w:pPr>
    </w:p>
    <w:p w:rsidR="00F26727" w:rsidRDefault="00B15473">
      <w:pPr>
        <w:jc w:val="center"/>
        <w:rPr>
          <w:rFonts w:ascii="Arial" w:hAnsi="Arial"/>
        </w:rPr>
        <w:sectPr w:rsidR="00F26727">
          <w:headerReference w:type="even" r:id="rId7"/>
          <w:type w:val="continuous"/>
          <w:pgSz w:w="11909" w:h="16834" w:code="9"/>
          <w:pgMar w:top="864" w:right="1440" w:bottom="864" w:left="1440" w:header="720" w:footer="864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1" layoutInCell="1" allowOverlap="1">
                <wp:simplePos x="0" y="0"/>
                <wp:positionH relativeFrom="margin">
                  <wp:posOffset>19050</wp:posOffset>
                </wp:positionH>
                <wp:positionV relativeFrom="margin">
                  <wp:posOffset>720090</wp:posOffset>
                </wp:positionV>
                <wp:extent cx="5733415" cy="9236075"/>
                <wp:effectExtent l="0" t="0" r="0" b="0"/>
                <wp:wrapNone/>
                <wp:docPr id="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3415" cy="9236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F26727" w:rsidRPr="00B431AB" w:rsidRDefault="00F26727">
                            <w:pPr>
                              <w:pStyle w:val="TtuloCapa2"/>
                              <w:rPr>
                                <w:color w:val="000000" w:themeColor="text1"/>
                                <w:sz w:val="46"/>
                                <w:szCs w:val="46"/>
                              </w:rPr>
                            </w:pPr>
                            <w:r w:rsidRPr="00B431AB">
                              <w:rPr>
                                <w:b w:val="0"/>
                                <w:bCs/>
                                <w:color w:val="AEAAAA" w:themeColor="background2" w:themeShade="BF"/>
                                <w:sz w:val="46"/>
                                <w:szCs w:val="46"/>
                              </w:rPr>
                              <w:t>Documento de Requisitos</w:t>
                            </w:r>
                            <w:r w:rsidRPr="00B431AB">
                              <w:rPr>
                                <w:b w:val="0"/>
                                <w:bCs/>
                                <w:color w:val="000000" w:themeColor="text1"/>
                                <w:sz w:val="46"/>
                                <w:szCs w:val="46"/>
                              </w:rPr>
                              <w:br/>
                            </w:r>
                            <w:r w:rsidR="00B431AB" w:rsidRPr="00B431AB">
                              <w:rPr>
                                <w:color w:val="000000" w:themeColor="text1"/>
                                <w:sz w:val="46"/>
                                <w:szCs w:val="46"/>
                              </w:rPr>
                              <w:t xml:space="preserve">SBP </w:t>
                            </w:r>
                            <w:r w:rsidR="00163D28" w:rsidRPr="00163D28">
                              <w:rPr>
                                <w:rStyle w:val="normaltextrun"/>
                                <w:color w:val="000000"/>
                                <w:sz w:val="46"/>
                                <w:szCs w:val="46"/>
                                <w:bdr w:val="none" w:sz="0" w:space="0" w:color="auto" w:frame="1"/>
                              </w:rPr>
                              <w:t>ϟ</w:t>
                            </w:r>
                            <w:r w:rsidR="00B431AB" w:rsidRPr="00B431AB">
                              <w:rPr>
                                <w:color w:val="000000" w:themeColor="text1"/>
                                <w:sz w:val="46"/>
                                <w:szCs w:val="46"/>
                              </w:rPr>
                              <w:t xml:space="preserve"> </w:t>
                            </w:r>
                            <w:r w:rsidR="00445008" w:rsidRPr="00B431AB">
                              <w:rPr>
                                <w:color w:val="000000" w:themeColor="text1"/>
                                <w:sz w:val="46"/>
                                <w:szCs w:val="46"/>
                              </w:rPr>
                              <w:t>Simulador de Batalhas Pokémon</w:t>
                            </w:r>
                          </w:p>
                          <w:p w:rsidR="00F26727" w:rsidRDefault="00F26727">
                            <w:pPr>
                              <w:pStyle w:val="Verso"/>
                            </w:pPr>
                            <w:r>
                              <w:t xml:space="preserve">Versão </w:t>
                            </w:r>
                            <w:r w:rsidR="00445008">
                              <w:t xml:space="preserve">0.1 – </w:t>
                            </w:r>
                            <w:r w:rsidR="007066A6">
                              <w:t>O</w:t>
                            </w:r>
                            <w:r w:rsidR="00445008">
                              <w:t>utubro de 2019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1.5pt;margin-top:56.7pt;width:451.45pt;height:727.2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" filled="f" stroked="f">
                <v:path arrowok="t"/>
                <v:textbox inset="0,0,0,0">
                  <w:txbxContent>
                    <w:p w:rsidR="00F26727" w:rsidRPr="00B431AB" w:rsidRDefault="00F26727">
                      <w:pPr>
                        <w:pStyle w:val="TtuloCapa2"/>
                        <w:rPr>
                          <w:color w:val="000000" w:themeColor="text1"/>
                          <w:sz w:val="46"/>
                          <w:szCs w:val="46"/>
                        </w:rPr>
                      </w:pPr>
                      <w:r w:rsidRPr="00B431AB">
                        <w:rPr>
                          <w:b w:val="0"/>
                          <w:bCs/>
                          <w:color w:val="AEAAAA" w:themeColor="background2" w:themeShade="BF"/>
                          <w:sz w:val="46"/>
                          <w:szCs w:val="46"/>
                        </w:rPr>
                        <w:t>Documento de Requisitos</w:t>
                      </w:r>
                      <w:r w:rsidRPr="00B431AB">
                        <w:rPr>
                          <w:b w:val="0"/>
                          <w:bCs/>
                          <w:color w:val="000000" w:themeColor="text1"/>
                          <w:sz w:val="46"/>
                          <w:szCs w:val="46"/>
                        </w:rPr>
                        <w:br/>
                      </w:r>
                      <w:r w:rsidR="00B431AB" w:rsidRPr="00B431AB">
                        <w:rPr>
                          <w:color w:val="000000" w:themeColor="text1"/>
                          <w:sz w:val="46"/>
                          <w:szCs w:val="46"/>
                        </w:rPr>
                        <w:t xml:space="preserve">SBP </w:t>
                      </w:r>
                      <w:r w:rsidR="00163D28" w:rsidRPr="00163D28">
                        <w:rPr>
                          <w:rStyle w:val="normaltextrun"/>
                          <w:color w:val="000000"/>
                          <w:sz w:val="46"/>
                          <w:szCs w:val="46"/>
                          <w:bdr w:val="none" w:sz="0" w:space="0" w:color="auto" w:frame="1"/>
                        </w:rPr>
                        <w:t>ϟ</w:t>
                      </w:r>
                      <w:r w:rsidR="00B431AB" w:rsidRPr="00B431AB">
                        <w:rPr>
                          <w:color w:val="000000" w:themeColor="text1"/>
                          <w:sz w:val="46"/>
                          <w:szCs w:val="46"/>
                        </w:rPr>
                        <w:t xml:space="preserve"> </w:t>
                      </w:r>
                      <w:r w:rsidR="00445008" w:rsidRPr="00B431AB">
                        <w:rPr>
                          <w:color w:val="000000" w:themeColor="text1"/>
                          <w:sz w:val="46"/>
                          <w:szCs w:val="46"/>
                        </w:rPr>
                        <w:t>Simulador de Batalhas Pokémon</w:t>
                      </w:r>
                    </w:p>
                    <w:p w:rsidR="00F26727" w:rsidRDefault="00F26727">
                      <w:pPr>
                        <w:pStyle w:val="Verso"/>
                      </w:pPr>
                      <w:r>
                        <w:t xml:space="preserve">Versão </w:t>
                      </w:r>
                      <w:r w:rsidR="00445008">
                        <w:t xml:space="preserve">0.1 – </w:t>
                      </w:r>
                      <w:r w:rsidR="007066A6">
                        <w:t>O</w:t>
                      </w:r>
                      <w:r w:rsidR="00445008">
                        <w:t>utubro de 2019</w:t>
                      </w:r>
                    </w:p>
                  </w:txbxContent>
                </v:textbox>
                <w10:wrap anchorx="margin" anchory="margin"/>
                <w10:anchorlock/>
              </v:rect>
            </w:pict>
          </mc:Fallback>
        </mc:AlternateContent>
      </w:r>
    </w:p>
    <w:p w:rsidR="00F26727" w:rsidRDefault="00F26727">
      <w:pPr>
        <w:pStyle w:val="Sumrio-Captulo"/>
      </w:pPr>
      <w:bookmarkStart w:id="0" w:name="_Toc395349012"/>
      <w:bookmarkStart w:id="1" w:name="_Toc399055894"/>
      <w:r>
        <w:lastRenderedPageBreak/>
        <w:t>Ficha Técnica</w:t>
      </w:r>
      <w:bookmarkEnd w:id="0"/>
      <w:bookmarkEnd w:id="1"/>
    </w:p>
    <w:p w:rsidR="00F26727" w:rsidRDefault="00F26727">
      <w:pPr>
        <w:pStyle w:val="Ttulo-Item"/>
        <w:pBdr>
          <w:top w:val="single" w:sz="6" w:space="4" w:color="auto"/>
        </w:pBdr>
        <w:spacing w:before="120"/>
      </w:pPr>
      <w:r>
        <w:t>Equipe Responsável pela Elaboração</w:t>
      </w:r>
    </w:p>
    <w:p w:rsidR="00F26727" w:rsidRDefault="0056058B">
      <w:pPr>
        <w:pStyle w:val="Item"/>
      </w:pPr>
      <w:r>
        <w:t>Gabriela Rodrigues</w:t>
      </w:r>
    </w:p>
    <w:p w:rsidR="00445008" w:rsidRDefault="00445008">
      <w:pPr>
        <w:pStyle w:val="Item"/>
      </w:pPr>
      <w:r>
        <w:t>Lucas de Carvalho Felizardo</w:t>
      </w:r>
    </w:p>
    <w:p w:rsidR="00F26727" w:rsidRDefault="00F26727">
      <w:pPr>
        <w:pStyle w:val="Ttulo-Item"/>
        <w:pBdr>
          <w:top w:val="single" w:sz="6" w:space="4" w:color="auto"/>
        </w:pBdr>
        <w:spacing w:before="120"/>
      </w:pPr>
      <w:r>
        <w:t>Público Alvo</w:t>
      </w:r>
    </w:p>
    <w:p w:rsidR="00F26727" w:rsidRDefault="00F26727">
      <w:pPr>
        <w:pStyle w:val="Item"/>
      </w:pPr>
      <w:r>
        <w:t xml:space="preserve">Este manual destina-se a </w:t>
      </w:r>
      <w:r w:rsidR="00445008">
        <w:t>treinadores pokémon</w:t>
      </w:r>
      <w:r w:rsidR="004D7101">
        <w:t xml:space="preserve"> que desejam usar o simulador criado pela Equipe Chomsky.</w:t>
      </w:r>
    </w:p>
    <w:p w:rsidR="00F26727" w:rsidRDefault="002057CE">
      <w:pPr>
        <w:pStyle w:val="Sumrio-Captulo"/>
        <w:ind w:right="-427"/>
      </w:pPr>
      <w:r>
        <w:br w:type="page"/>
      </w:r>
      <w:r w:rsidR="00F26727">
        <w:lastRenderedPageBreak/>
        <w:t>Sumário</w:t>
      </w:r>
    </w:p>
    <w:p w:rsidR="00BC5514" w:rsidRDefault="00F26727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b w:val="0"/>
          <w:caps/>
        </w:rPr>
        <w:fldChar w:fldCharType="begin"/>
      </w:r>
      <w:r>
        <w:rPr>
          <w:b w:val="0"/>
          <w:caps/>
        </w:rPr>
        <w:instrText xml:space="preserve"> TOC \o "2-4" \t "Heading 1;1" </w:instrText>
      </w:r>
      <w:r>
        <w:rPr>
          <w:b w:val="0"/>
          <w:caps/>
        </w:rPr>
        <w:fldChar w:fldCharType="separate"/>
      </w:r>
      <w:r w:rsidR="00BC5514">
        <w:rPr>
          <w:noProof/>
        </w:rPr>
        <w:t>Visão geral deste documento</w:t>
      </w:r>
      <w:r w:rsidR="00BC5514">
        <w:rPr>
          <w:noProof/>
        </w:rPr>
        <w:tab/>
      </w:r>
      <w:r w:rsidR="00BC5514">
        <w:rPr>
          <w:noProof/>
        </w:rPr>
        <w:fldChar w:fldCharType="begin"/>
      </w:r>
      <w:r w:rsidR="00BC5514">
        <w:rPr>
          <w:noProof/>
        </w:rPr>
        <w:instrText xml:space="preserve"> PAGEREF _Toc22733742 \h </w:instrText>
      </w:r>
      <w:r w:rsidR="00BC5514">
        <w:rPr>
          <w:noProof/>
        </w:rPr>
      </w:r>
      <w:r w:rsidR="00BC5514">
        <w:rPr>
          <w:noProof/>
        </w:rPr>
        <w:fldChar w:fldCharType="separate"/>
      </w:r>
      <w:r w:rsidR="00BC5514">
        <w:rPr>
          <w:noProof/>
        </w:rPr>
        <w:t>1</w:t>
      </w:r>
      <w:r w:rsidR="00BC5514"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Glossário, Siglas e Acrogramas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Definições e Atributos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tabs>
          <w:tab w:val="left" w:pos="14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8012B7">
        <w:rPr>
          <w:rFonts w:ascii="Symbol" w:hAnsi="Symbol"/>
          <w:noProof/>
        </w:rPr>
        <w:t>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Identificação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tabs>
          <w:tab w:val="left" w:pos="14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8012B7">
        <w:rPr>
          <w:rFonts w:ascii="Symbol" w:hAnsi="Symbol"/>
          <w:noProof/>
        </w:rPr>
        <w:t>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Prioridades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Formulários coletados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Abrangência e sistemas relacionados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Relação de usuários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8012B7">
        <w:rPr>
          <w:noProof/>
        </w:rPr>
        <w:t>Foram identificados três usuários do sistema SBP denominados de EnfermeiraJoy, Treinador e o SimuladorDeBatalhas, abaixo detalhados.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Diagrama de Caso de Uso – Visáo do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3"/>
        <w:tabs>
          <w:tab w:val="left" w:pos="14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8012B7">
        <w:rPr>
          <w:rFonts w:ascii="Symbol" w:hAnsi="Symbol"/>
          <w:noProof/>
        </w:rPr>
        <w:t>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Visão da Enfermeira Joy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3"/>
        <w:tabs>
          <w:tab w:val="left" w:pos="14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8012B7">
        <w:rPr>
          <w:rFonts w:ascii="Symbol" w:hAnsi="Symbol"/>
          <w:noProof/>
        </w:rPr>
        <w:t>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Visão do Treinador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tabs>
          <w:tab w:val="left" w:pos="14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8012B7">
        <w:rPr>
          <w:rFonts w:ascii="Symbol" w:hAnsi="Symbol"/>
          <w:noProof/>
        </w:rPr>
        <w:t>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Visão do Simulador de Batalhas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[RF001] Fazer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Requisitos para o uso da Enfermeira Joy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[RF002] Gerenciar Pokémon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[RF003] Gerenciar 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[RF004] Gerenciar Treinadores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[RF005] Gerenciar Batalhas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[RF006] Cadastrar Pokémon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Requisitos para o uso do Treinador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8012B7">
        <w:rPr>
          <w:rFonts w:cs="Arial"/>
          <w:noProof/>
        </w:rPr>
        <w:t>[RF014] Alterar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8012B7">
        <w:rPr>
          <w:rFonts w:cs="Arial"/>
          <w:noProof/>
        </w:rPr>
        <w:t>[RF015] Batalhar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[RF016] Alterar Pokémon Escolhidos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[RF017] Alterar Dados Pessoais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[RF018] Alterar Senha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[RF019] Escolher Oponente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[RF020] Escolher Pokémon Para Batalhar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Requisitos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[RF021] Cadastrar Batalha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lastRenderedPageBreak/>
        <w:t>[RF022] Atualizar Cadastro dos Treinadores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[RF023] Remover Treinador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[RNF001]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Confiabilidade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[RNF005]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Segurança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Distribuição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Padrões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Hardware 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MAPA DE NAVEGAÇÃO DE 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 xml:space="preserve">I_Login </w:t>
      </w:r>
      <w:r w:rsidRPr="008012B7">
        <w:rPr>
          <w:noProof/>
          <w:color w:val="5B9BD5"/>
        </w:rPr>
        <w:t>&lt;Identificador de uma interface&gt;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Informações críticas da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IE_LoginUserNameLogin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Informações críticas da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BC5514" w:rsidRDefault="00BC5514">
      <w:pPr>
        <w:pStyle w:val="Sumrio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IE_LoginUserNameLogin&lt;Identificador de outra interface&gt;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F26727" w:rsidRDefault="00F26727">
      <w:r>
        <w:rPr>
          <w:rFonts w:ascii="Arial" w:hAnsi="Arial"/>
          <w:b/>
          <w:caps/>
          <w:noProof/>
          <w:sz w:val="24"/>
        </w:rPr>
        <w:fldChar w:fldCharType="end"/>
      </w:r>
    </w:p>
    <w:p w:rsidR="00F26727" w:rsidRDefault="00F26727">
      <w:pPr>
        <w:sectPr w:rsidR="00F26727">
          <w:headerReference w:type="default" r:id="rId8"/>
          <w:footerReference w:type="default" r:id="rId9"/>
          <w:pgSz w:w="11906" w:h="16838" w:code="9"/>
          <w:pgMar w:top="1134" w:right="1701" w:bottom="2041" w:left="1134" w:header="680" w:footer="680" w:gutter="567"/>
          <w:cols w:space="720"/>
        </w:sectPr>
      </w:pPr>
    </w:p>
    <w:p w:rsidR="00F26727" w:rsidRDefault="00F26727" w:rsidP="00631CAB">
      <w:pPr>
        <w:pStyle w:val="Ttulo1"/>
      </w:pPr>
      <w:bookmarkStart w:id="3" w:name="_Toc467473439"/>
      <w:bookmarkStart w:id="4" w:name="_Toc467473971"/>
      <w:bookmarkStart w:id="5" w:name="_Toc467477710"/>
      <w:bookmarkStart w:id="6" w:name="_Toc467494864"/>
      <w:bookmarkStart w:id="7" w:name="_Toc467495234"/>
      <w:bookmarkStart w:id="8" w:name="_Toc468086040"/>
      <w:r>
        <w:lastRenderedPageBreak/>
        <w:t>Introdução</w:t>
      </w:r>
      <w:bookmarkEnd w:id="3"/>
      <w:bookmarkEnd w:id="4"/>
      <w:bookmarkEnd w:id="5"/>
      <w:bookmarkEnd w:id="6"/>
      <w:bookmarkEnd w:id="7"/>
      <w:bookmarkEnd w:id="8"/>
    </w:p>
    <w:p w:rsidR="00F26727" w:rsidRDefault="00F26727">
      <w:pPr>
        <w:pStyle w:val="TextoNormal"/>
      </w:pPr>
      <w:r>
        <w:t xml:space="preserve">Este documento especifica o sistema </w:t>
      </w:r>
      <w:r w:rsidR="000354F6">
        <w:t>SBP – Simulador de Batalhas Pokémon,</w:t>
      </w:r>
      <w:r>
        <w:t xml:space="preserve"> fornecendo aos desenvolvedores as informações necessárias para o projeto e implementação, assim como para a realização dos testes e homologação do sistema.</w:t>
      </w:r>
    </w:p>
    <w:p w:rsidR="00F26727" w:rsidRDefault="00F26727">
      <w:pPr>
        <w:pStyle w:val="Ttulo2"/>
      </w:pPr>
      <w:bookmarkStart w:id="9" w:name="_Toc467473440"/>
      <w:bookmarkStart w:id="10" w:name="_Toc467473972"/>
      <w:bookmarkStart w:id="11" w:name="_Toc467477711"/>
      <w:bookmarkStart w:id="12" w:name="_Toc467494865"/>
      <w:bookmarkStart w:id="13" w:name="_Toc467495235"/>
      <w:bookmarkStart w:id="14" w:name="_Toc468086041"/>
      <w:bookmarkStart w:id="15" w:name="_Toc22733742"/>
      <w:r>
        <w:t>Visão geral deste documento</w:t>
      </w:r>
      <w:bookmarkEnd w:id="9"/>
      <w:bookmarkEnd w:id="10"/>
      <w:bookmarkEnd w:id="11"/>
      <w:bookmarkEnd w:id="12"/>
      <w:bookmarkEnd w:id="13"/>
      <w:bookmarkEnd w:id="14"/>
      <w:bookmarkEnd w:id="15"/>
    </w:p>
    <w:p w:rsidR="00F26727" w:rsidRDefault="00F26727">
      <w:pPr>
        <w:pStyle w:val="TextoNormal"/>
      </w:pPr>
      <w:r>
        <w:t xml:space="preserve">Esta introdução fornece as informações necessárias para fazer um bom uso deste documento, explicitando seus objetivos e as convenções que foram adotadas no texto, além de conter uma lista de referências para outros documentos relacionados. As demais seções apresentam a especificação do sistema </w:t>
      </w:r>
      <w:r w:rsidR="00384F14">
        <w:t xml:space="preserve">SBP – Simulador de Batalhas Pokémon </w:t>
      </w:r>
      <w:r>
        <w:t>e estão organizadas como descrito abaixo.</w:t>
      </w:r>
    </w:p>
    <w:p w:rsidR="00F26727" w:rsidRDefault="00F26727">
      <w:pPr>
        <w:pStyle w:val="Commarcadores"/>
        <w:tabs>
          <w:tab w:val="clear" w:pos="567"/>
          <w:tab w:val="num" w:pos="360"/>
        </w:tabs>
      </w:pPr>
      <w:r>
        <w:t>Seção 2</w:t>
      </w:r>
      <w:r>
        <w:rPr>
          <w:b w:val="0"/>
        </w:rPr>
        <w:t xml:space="preserve"> – Descrição geral do sistema: apresenta uma visão geral do sistema, caracterizando qual é o seu escopo e descrevendo seus usuários.</w:t>
      </w:r>
    </w:p>
    <w:p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3</w:t>
      </w:r>
      <w:r>
        <w:rPr>
          <w:b w:val="0"/>
        </w:rPr>
        <w:t xml:space="preserve"> – Requisitos funcionais (casos de uso): especifica todos os requisitos funcionais do sistema, descrevendo os fluxos de eventos, prioridades, atores, entradas e saídas de cada caso de uso a ser implementado.</w:t>
      </w:r>
    </w:p>
    <w:p w:rsidR="00F26727" w:rsidRDefault="00F26727">
      <w:pPr>
        <w:pStyle w:val="Commarcadores"/>
        <w:tabs>
          <w:tab w:val="clear" w:pos="567"/>
          <w:tab w:val="num" w:pos="360"/>
        </w:tabs>
      </w:pPr>
      <w:r>
        <w:t>Seção 4</w:t>
      </w:r>
      <w:r>
        <w:rPr>
          <w:b w:val="0"/>
        </w:rPr>
        <w:t xml:space="preserve"> – Requisitos não funcionais:</w:t>
      </w:r>
      <w:r>
        <w:t xml:space="preserve"> </w:t>
      </w:r>
      <w:r>
        <w:rPr>
          <w:b w:val="0"/>
        </w:rPr>
        <w:t>especifica todos os requisitos não funcionais do sistema, divididos em requisitos de usabilidade, confiabilidade, desempenho, segurança, distribuição, adequação a padrões e requisitos de hardware e software.</w:t>
      </w:r>
    </w:p>
    <w:p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5</w:t>
      </w:r>
      <w:r>
        <w:rPr>
          <w:b w:val="0"/>
        </w:rPr>
        <w:t xml:space="preserve"> – Descrição da interface com o usuário:</w:t>
      </w:r>
      <w:r>
        <w:t xml:space="preserve"> </w:t>
      </w:r>
      <w:r>
        <w:rPr>
          <w:b w:val="0"/>
        </w:rPr>
        <w:t>apresenta desenhos, figuras ou rascunhos de telas do sistema.</w:t>
      </w:r>
    </w:p>
    <w:p w:rsidR="001A74BB" w:rsidRDefault="001A74BB" w:rsidP="001A74BB">
      <w:pPr>
        <w:pStyle w:val="Ttulo2"/>
      </w:pPr>
      <w:bookmarkStart w:id="16" w:name="_Toc22733743"/>
      <w:r>
        <w:t>Glossário, Siglas e Acrogramas</w:t>
      </w:r>
      <w:bookmarkEnd w:id="16"/>
    </w:p>
    <w:p w:rsidR="001A74BB" w:rsidRPr="00631CAB" w:rsidRDefault="001A74BB" w:rsidP="00631CAB">
      <w:pPr>
        <w:spacing w:before="60" w:after="120"/>
        <w:jc w:val="both"/>
        <w:rPr>
          <w:sz w:val="22"/>
          <w:szCs w:val="22"/>
        </w:rPr>
      </w:pPr>
      <w:r w:rsidRPr="00631CAB">
        <w:rPr>
          <w:b/>
          <w:i/>
          <w:sz w:val="22"/>
          <w:szCs w:val="22"/>
        </w:rPr>
        <w:t>Fechamento diário</w:t>
      </w:r>
      <w:r w:rsidRPr="00631CAB">
        <w:rPr>
          <w:sz w:val="22"/>
          <w:szCs w:val="22"/>
        </w:rPr>
        <w:t xml:space="preserve"> – é a atividade de somar tudo o que foi vendido, tudo o que foi pago, deduzir os impostos e apresentar o resultado final como saldo positivo ou negativo do dia.</w:t>
      </w:r>
    </w:p>
    <w:p w:rsidR="001A74BB" w:rsidRPr="00631CAB" w:rsidRDefault="001A74BB" w:rsidP="00631CAB">
      <w:pPr>
        <w:spacing w:before="60" w:after="120"/>
        <w:jc w:val="both"/>
        <w:rPr>
          <w:sz w:val="22"/>
          <w:szCs w:val="22"/>
        </w:rPr>
      </w:pPr>
      <w:r w:rsidRPr="00631CAB">
        <w:rPr>
          <w:b/>
          <w:i/>
          <w:sz w:val="22"/>
          <w:szCs w:val="22"/>
        </w:rPr>
        <w:t>Baixa de Estoque</w:t>
      </w:r>
      <w:r w:rsidRPr="00631CAB">
        <w:rPr>
          <w:sz w:val="22"/>
          <w:szCs w:val="22"/>
        </w:rPr>
        <w:t xml:space="preserve"> – atividade que consiste em retirar do estoque um produto danificado, quebrado, furtado </w:t>
      </w:r>
      <w:proofErr w:type="spellStart"/>
      <w:r w:rsidRPr="00631CAB">
        <w:rPr>
          <w:sz w:val="22"/>
          <w:szCs w:val="22"/>
        </w:rPr>
        <w:t>etc</w:t>
      </w:r>
      <w:proofErr w:type="spellEnd"/>
      <w:r w:rsidRPr="00631CAB">
        <w:rPr>
          <w:sz w:val="22"/>
          <w:szCs w:val="22"/>
        </w:rPr>
        <w:t>, o qual não pode ser mais comercializado. Tal atividade reduz o estoque para não deixar constar no estoque o que não se possui mais, e ao mesmo tempo permite lançar o preço de custo do produto como prejuízo.</w:t>
      </w:r>
    </w:p>
    <w:p w:rsidR="001A74BB" w:rsidRPr="00631CAB" w:rsidRDefault="001A74BB" w:rsidP="00631CAB">
      <w:pPr>
        <w:spacing w:before="60" w:after="120"/>
        <w:jc w:val="both"/>
        <w:rPr>
          <w:sz w:val="22"/>
          <w:szCs w:val="22"/>
        </w:rPr>
      </w:pPr>
      <w:r w:rsidRPr="00631CAB">
        <w:rPr>
          <w:b/>
          <w:i/>
          <w:sz w:val="22"/>
          <w:szCs w:val="22"/>
        </w:rPr>
        <w:t>Fatura</w:t>
      </w:r>
      <w:r w:rsidRPr="00631CAB">
        <w:rPr>
          <w:sz w:val="22"/>
          <w:szCs w:val="22"/>
        </w:rPr>
        <w:t xml:space="preserve">- </w:t>
      </w:r>
      <w:proofErr w:type="spellStart"/>
      <w:r w:rsidRPr="00631CAB">
        <w:rPr>
          <w:sz w:val="22"/>
          <w:szCs w:val="22"/>
        </w:rPr>
        <w:t>bla</w:t>
      </w:r>
      <w:proofErr w:type="spellEnd"/>
      <w:r w:rsidRPr="00631CAB">
        <w:rPr>
          <w:sz w:val="22"/>
          <w:szCs w:val="22"/>
        </w:rPr>
        <w:t xml:space="preserve"> </w:t>
      </w:r>
      <w:proofErr w:type="spellStart"/>
      <w:r w:rsidRPr="00631CAB">
        <w:rPr>
          <w:sz w:val="22"/>
          <w:szCs w:val="22"/>
        </w:rPr>
        <w:t>bla</w:t>
      </w:r>
      <w:proofErr w:type="spellEnd"/>
      <w:r w:rsidRPr="00631CAB">
        <w:rPr>
          <w:sz w:val="22"/>
          <w:szCs w:val="22"/>
        </w:rPr>
        <w:t xml:space="preserve"> </w:t>
      </w:r>
      <w:proofErr w:type="spellStart"/>
      <w:r w:rsidRPr="00631CAB">
        <w:rPr>
          <w:sz w:val="22"/>
          <w:szCs w:val="22"/>
        </w:rPr>
        <w:t>bla</w:t>
      </w:r>
      <w:proofErr w:type="spellEnd"/>
    </w:p>
    <w:p w:rsidR="001A74BB" w:rsidRPr="00631CAB" w:rsidRDefault="001A74BB" w:rsidP="00631CAB">
      <w:pPr>
        <w:spacing w:before="60" w:after="120"/>
        <w:jc w:val="both"/>
        <w:rPr>
          <w:sz w:val="22"/>
          <w:szCs w:val="22"/>
        </w:rPr>
      </w:pPr>
      <w:r w:rsidRPr="00631CAB">
        <w:rPr>
          <w:b/>
          <w:i/>
          <w:sz w:val="22"/>
          <w:szCs w:val="22"/>
        </w:rPr>
        <w:t xml:space="preserve">Sangria de caixa </w:t>
      </w:r>
      <w:r w:rsidRPr="00631CAB">
        <w:rPr>
          <w:sz w:val="22"/>
          <w:szCs w:val="22"/>
        </w:rPr>
        <w:t xml:space="preserve">– </w:t>
      </w:r>
      <w:proofErr w:type="spellStart"/>
      <w:r w:rsidRPr="00631CAB">
        <w:rPr>
          <w:sz w:val="22"/>
          <w:szCs w:val="22"/>
        </w:rPr>
        <w:t>bla</w:t>
      </w:r>
      <w:proofErr w:type="spellEnd"/>
      <w:r w:rsidRPr="00631CAB">
        <w:rPr>
          <w:sz w:val="22"/>
          <w:szCs w:val="22"/>
        </w:rPr>
        <w:t xml:space="preserve"> </w:t>
      </w:r>
      <w:proofErr w:type="spellStart"/>
      <w:r w:rsidRPr="00631CAB">
        <w:rPr>
          <w:sz w:val="22"/>
          <w:szCs w:val="22"/>
        </w:rPr>
        <w:t>bla</w:t>
      </w:r>
      <w:proofErr w:type="spellEnd"/>
      <w:r w:rsidRPr="00631CAB">
        <w:rPr>
          <w:sz w:val="22"/>
          <w:szCs w:val="22"/>
        </w:rPr>
        <w:t xml:space="preserve"> </w:t>
      </w:r>
      <w:proofErr w:type="spellStart"/>
      <w:r w:rsidRPr="00631CAB">
        <w:rPr>
          <w:sz w:val="22"/>
          <w:szCs w:val="22"/>
        </w:rPr>
        <w:t>bla</w:t>
      </w:r>
      <w:proofErr w:type="spellEnd"/>
    </w:p>
    <w:p w:rsidR="0026024F" w:rsidRPr="00631CAB" w:rsidRDefault="0026024F" w:rsidP="00631CAB">
      <w:pPr>
        <w:spacing w:before="60" w:after="120"/>
        <w:jc w:val="both"/>
        <w:rPr>
          <w:sz w:val="22"/>
          <w:szCs w:val="22"/>
        </w:rPr>
      </w:pPr>
      <w:r w:rsidRPr="00631CAB">
        <w:rPr>
          <w:b/>
          <w:i/>
          <w:sz w:val="22"/>
          <w:szCs w:val="22"/>
        </w:rPr>
        <w:t>Alavancagem</w:t>
      </w:r>
      <w:r w:rsidRPr="00631CAB">
        <w:rPr>
          <w:sz w:val="22"/>
          <w:szCs w:val="22"/>
        </w:rPr>
        <w:t xml:space="preserve"> - </w:t>
      </w:r>
      <w:proofErr w:type="spellStart"/>
      <w:r w:rsidRPr="00631CAB">
        <w:rPr>
          <w:sz w:val="22"/>
          <w:szCs w:val="22"/>
        </w:rPr>
        <w:t>bla</w:t>
      </w:r>
      <w:proofErr w:type="spellEnd"/>
      <w:r w:rsidRPr="00631CAB">
        <w:rPr>
          <w:sz w:val="22"/>
          <w:szCs w:val="22"/>
        </w:rPr>
        <w:t xml:space="preserve"> </w:t>
      </w:r>
      <w:proofErr w:type="spellStart"/>
      <w:r w:rsidRPr="00631CAB">
        <w:rPr>
          <w:sz w:val="22"/>
          <w:szCs w:val="22"/>
        </w:rPr>
        <w:t>bla</w:t>
      </w:r>
      <w:proofErr w:type="spellEnd"/>
      <w:r w:rsidRPr="00631CAB">
        <w:rPr>
          <w:sz w:val="22"/>
          <w:szCs w:val="22"/>
        </w:rPr>
        <w:t xml:space="preserve"> </w:t>
      </w:r>
      <w:proofErr w:type="spellStart"/>
      <w:r w:rsidRPr="00631CAB">
        <w:rPr>
          <w:sz w:val="22"/>
          <w:szCs w:val="22"/>
        </w:rPr>
        <w:t>bla</w:t>
      </w:r>
      <w:proofErr w:type="spellEnd"/>
    </w:p>
    <w:p w:rsidR="001A74BB" w:rsidRPr="00631CAB" w:rsidRDefault="005C5014" w:rsidP="00631CAB">
      <w:pPr>
        <w:spacing w:before="60" w:after="120"/>
        <w:jc w:val="both"/>
        <w:rPr>
          <w:b/>
          <w:i/>
          <w:sz w:val="22"/>
          <w:szCs w:val="22"/>
        </w:rPr>
      </w:pPr>
      <w:r w:rsidRPr="00631CAB">
        <w:rPr>
          <w:b/>
          <w:i/>
          <w:sz w:val="22"/>
          <w:szCs w:val="22"/>
        </w:rPr>
        <w:t xml:space="preserve">PIB </w:t>
      </w:r>
      <w:r w:rsidRPr="00631CAB">
        <w:rPr>
          <w:sz w:val="22"/>
          <w:szCs w:val="22"/>
        </w:rPr>
        <w:t>– Produto Interno Bruto</w:t>
      </w:r>
    </w:p>
    <w:p w:rsidR="001A74BB" w:rsidRDefault="001A74BB" w:rsidP="001A74BB">
      <w:pPr>
        <w:pStyle w:val="TextoNormal"/>
      </w:pPr>
    </w:p>
    <w:p w:rsidR="001A74BB" w:rsidRDefault="001A74BB" w:rsidP="001A74BB">
      <w:pPr>
        <w:pStyle w:val="Ttulo2"/>
      </w:pPr>
      <w:bookmarkStart w:id="17" w:name="_Toc22733744"/>
      <w:r>
        <w:t>Definições</w:t>
      </w:r>
      <w:r w:rsidR="005C5014">
        <w:t xml:space="preserve"> e Atributos de Requisitos</w:t>
      </w:r>
      <w:bookmarkEnd w:id="17"/>
    </w:p>
    <w:p w:rsidR="00F26727" w:rsidRDefault="00F26727">
      <w:pPr>
        <w:pStyle w:val="Ttulo3"/>
      </w:pPr>
      <w:bookmarkStart w:id="18" w:name="_Toc468086043"/>
      <w:bookmarkStart w:id="19" w:name="_Toc22733745"/>
      <w:r>
        <w:t>Identificação dos Requisitos</w:t>
      </w:r>
      <w:bookmarkEnd w:id="18"/>
      <w:bookmarkEnd w:id="19"/>
      <w:r>
        <w:t xml:space="preserve"> </w:t>
      </w:r>
    </w:p>
    <w:p w:rsidR="00F26727" w:rsidRDefault="005C5014">
      <w:pPr>
        <w:pStyle w:val="TextoNormal"/>
      </w:pPr>
      <w:r>
        <w:t xml:space="preserve">RF é utilizado para identificar Requisitos Funcionais e RNF é utilizado para identificar Requisitos Não Funcionais. Ambas siglas vem acompahada de um número que é o identificador </w:t>
      </w:r>
      <w:r>
        <w:lastRenderedPageBreak/>
        <w:t xml:space="preserve">único do requisitos. </w:t>
      </w:r>
      <w:r w:rsidR="00F26727">
        <w:t>Por exemplo, o requisito</w:t>
      </w:r>
      <w:r>
        <w:t xml:space="preserve"> [</w:t>
      </w:r>
      <w:r w:rsidR="00F26727">
        <w:t xml:space="preserve">RF016] </w:t>
      </w:r>
      <w:r>
        <w:t>indica um requisito funcional de número 16.</w:t>
      </w:r>
    </w:p>
    <w:p w:rsidR="00F26727" w:rsidRDefault="00F26727">
      <w:pPr>
        <w:pStyle w:val="Ttulo3"/>
      </w:pPr>
      <w:bookmarkStart w:id="20" w:name="_Toc468086044"/>
      <w:bookmarkStart w:id="21" w:name="_Toc22733746"/>
      <w:r>
        <w:t>Prioridades dos Requisitos</w:t>
      </w:r>
      <w:bookmarkEnd w:id="20"/>
      <w:bookmarkEnd w:id="21"/>
    </w:p>
    <w:p w:rsidR="00F26727" w:rsidRDefault="00F26727">
      <w:pPr>
        <w:pStyle w:val="TextoNormal"/>
      </w:pPr>
      <w:r>
        <w:t xml:space="preserve">Para estabelecer a prioridade dos requisitos foram adotadas as denominações “essencial”, “importante” e “desejável”. </w:t>
      </w:r>
    </w:p>
    <w:p w:rsidR="00F26727" w:rsidRDefault="00F26727">
      <w:pPr>
        <w:pStyle w:val="Commarcadores"/>
        <w:tabs>
          <w:tab w:val="clear" w:pos="567"/>
          <w:tab w:val="num" w:pos="360"/>
        </w:tabs>
      </w:pPr>
      <w:r>
        <w:t xml:space="preserve">Essencial </w:t>
      </w:r>
      <w:r>
        <w:rPr>
          <w:b w:val="0"/>
        </w:rPr>
        <w:t>é o requisito sem o qual o sistema não entra em funcionamento. Requisitos essenciais são requisitos imprescindíveis, que têm que ser implementados impreterivelmente.</w:t>
      </w:r>
    </w:p>
    <w:p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 xml:space="preserve">Importante </w:t>
      </w:r>
      <w:r>
        <w:rPr>
          <w:b w:val="0"/>
        </w:rPr>
        <w:t>é o requisito sem o qual o sistema entra em funcionamento, mas de forma não satisfatória. Requisitos importantes devem ser implementados, mas, se não forem, o sistema poderá ser implantado e usado mesmo assim.</w:t>
      </w:r>
    </w:p>
    <w:p w:rsidR="00F26727" w:rsidRDefault="00F26727">
      <w:pPr>
        <w:pStyle w:val="Commarcadores"/>
        <w:tabs>
          <w:tab w:val="clear" w:pos="567"/>
          <w:tab w:val="num" w:pos="360"/>
        </w:tabs>
      </w:pPr>
      <w:r>
        <w:t>Desejável</w:t>
      </w:r>
      <w:r>
        <w:rPr>
          <w:b w:val="0"/>
        </w:rPr>
        <w:t xml:space="preserve"> é o requisito que não compromete as funcionalidades básicas do sistema, isto é, o sistema pode funcionar de forma satisfatória sem ele. Requisitos desejáveis são requisitos que podem ser deixados para versões posteriores do sistema, caso não haja tempo hábil para implementá-los na versão que está sendo especificada.</w:t>
      </w:r>
    </w:p>
    <w:p w:rsidR="00F26727" w:rsidRDefault="00C1576A" w:rsidP="00C1576A">
      <w:pPr>
        <w:pStyle w:val="Ttulo2"/>
        <w:numPr>
          <w:ilvl w:val="0"/>
          <w:numId w:val="0"/>
        </w:numPr>
      </w:pPr>
      <w:bookmarkStart w:id="22" w:name="_Hlt467473290"/>
      <w:bookmarkStart w:id="23" w:name="_Ref471394537"/>
      <w:bookmarkStart w:id="24" w:name="_Toc467473442"/>
      <w:bookmarkStart w:id="25" w:name="_Toc467473974"/>
      <w:bookmarkStart w:id="26" w:name="_Toc467477713"/>
      <w:bookmarkStart w:id="27" w:name="_Toc467494867"/>
      <w:bookmarkStart w:id="28" w:name="_Toc467495237"/>
      <w:bookmarkStart w:id="29" w:name="_Toc468086045"/>
      <w:bookmarkStart w:id="30" w:name="_Toc22733747"/>
      <w:bookmarkEnd w:id="22"/>
      <w:r>
        <w:t>Formulários coletados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:rsidR="00F26727" w:rsidRDefault="00C1576A">
      <w:pPr>
        <w:pStyle w:val="TextoNormal"/>
      </w:pPr>
      <w:r>
        <w:t>Os d</w:t>
      </w:r>
      <w:r w:rsidR="00F26727">
        <w:t xml:space="preserve">ocumentos relacionados </w:t>
      </w:r>
      <w:r>
        <w:t>abaixo estão a disposição no anexo deste documento. Os campos riscados de vemelho não são necessãrios. Os campos escritos a mão com caneta azul são campos que precisam ser acrescentados ao formulãrio. Os demais campos sem qualquer marcação devem fazer parte do sistema.</w:t>
      </w:r>
    </w:p>
    <w:p w:rsidR="00C1576A" w:rsidRDefault="00C1576A" w:rsidP="00A0685E">
      <w:pPr>
        <w:pStyle w:val="Numerada"/>
        <w:numPr>
          <w:ilvl w:val="0"/>
          <w:numId w:val="3"/>
        </w:numPr>
      </w:pPr>
      <w:r>
        <w:t xml:space="preserve">Cadastro de Cliente: </w:t>
      </w:r>
    </w:p>
    <w:p w:rsidR="00C1576A" w:rsidRDefault="00C1576A" w:rsidP="00A0685E">
      <w:pPr>
        <w:pStyle w:val="Numerada"/>
        <w:numPr>
          <w:ilvl w:val="0"/>
          <w:numId w:val="3"/>
        </w:numPr>
      </w:pPr>
      <w:r>
        <w:t xml:space="preserve">Cadastro de Produto: </w:t>
      </w:r>
    </w:p>
    <w:p w:rsidR="00C1576A" w:rsidRPr="00C1576A" w:rsidRDefault="00C1576A" w:rsidP="00A0685E">
      <w:pPr>
        <w:pStyle w:val="Numerada"/>
        <w:numPr>
          <w:ilvl w:val="0"/>
          <w:numId w:val="3"/>
        </w:numPr>
      </w:pPr>
      <w:r>
        <w:t>Nota Fiscal</w:t>
      </w:r>
    </w:p>
    <w:p w:rsidR="00C1576A" w:rsidRPr="00C1576A" w:rsidRDefault="00C1576A" w:rsidP="00C1576A">
      <w:pPr>
        <w:pStyle w:val="TextoNormal"/>
      </w:pPr>
    </w:p>
    <w:p w:rsidR="00F26727" w:rsidRDefault="00F26727" w:rsidP="00C1576A">
      <w:pPr>
        <w:pStyle w:val="Numerada"/>
        <w:sectPr w:rsidR="00F26727">
          <w:headerReference w:type="even" r:id="rId10"/>
          <w:head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31" w:name="_Toc467473443"/>
    <w:bookmarkStart w:id="32" w:name="_Toc467473975"/>
    <w:bookmarkStart w:id="33" w:name="_Toc467477714"/>
    <w:bookmarkStart w:id="34" w:name="_Toc467494868"/>
    <w:bookmarkStart w:id="35" w:name="_Toc467495238"/>
    <w:bookmarkStart w:id="36" w:name="_Toc468086046"/>
    <w:p w:rsidR="00F26727" w:rsidRDefault="004D5916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.25pt;height:36.75pt" o:ole="">
            <v:imagedata r:id="rId12" o:title=""/>
          </v:shape>
          <o:OLEObject Type="Embed" ProgID="Word.Picture.6" ShapeID="_x0000_i1025" DrawAspect="Content" ObjectID="_1633373235" r:id="rId13"/>
        </w:object>
      </w:r>
    </w:p>
    <w:p w:rsidR="00F26727" w:rsidRDefault="00F2672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w:rsidR="00F26727" w:rsidRDefault="00F26727">
      <w:pPr>
        <w:pStyle w:val="Ttulo1"/>
      </w:pPr>
      <w:r>
        <w:t>Descrição geral do sistema</w:t>
      </w:r>
      <w:bookmarkEnd w:id="31"/>
      <w:bookmarkEnd w:id="32"/>
      <w:bookmarkEnd w:id="33"/>
      <w:bookmarkEnd w:id="34"/>
      <w:bookmarkEnd w:id="35"/>
      <w:bookmarkEnd w:id="36"/>
    </w:p>
    <w:p w:rsidR="00F26727" w:rsidRPr="00B078A6" w:rsidRDefault="00AE4C1F">
      <w:pPr>
        <w:pStyle w:val="TextoNormal"/>
      </w:pPr>
      <w:r>
        <w:t xml:space="preserve">SBP – Simulador de Batalhas Pokémon, é um sistema capaz de </w:t>
      </w:r>
      <w:r w:rsidR="00FD2091">
        <w:t xml:space="preserve">ser usado como ferramenta para treinadores pokémon. O sistema é ideal para o treinador que deseja </w:t>
      </w:r>
      <w:r w:rsidR="00D53454">
        <w:t>criar novas estratégias em combate, uma vez que o sistema tenta semular de maneira muito precisa uma batalha pokémon.</w:t>
      </w:r>
    </w:p>
    <w:p w:rsidR="00631CAB" w:rsidRDefault="00631CAB">
      <w:pPr>
        <w:pStyle w:val="TextoNormal"/>
      </w:pPr>
    </w:p>
    <w:p w:rsidR="00F26727" w:rsidRDefault="00F26727">
      <w:pPr>
        <w:pStyle w:val="Ttulo2"/>
      </w:pPr>
      <w:bookmarkStart w:id="37" w:name="_Toc467473444"/>
      <w:bookmarkStart w:id="38" w:name="_Toc467473976"/>
      <w:bookmarkStart w:id="39" w:name="_Toc467477715"/>
      <w:bookmarkStart w:id="40" w:name="_Toc467494869"/>
      <w:bookmarkStart w:id="41" w:name="_Toc467495239"/>
      <w:bookmarkStart w:id="42" w:name="_Toc468086047"/>
      <w:bookmarkStart w:id="43" w:name="_Toc22733748"/>
      <w:r>
        <w:t>Abrangência e sistemas relacionados</w:t>
      </w:r>
      <w:bookmarkEnd w:id="37"/>
      <w:bookmarkEnd w:id="38"/>
      <w:bookmarkEnd w:id="39"/>
      <w:bookmarkEnd w:id="40"/>
      <w:bookmarkEnd w:id="41"/>
      <w:bookmarkEnd w:id="42"/>
      <w:bookmarkEnd w:id="43"/>
    </w:p>
    <w:p w:rsidR="00F26727" w:rsidRDefault="0022174B">
      <w:pPr>
        <w:pStyle w:val="TextoNormal"/>
      </w:pPr>
      <w:r>
        <w:t xml:space="preserve">O sistema permite aos treinadores criarem contas </w:t>
      </w:r>
      <w:r w:rsidR="00074619">
        <w:t xml:space="preserve">com a finalidade de simular batalhas. Ao iniciar uma simulação, o treinador precisará </w:t>
      </w:r>
      <w:r w:rsidR="0009739E">
        <w:t xml:space="preserve">escolher um oponente e um pokémon para cada. O SBP tenta ser o mais real possível, contudo </w:t>
      </w:r>
      <w:r w:rsidR="005B5545">
        <w:t>o sistema não é 100% preciso, por isso os desenvolvedores não se responsabilizam por quaisquer adversidades em batalhas reais.</w:t>
      </w:r>
    </w:p>
    <w:p w:rsidR="00DB3E7B" w:rsidRPr="0022174B" w:rsidRDefault="00865EB1">
      <w:pPr>
        <w:pStyle w:val="TextoNormal"/>
      </w:pPr>
      <w:r>
        <w:t>O sistema será disponibilizado em um máquina com acesso a internet para todos os Centros Pokémon</w:t>
      </w:r>
      <w:r w:rsidR="00A5257B">
        <w:t>, onde a Enfermeira Joy será responsável por gerenciar os dados que os treinadores terão acesso.</w:t>
      </w:r>
    </w:p>
    <w:p w:rsidR="00F26727" w:rsidRDefault="00C1576A" w:rsidP="00DB3E7B">
      <w:pPr>
        <w:pStyle w:val="Ttulo2"/>
        <w:numPr>
          <w:ilvl w:val="0"/>
          <w:numId w:val="0"/>
        </w:numPr>
      </w:pPr>
      <w:bookmarkStart w:id="44" w:name="_Toc467473445"/>
      <w:bookmarkStart w:id="45" w:name="_Toc467473977"/>
      <w:bookmarkStart w:id="46" w:name="_Toc467477716"/>
      <w:bookmarkStart w:id="47" w:name="_Toc467494870"/>
      <w:bookmarkStart w:id="48" w:name="_Toc467495240"/>
      <w:bookmarkStart w:id="49" w:name="_Toc468086048"/>
      <w:bookmarkStart w:id="50" w:name="_Toc22733749"/>
      <w:r>
        <w:t>Relação de usuários do sistema</w:t>
      </w:r>
      <w:bookmarkEnd w:id="44"/>
      <w:bookmarkEnd w:id="45"/>
      <w:bookmarkEnd w:id="46"/>
      <w:bookmarkEnd w:id="47"/>
      <w:bookmarkEnd w:id="48"/>
      <w:bookmarkEnd w:id="49"/>
      <w:bookmarkEnd w:id="50"/>
    </w:p>
    <w:p w:rsidR="00631CAB" w:rsidRPr="00631CAB" w:rsidRDefault="00631CAB" w:rsidP="00631CAB">
      <w:pPr>
        <w:pStyle w:val="Ttulo3"/>
        <w:numPr>
          <w:ilvl w:val="0"/>
          <w:numId w:val="0"/>
        </w:numPr>
        <w:rPr>
          <w:b w:val="0"/>
        </w:rPr>
      </w:pPr>
      <w:bookmarkStart w:id="51" w:name="_Toc22733750"/>
      <w:r>
        <w:rPr>
          <w:b w:val="0"/>
        </w:rPr>
        <w:t xml:space="preserve">Foram identificados </w:t>
      </w:r>
      <w:r w:rsidR="00DC7EF7">
        <w:rPr>
          <w:b w:val="0"/>
        </w:rPr>
        <w:t>dois</w:t>
      </w:r>
      <w:r>
        <w:rPr>
          <w:b w:val="0"/>
        </w:rPr>
        <w:t xml:space="preserve"> usuários do sistema </w:t>
      </w:r>
      <w:r w:rsidR="00135460">
        <w:rPr>
          <w:b w:val="0"/>
        </w:rPr>
        <w:t>SBP</w:t>
      </w:r>
      <w:r>
        <w:rPr>
          <w:b w:val="0"/>
        </w:rPr>
        <w:t xml:space="preserve"> denominados de </w:t>
      </w:r>
      <w:r w:rsidR="00135460">
        <w:rPr>
          <w:b w:val="0"/>
        </w:rPr>
        <w:t>EnfermeiraJoy</w:t>
      </w:r>
      <w:r w:rsidR="00DC7EF7">
        <w:rPr>
          <w:b w:val="0"/>
        </w:rPr>
        <w:t xml:space="preserve"> e</w:t>
      </w:r>
      <w:r w:rsidR="00135460">
        <w:rPr>
          <w:b w:val="0"/>
        </w:rPr>
        <w:t xml:space="preserve"> Treinador</w:t>
      </w:r>
      <w:r>
        <w:rPr>
          <w:b w:val="0"/>
        </w:rPr>
        <w:t>, abaixo detalhados.</w:t>
      </w:r>
      <w:bookmarkEnd w:id="51"/>
    </w:p>
    <w:p w:rsidR="00C1576A" w:rsidRPr="00B66A90" w:rsidRDefault="00135460" w:rsidP="00A0685E">
      <w:pPr>
        <w:numPr>
          <w:ilvl w:val="0"/>
          <w:numId w:val="5"/>
        </w:numPr>
        <w:ind w:left="284" w:hanging="284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EnfermeiraJoy</w:t>
      </w:r>
      <w:proofErr w:type="spellEnd"/>
      <w:r w:rsidR="00C1576A" w:rsidRPr="00B66A90">
        <w:rPr>
          <w:b/>
          <w:sz w:val="24"/>
          <w:szCs w:val="24"/>
        </w:rPr>
        <w:t xml:space="preserve"> </w:t>
      </w:r>
    </w:p>
    <w:p w:rsidR="00C1576A" w:rsidRPr="00B66A90" w:rsidRDefault="009A3503" w:rsidP="00B66A90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r w:rsidR="0044661B">
        <w:rPr>
          <w:sz w:val="24"/>
          <w:szCs w:val="24"/>
        </w:rPr>
        <w:t>Enfermeira</w:t>
      </w:r>
      <w:r w:rsidR="000B17B2">
        <w:rPr>
          <w:sz w:val="24"/>
          <w:szCs w:val="24"/>
        </w:rPr>
        <w:t xml:space="preserve"> </w:t>
      </w:r>
      <w:r w:rsidR="0044661B">
        <w:rPr>
          <w:sz w:val="24"/>
          <w:szCs w:val="24"/>
        </w:rPr>
        <w:t>Joy é a responsável por gerenciar os dados do sistema dentro do Centro Pokémon, é a responsável por inserir, remover ou alterar</w:t>
      </w:r>
    </w:p>
    <w:p w:rsidR="00C1576A" w:rsidRPr="00B66A90" w:rsidRDefault="009A3503" w:rsidP="00A0685E">
      <w:pPr>
        <w:numPr>
          <w:ilvl w:val="0"/>
          <w:numId w:val="5"/>
        </w:numPr>
        <w:ind w:left="284" w:hanging="284"/>
        <w:rPr>
          <w:b/>
          <w:sz w:val="24"/>
          <w:szCs w:val="24"/>
        </w:rPr>
      </w:pPr>
      <w:r>
        <w:rPr>
          <w:b/>
          <w:sz w:val="24"/>
          <w:szCs w:val="24"/>
        </w:rPr>
        <w:t>Treinador</w:t>
      </w:r>
    </w:p>
    <w:p w:rsidR="001B5442" w:rsidRPr="002E7FA1" w:rsidRDefault="00C1576A" w:rsidP="00DC7EF7">
      <w:pPr>
        <w:ind w:left="284"/>
        <w:rPr>
          <w:bCs/>
          <w:sz w:val="24"/>
          <w:szCs w:val="24"/>
        </w:rPr>
      </w:pPr>
      <w:r w:rsidRPr="00B66A90">
        <w:rPr>
          <w:sz w:val="24"/>
          <w:szCs w:val="24"/>
        </w:rPr>
        <w:t xml:space="preserve">O </w:t>
      </w:r>
      <w:r w:rsidR="000B17B2">
        <w:rPr>
          <w:sz w:val="24"/>
          <w:szCs w:val="24"/>
        </w:rPr>
        <w:t>T</w:t>
      </w:r>
      <w:r w:rsidR="009A3503">
        <w:rPr>
          <w:sz w:val="24"/>
          <w:szCs w:val="24"/>
        </w:rPr>
        <w:t xml:space="preserve">reinador é a pessoa que irá utilizar a principal função do sistema, </w:t>
      </w:r>
      <w:r w:rsidR="000B17B2">
        <w:rPr>
          <w:sz w:val="24"/>
          <w:szCs w:val="24"/>
        </w:rPr>
        <w:t>a simulação de batalhas Pokémon.</w:t>
      </w:r>
    </w:p>
    <w:p w:rsidR="001B5442" w:rsidRPr="00B66A90" w:rsidRDefault="001B5442" w:rsidP="00B66A90">
      <w:pPr>
        <w:ind w:left="284"/>
        <w:rPr>
          <w:sz w:val="24"/>
          <w:szCs w:val="24"/>
        </w:rPr>
      </w:pPr>
    </w:p>
    <w:p w:rsidR="00B66A90" w:rsidRPr="00B66A90" w:rsidRDefault="00B66A90" w:rsidP="00B66A90">
      <w:pPr>
        <w:ind w:left="284"/>
        <w:rPr>
          <w:sz w:val="24"/>
          <w:szCs w:val="24"/>
        </w:rPr>
      </w:pPr>
    </w:p>
    <w:p w:rsidR="00C1576A" w:rsidRDefault="00C1576A">
      <w:pPr>
        <w:pStyle w:val="TextoNormal"/>
      </w:pPr>
      <w:bookmarkStart w:id="52" w:name="_Ref471361536"/>
    </w:p>
    <w:p w:rsidR="00C1576A" w:rsidRDefault="00C1576A">
      <w:pPr>
        <w:pStyle w:val="TextoNormal"/>
      </w:pPr>
    </w:p>
    <w:p w:rsidR="00C1576A" w:rsidRDefault="00C1576A" w:rsidP="00C1576A">
      <w:pPr>
        <w:pStyle w:val="Ttulo2"/>
      </w:pPr>
      <w:bookmarkStart w:id="53" w:name="_Toc22733751"/>
      <w:r>
        <w:lastRenderedPageBreak/>
        <w:t xml:space="preserve">Diagrama de Caso de Uso </w:t>
      </w:r>
      <w:r w:rsidR="008E3941">
        <w:t>– Visáo do Usuário</w:t>
      </w:r>
      <w:bookmarkEnd w:id="53"/>
    </w:p>
    <w:p w:rsidR="008E3941" w:rsidRDefault="008E3941" w:rsidP="008E3941">
      <w:pPr>
        <w:pStyle w:val="Ttulo3"/>
      </w:pPr>
      <w:bookmarkStart w:id="54" w:name="_Toc22733752"/>
      <w:r>
        <w:t>Visão d</w:t>
      </w:r>
      <w:r w:rsidR="00692FC2">
        <w:t>a Enfermeira Joy</w:t>
      </w:r>
      <w:bookmarkEnd w:id="54"/>
      <w:r>
        <w:t xml:space="preserve"> </w:t>
      </w:r>
    </w:p>
    <w:p w:rsidR="00C1576A" w:rsidRDefault="00200824" w:rsidP="00C1576A">
      <w:pPr>
        <w:pStyle w:val="TextoNormal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238125</wp:posOffset>
            </wp:positionV>
            <wp:extent cx="5731510" cy="4733290"/>
            <wp:effectExtent l="76200" t="76200" r="135890" b="124460"/>
            <wp:wrapTopAndBottom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C1576A" w:rsidRDefault="00C1576A" w:rsidP="008E3941">
      <w:pPr>
        <w:pStyle w:val="TextoNormal"/>
        <w:ind w:left="0"/>
      </w:pPr>
    </w:p>
    <w:p w:rsidR="008E3941" w:rsidRDefault="008E3941" w:rsidP="008E3941">
      <w:pPr>
        <w:pStyle w:val="Ttulo3"/>
      </w:pPr>
      <w:bookmarkStart w:id="55" w:name="_Toc22733753"/>
      <w:r>
        <w:lastRenderedPageBreak/>
        <w:t>Visão do</w:t>
      </w:r>
      <w:r w:rsidR="00692FC2">
        <w:t xml:space="preserve"> Treinador</w:t>
      </w:r>
      <w:bookmarkEnd w:id="55"/>
      <w:r>
        <w:t xml:space="preserve"> </w:t>
      </w:r>
    </w:p>
    <w:p w:rsidR="008E3941" w:rsidRDefault="009218F7" w:rsidP="008E3941">
      <w:pPr>
        <w:pStyle w:val="TextoNormal"/>
        <w:ind w:left="0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238125</wp:posOffset>
            </wp:positionV>
            <wp:extent cx="5731510" cy="4164330"/>
            <wp:effectExtent l="76200" t="76200" r="135890" b="140970"/>
            <wp:wrapTopAndBottom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89169A" w:rsidRDefault="0089169A" w:rsidP="007411F9">
      <w:pPr>
        <w:pStyle w:val="Ttulo3"/>
      </w:pPr>
      <w:bookmarkStart w:id="56" w:name="_Toc22733754"/>
      <w:r>
        <w:t>Visão do Si</w:t>
      </w:r>
      <w:r w:rsidR="001B5BF4">
        <w:t xml:space="preserve">stema </w:t>
      </w:r>
      <w:r w:rsidR="0033726A">
        <w:t xml:space="preserve">- </w:t>
      </w:r>
      <w:r w:rsidR="001B5BF4">
        <w:t>em</w:t>
      </w:r>
      <w:r>
        <w:t xml:space="preserve"> Batalhas</w:t>
      </w:r>
      <w:bookmarkEnd w:id="56"/>
      <w:r>
        <w:t xml:space="preserve"> </w:t>
      </w:r>
    </w:p>
    <w:p w:rsidR="0089169A" w:rsidRDefault="00EE34CF" w:rsidP="008E3941">
      <w:pPr>
        <w:pStyle w:val="TextoNormal"/>
        <w:ind w:left="0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238125</wp:posOffset>
            </wp:positionV>
            <wp:extent cx="5731510" cy="1899920"/>
            <wp:effectExtent l="76200" t="76200" r="135890" b="138430"/>
            <wp:wrapTopAndBottom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9218F7" w:rsidRDefault="009218F7" w:rsidP="008E3941">
      <w:pPr>
        <w:pStyle w:val="TextoNormal"/>
        <w:ind w:left="0"/>
        <w:sectPr w:rsidR="009218F7">
          <w:headerReference w:type="default" r:id="rId17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p w:rsidR="00F26727" w:rsidRDefault="004D5916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>
          <v:shape id="_x0000_i1028" type="#_x0000_t75" style="width:29.25pt;height:36.75pt" o:ole="">
            <v:imagedata r:id="rId18" o:title=""/>
          </v:shape>
          <o:OLEObject Type="Embed" ProgID="Word.Picture.6" ShapeID="_x0000_i1028" DrawAspect="Content" ObjectID="_1633373239" r:id="rId19"/>
        </w:object>
      </w:r>
    </w:p>
    <w:p w:rsidR="00F26727" w:rsidRDefault="00F26727">
      <w:pPr>
        <w:pStyle w:val="TextoNormal"/>
        <w:spacing w:before="0" w:after="0"/>
        <w:jc w:val="right"/>
        <w:rPr>
          <w:rFonts w:ascii="Arial" w:hAnsi="Arial"/>
          <w:b/>
        </w:rPr>
      </w:pPr>
      <w:r>
        <w:rPr>
          <w:rFonts w:ascii="Arial" w:hAnsi="Arial"/>
          <w:b/>
          <w:sz w:val="24"/>
        </w:rPr>
        <w:t>Capítulo</w:t>
      </w:r>
    </w:p>
    <w:p w:rsidR="00F01C84" w:rsidRPr="00D52453" w:rsidRDefault="00F26727" w:rsidP="00D52453">
      <w:pPr>
        <w:pStyle w:val="Ttulo1"/>
      </w:pPr>
      <w:bookmarkStart w:id="57" w:name="_Toc467473449"/>
      <w:bookmarkStart w:id="58" w:name="_Toc467473981"/>
      <w:bookmarkStart w:id="59" w:name="_Toc467477720"/>
      <w:bookmarkStart w:id="60" w:name="_Toc467494874"/>
      <w:bookmarkStart w:id="61" w:name="_Toc467495244"/>
      <w:bookmarkStart w:id="62" w:name="_Toc468086052"/>
      <w:r>
        <w:t xml:space="preserve">Requisitos funcionais </w:t>
      </w:r>
      <w:bookmarkEnd w:id="52"/>
      <w:r>
        <w:t>(casos de uso)</w:t>
      </w:r>
      <w:bookmarkEnd w:id="57"/>
      <w:bookmarkEnd w:id="58"/>
      <w:bookmarkEnd w:id="59"/>
      <w:bookmarkEnd w:id="60"/>
      <w:bookmarkEnd w:id="61"/>
      <w:bookmarkEnd w:id="62"/>
    </w:p>
    <w:p w:rsidR="00F01C84" w:rsidRDefault="00F01C84" w:rsidP="0078748F">
      <w:pPr>
        <w:pStyle w:val="Requisito"/>
        <w:spacing w:after="0"/>
      </w:pPr>
      <w:bookmarkStart w:id="63" w:name="_Toc22733755"/>
      <w:r>
        <w:t>[RF001] Fazer Login</w:t>
      </w:r>
      <w:bookmarkEnd w:id="63"/>
    </w:p>
    <w:p w:rsidR="00F01C84" w:rsidRDefault="00F01C84" w:rsidP="0078748F">
      <w:pPr>
        <w:pStyle w:val="TextoNormal"/>
        <w:spacing w:before="240" w:after="0"/>
      </w:pPr>
      <w:r>
        <w:t>Todo usuário deverá fazer login no sistema. Entrando com as devidas credenciais, o sitema levará a tela inicial do treinador ou da Enfermeira Joy.</w:t>
      </w:r>
    </w:p>
    <w:p w:rsidR="00F01C84" w:rsidRDefault="00F01C84" w:rsidP="0078748F">
      <w:pPr>
        <w:pStyle w:val="TextoNormal"/>
        <w:spacing w:before="240" w:after="0"/>
      </w:pPr>
      <w:r>
        <w:rPr>
          <w:b/>
        </w:rPr>
        <w:t>Ator</w:t>
      </w:r>
      <w:r>
        <w:t>: Enfermeira Joy, Treinador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w:rsidR="00F01C84" w:rsidTr="00240199">
        <w:tc>
          <w:tcPr>
            <w:tcW w:w="1559" w:type="dxa"/>
            <w:vAlign w:val="center"/>
          </w:tcPr>
          <w:p w:rsidR="00F01C84" w:rsidRDefault="00F01C84" w:rsidP="0078748F">
            <w:pPr>
              <w:pStyle w:val="TextoNormal"/>
              <w:spacing w:before="240" w:after="0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F01C84" w:rsidRDefault="00F01C84" w:rsidP="0078748F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F01C84" w:rsidRDefault="00F01C84" w:rsidP="0078748F">
            <w:pPr>
              <w:pStyle w:val="TextoNormal"/>
              <w:spacing w:before="240" w:after="0"/>
              <w:ind w:left="0"/>
            </w:pPr>
            <w:r>
              <w:t>Essencial</w:t>
            </w:r>
          </w:p>
        </w:tc>
      </w:tr>
    </w:tbl>
    <w:p w:rsidR="00F01C84" w:rsidRDefault="00F01C84" w:rsidP="0078748F">
      <w:pPr>
        <w:pStyle w:val="TextoNormal"/>
        <w:spacing w:before="240" w:after="0"/>
      </w:pPr>
      <w:r>
        <w:rPr>
          <w:b/>
        </w:rPr>
        <w:t>Interface(s) associada(s)</w:t>
      </w:r>
      <w:r>
        <w:t>: Tela inicial, tela Enfermeira Joy, tela de cadastro.</w:t>
      </w:r>
    </w:p>
    <w:p w:rsidR="00F01C84" w:rsidRDefault="00F01C84" w:rsidP="0078748F">
      <w:pPr>
        <w:pStyle w:val="TextoNormal"/>
        <w:spacing w:before="240" w:after="0"/>
      </w:pPr>
      <w:bookmarkStart w:id="64" w:name="_Toc467473984"/>
      <w:bookmarkStart w:id="65" w:name="_Toc467477723"/>
      <w:r>
        <w:rPr>
          <w:b/>
        </w:rPr>
        <w:t>Entradas e pré condições</w:t>
      </w:r>
      <w:bookmarkEnd w:id="64"/>
      <w:bookmarkEnd w:id="65"/>
      <w:r>
        <w:t>: Entrar no site do sistema SBP.</w:t>
      </w:r>
    </w:p>
    <w:p w:rsidR="00F01C84" w:rsidRDefault="00F01C84" w:rsidP="0078748F">
      <w:pPr>
        <w:pStyle w:val="TextoNormal"/>
        <w:spacing w:before="240" w:after="0"/>
      </w:pPr>
      <w:bookmarkStart w:id="66" w:name="_Toc467473985"/>
      <w:bookmarkStart w:id="67" w:name="_Toc467477724"/>
      <w:r>
        <w:rPr>
          <w:b/>
        </w:rPr>
        <w:t>Saídas e pós condições</w:t>
      </w:r>
      <w:bookmarkEnd w:id="66"/>
      <w:bookmarkEnd w:id="67"/>
      <w:r>
        <w:t>: Tela inicial, tela Enfermeira Joy, tela de cadastro.</w:t>
      </w:r>
    </w:p>
    <w:p w:rsidR="00F01C84" w:rsidRDefault="00F01C84" w:rsidP="0078748F">
      <w:pPr>
        <w:pStyle w:val="TextoNormal"/>
        <w:spacing w:before="240" w:after="0"/>
      </w:pPr>
    </w:p>
    <w:p w:rsidR="00F01C84" w:rsidRPr="00631CAB" w:rsidRDefault="00F01C84" w:rsidP="0078748F">
      <w:pPr>
        <w:pStyle w:val="TextoNormal"/>
        <w:spacing w:before="240" w:after="0"/>
        <w:rPr>
          <w:b/>
        </w:rPr>
      </w:pPr>
      <w:bookmarkStart w:id="68" w:name="_Toc467473986"/>
      <w:bookmarkStart w:id="69" w:name="_Toc467477725"/>
      <w:bookmarkStart w:id="70" w:name="_Toc467494877"/>
      <w:bookmarkStart w:id="71" w:name="_Toc467495247"/>
      <w:bookmarkStart w:id="72" w:name="_Toc468086055"/>
      <w:r w:rsidRPr="00631CAB">
        <w:rPr>
          <w:b/>
        </w:rPr>
        <w:t>Fluxo de eventos principal</w:t>
      </w:r>
      <w:bookmarkEnd w:id="68"/>
      <w:bookmarkEnd w:id="69"/>
      <w:bookmarkEnd w:id="70"/>
      <w:bookmarkEnd w:id="71"/>
      <w:bookmarkEnd w:id="72"/>
    </w:p>
    <w:p w:rsidR="00F01C84" w:rsidRDefault="00F01C84" w:rsidP="0078748F">
      <w:pPr>
        <w:pStyle w:val="TextoNormal"/>
        <w:numPr>
          <w:ilvl w:val="0"/>
          <w:numId w:val="6"/>
        </w:numPr>
        <w:spacing w:before="240" w:after="0"/>
      </w:pPr>
      <w:r>
        <w:t>O usuário acessa o site do SBP</w:t>
      </w:r>
    </w:p>
    <w:p w:rsidR="00F01C84" w:rsidRDefault="00F01C84" w:rsidP="0078748F">
      <w:pPr>
        <w:pStyle w:val="TextoNormal"/>
        <w:numPr>
          <w:ilvl w:val="0"/>
          <w:numId w:val="6"/>
        </w:numPr>
        <w:spacing w:before="240" w:after="0"/>
      </w:pPr>
      <w:r>
        <w:t>O usuário digita suas credenciais</w:t>
      </w:r>
    </w:p>
    <w:p w:rsidR="00F01C84" w:rsidRDefault="00F01C84" w:rsidP="0078748F">
      <w:pPr>
        <w:pStyle w:val="TextoNormal"/>
        <w:numPr>
          <w:ilvl w:val="0"/>
          <w:numId w:val="6"/>
        </w:numPr>
        <w:spacing w:before="240" w:after="0"/>
      </w:pPr>
      <w:r>
        <w:t>O usuário clica no botão “ENTRAR”</w:t>
      </w:r>
    </w:p>
    <w:p w:rsidR="00F01C84" w:rsidRDefault="00F01C84" w:rsidP="0078748F">
      <w:pPr>
        <w:pStyle w:val="TextoNormal"/>
        <w:numPr>
          <w:ilvl w:val="0"/>
          <w:numId w:val="6"/>
        </w:numPr>
        <w:spacing w:before="240" w:after="0"/>
      </w:pPr>
      <w:r>
        <w:t>O treinador tem acesso a sua página inicial dentro do sistema</w:t>
      </w:r>
    </w:p>
    <w:p w:rsidR="00F01C84" w:rsidRDefault="00F01C84" w:rsidP="0078748F">
      <w:pPr>
        <w:pStyle w:val="TextoNormal"/>
        <w:spacing w:before="240" w:after="0"/>
        <w:rPr>
          <w:b/>
        </w:rPr>
      </w:pPr>
      <w:bookmarkStart w:id="73" w:name="_Toc467473987"/>
      <w:bookmarkStart w:id="74" w:name="_Toc467477726"/>
      <w:bookmarkStart w:id="75" w:name="_Toc467494878"/>
      <w:bookmarkStart w:id="76" w:name="_Toc467495248"/>
      <w:bookmarkStart w:id="77" w:name="_Toc468086056"/>
    </w:p>
    <w:p w:rsidR="00F01C84" w:rsidRPr="005C785E" w:rsidRDefault="00F01C84" w:rsidP="0078748F">
      <w:pPr>
        <w:pStyle w:val="TextoNormal"/>
        <w:spacing w:before="240" w:after="0"/>
        <w:rPr>
          <w:b/>
        </w:rPr>
      </w:pPr>
      <w:r w:rsidRPr="005C785E">
        <w:rPr>
          <w:b/>
        </w:rPr>
        <w:t>Fluxos secundários</w:t>
      </w:r>
      <w:bookmarkEnd w:id="73"/>
      <w:bookmarkEnd w:id="74"/>
      <w:bookmarkEnd w:id="75"/>
      <w:bookmarkEnd w:id="76"/>
      <w:bookmarkEnd w:id="77"/>
      <w:r w:rsidRPr="005C785E">
        <w:rPr>
          <w:b/>
        </w:rPr>
        <w:t xml:space="preserve"> (alternativos e/ou de exceção)</w:t>
      </w:r>
    </w:p>
    <w:p w:rsidR="00F01C84" w:rsidRDefault="00F01C84" w:rsidP="0078748F">
      <w:pPr>
        <w:pStyle w:val="TextoNormal"/>
        <w:spacing w:before="240" w:after="0"/>
      </w:pPr>
      <w:bookmarkStart w:id="78" w:name="_Toc467494879"/>
      <w:bookmarkStart w:id="79" w:name="_Toc467495249"/>
      <w:r>
        <w:t>&lt;Fluxo secundário</w:t>
      </w:r>
      <w:bookmarkEnd w:id="78"/>
      <w:bookmarkEnd w:id="79"/>
      <w:r>
        <w:t xml:space="preserve"> 001&gt;: </w:t>
      </w:r>
      <w:bookmarkStart w:id="80" w:name="_Toc467473989"/>
      <w:bookmarkStart w:id="81" w:name="_Toc467477728"/>
      <w:bookmarkStart w:id="82" w:name="_Toc467494881"/>
    </w:p>
    <w:p w:rsidR="00F01C84" w:rsidRDefault="00F01C84" w:rsidP="0078748F">
      <w:pPr>
        <w:pStyle w:val="TextoNormal"/>
        <w:numPr>
          <w:ilvl w:val="0"/>
          <w:numId w:val="7"/>
        </w:numPr>
        <w:spacing w:before="240" w:after="0"/>
      </w:pPr>
      <w:r>
        <w:t>O usuário acessa o site do SBP</w:t>
      </w:r>
    </w:p>
    <w:p w:rsidR="00F01C84" w:rsidRDefault="00F01C84" w:rsidP="0078748F">
      <w:pPr>
        <w:pStyle w:val="TextoNormal"/>
        <w:numPr>
          <w:ilvl w:val="0"/>
          <w:numId w:val="7"/>
        </w:numPr>
        <w:spacing w:before="240" w:after="0"/>
      </w:pPr>
      <w:r>
        <w:t>O treinador clica no botão “CADASTRAR”</w:t>
      </w:r>
    </w:p>
    <w:p w:rsidR="00F01C84" w:rsidRDefault="00F01C84" w:rsidP="0078748F">
      <w:pPr>
        <w:pStyle w:val="TextoNormal"/>
        <w:numPr>
          <w:ilvl w:val="0"/>
          <w:numId w:val="7"/>
        </w:numPr>
        <w:spacing w:before="240" w:after="0"/>
      </w:pPr>
      <w:r>
        <w:t>O treinador tem acesso a página de cadastro no sistema</w:t>
      </w:r>
    </w:p>
    <w:p w:rsidR="00F01C84" w:rsidRDefault="00F01C84" w:rsidP="0078748F">
      <w:pPr>
        <w:pStyle w:val="TextoNormal"/>
        <w:spacing w:before="240" w:after="0"/>
      </w:pPr>
      <w:r>
        <w:t>&lt;Fluxo secundário 002&gt;</w:t>
      </w:r>
      <w:bookmarkEnd w:id="80"/>
      <w:bookmarkEnd w:id="81"/>
      <w:bookmarkEnd w:id="82"/>
      <w:r>
        <w:t>:</w:t>
      </w:r>
    </w:p>
    <w:p w:rsidR="00F01C84" w:rsidRDefault="00F01C84" w:rsidP="0078748F">
      <w:pPr>
        <w:pStyle w:val="TextoNormal"/>
        <w:numPr>
          <w:ilvl w:val="0"/>
          <w:numId w:val="8"/>
        </w:numPr>
        <w:spacing w:before="240" w:after="0"/>
      </w:pPr>
      <w:r>
        <w:t>O usuário acessa o site do SBP</w:t>
      </w:r>
    </w:p>
    <w:p w:rsidR="00F01C84" w:rsidRDefault="00F01C84" w:rsidP="0078748F">
      <w:pPr>
        <w:pStyle w:val="TextoNormal"/>
        <w:numPr>
          <w:ilvl w:val="0"/>
          <w:numId w:val="8"/>
        </w:numPr>
        <w:spacing w:before="240" w:after="0"/>
      </w:pPr>
      <w:r>
        <w:t>O usuário digia suas credenciais</w:t>
      </w:r>
    </w:p>
    <w:p w:rsidR="00F01C84" w:rsidRDefault="00F01C84" w:rsidP="0078748F">
      <w:pPr>
        <w:pStyle w:val="TextoNormal"/>
        <w:numPr>
          <w:ilvl w:val="0"/>
          <w:numId w:val="8"/>
        </w:numPr>
        <w:spacing w:before="240" w:after="0"/>
      </w:pPr>
      <w:r>
        <w:t>A enfermeira Joy clica no botão “ENTRAR”</w:t>
      </w:r>
    </w:p>
    <w:p w:rsidR="00F01C84" w:rsidRDefault="00F01C84" w:rsidP="0078748F">
      <w:pPr>
        <w:pStyle w:val="TextoNormal"/>
        <w:numPr>
          <w:ilvl w:val="0"/>
          <w:numId w:val="8"/>
        </w:numPr>
        <w:spacing w:before="240" w:after="0"/>
      </w:pPr>
      <w:r>
        <w:t>A Enfermeira Joy tem acesso a sua tela inicial</w:t>
      </w:r>
    </w:p>
    <w:p w:rsidR="00F01C84" w:rsidRDefault="00F01C84" w:rsidP="0078748F">
      <w:pPr>
        <w:pStyle w:val="TextoNormal"/>
        <w:spacing w:before="240" w:after="0"/>
      </w:pPr>
    </w:p>
    <w:p w:rsidR="008542EA" w:rsidRDefault="00631CAB" w:rsidP="0078748F">
      <w:pPr>
        <w:pStyle w:val="Ttulo2"/>
        <w:spacing w:before="240" w:after="0"/>
      </w:pPr>
      <w:bookmarkStart w:id="83" w:name="_Toc467473450"/>
      <w:bookmarkStart w:id="84" w:name="_Toc467473982"/>
      <w:bookmarkStart w:id="85" w:name="_Toc467477721"/>
      <w:bookmarkStart w:id="86" w:name="_Toc467494875"/>
      <w:bookmarkStart w:id="87" w:name="_Toc467495245"/>
      <w:bookmarkStart w:id="88" w:name="_Toc468086053"/>
      <w:bookmarkStart w:id="89" w:name="_Toc22733756"/>
      <w:r>
        <w:lastRenderedPageBreak/>
        <w:t xml:space="preserve">Requisitos </w:t>
      </w:r>
      <w:bookmarkEnd w:id="83"/>
      <w:bookmarkEnd w:id="84"/>
      <w:bookmarkEnd w:id="85"/>
      <w:bookmarkEnd w:id="86"/>
      <w:bookmarkEnd w:id="87"/>
      <w:bookmarkEnd w:id="88"/>
      <w:r w:rsidR="002840B5">
        <w:t>para o uso da Enfermeira Joy</w:t>
      </w:r>
      <w:bookmarkStart w:id="90" w:name="_Toc467473451"/>
      <w:bookmarkStart w:id="91" w:name="_Toc467473983"/>
      <w:bookmarkStart w:id="92" w:name="_Toc467477722"/>
      <w:bookmarkStart w:id="93" w:name="_Toc467494876"/>
      <w:bookmarkStart w:id="94" w:name="_Toc467495246"/>
      <w:bookmarkStart w:id="95" w:name="_Toc468086054"/>
      <w:bookmarkEnd w:id="89"/>
    </w:p>
    <w:p w:rsidR="001716C7" w:rsidRDefault="001716C7" w:rsidP="0078748F">
      <w:pPr>
        <w:pStyle w:val="Requisito"/>
        <w:spacing w:after="0"/>
      </w:pPr>
      <w:bookmarkStart w:id="96" w:name="_Toc22733757"/>
      <w:bookmarkStart w:id="97" w:name="_Toc467473452"/>
      <w:bookmarkStart w:id="98" w:name="_Toc467473993"/>
      <w:bookmarkStart w:id="99" w:name="_Toc467477732"/>
      <w:bookmarkStart w:id="100" w:name="_Toc467494885"/>
      <w:bookmarkStart w:id="101" w:name="_Toc467495251"/>
      <w:bookmarkStart w:id="102" w:name="_Toc468086057"/>
      <w:bookmarkEnd w:id="90"/>
      <w:bookmarkEnd w:id="91"/>
      <w:bookmarkEnd w:id="92"/>
      <w:bookmarkEnd w:id="93"/>
      <w:bookmarkEnd w:id="94"/>
      <w:bookmarkEnd w:id="95"/>
      <w:r>
        <w:t xml:space="preserve">[RF002] </w:t>
      </w:r>
      <w:r w:rsidR="00077841">
        <w:t>Gerenciar Pokémon</w:t>
      </w:r>
      <w:bookmarkEnd w:id="96"/>
    </w:p>
    <w:bookmarkEnd w:id="97"/>
    <w:bookmarkEnd w:id="98"/>
    <w:bookmarkEnd w:id="99"/>
    <w:bookmarkEnd w:id="100"/>
    <w:bookmarkEnd w:id="101"/>
    <w:bookmarkEnd w:id="102"/>
    <w:p w:rsidR="005C785E" w:rsidRDefault="00A968C6" w:rsidP="0078748F">
      <w:pPr>
        <w:pStyle w:val="TextoNormal"/>
        <w:spacing w:before="240" w:after="0"/>
      </w:pPr>
      <w:r>
        <w:t>A Enfermeira Joy pode gerenciar os Pokémon, fazendo remoções, inclusões ou alterações</w:t>
      </w:r>
    </w:p>
    <w:p w:rsidR="005C785E" w:rsidRDefault="005C785E" w:rsidP="0078748F">
      <w:pPr>
        <w:pStyle w:val="TextoNormal"/>
        <w:spacing w:before="240" w:after="0"/>
      </w:pPr>
      <w:r>
        <w:rPr>
          <w:b/>
        </w:rPr>
        <w:t>Ator</w:t>
      </w:r>
      <w:r>
        <w:t xml:space="preserve">: </w:t>
      </w:r>
      <w:r w:rsidR="00A968C6">
        <w:t>Enfermeira Joy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w:rsidR="00077841" w:rsidTr="00506043">
        <w:tc>
          <w:tcPr>
            <w:tcW w:w="1559" w:type="dxa"/>
            <w:vAlign w:val="center"/>
          </w:tcPr>
          <w:p w:rsidR="00077841" w:rsidRDefault="00077841" w:rsidP="0078748F">
            <w:pPr>
              <w:pStyle w:val="TextoNormal"/>
              <w:spacing w:before="240" w:after="0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077841" w:rsidRDefault="00077841" w:rsidP="0078748F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077841" w:rsidRDefault="00077841" w:rsidP="0078748F">
            <w:pPr>
              <w:pStyle w:val="TextoNormal"/>
              <w:spacing w:before="240" w:after="0"/>
              <w:ind w:left="0"/>
            </w:pPr>
            <w:r>
              <w:t>Essencial</w:t>
            </w:r>
          </w:p>
        </w:tc>
      </w:tr>
    </w:tbl>
    <w:p w:rsidR="00F217D7" w:rsidRDefault="00F217D7" w:rsidP="0078748F">
      <w:pPr>
        <w:pStyle w:val="TextoNormal"/>
        <w:spacing w:before="240" w:after="0"/>
      </w:pPr>
      <w:r>
        <w:rPr>
          <w:b/>
        </w:rPr>
        <w:t>Interface(s) associada(s)</w:t>
      </w:r>
      <w:r>
        <w:t xml:space="preserve">: </w:t>
      </w:r>
      <w:r w:rsidR="00A968C6">
        <w:t xml:space="preserve">Tela </w:t>
      </w:r>
      <w:r w:rsidR="00A73299">
        <w:t>de login, tela inical da Enfermeira Joy</w:t>
      </w:r>
    </w:p>
    <w:p w:rsidR="005C785E" w:rsidRDefault="005C785E" w:rsidP="0078748F">
      <w:pPr>
        <w:pStyle w:val="TextoNormal"/>
        <w:spacing w:before="240" w:after="0"/>
      </w:pPr>
      <w:r>
        <w:rPr>
          <w:b/>
        </w:rPr>
        <w:t>Entradas e pré condições</w:t>
      </w:r>
      <w:r>
        <w:t xml:space="preserve">: </w:t>
      </w:r>
      <w:r w:rsidR="00052290">
        <w:t>A Enfermeira Joy precisa fazer login no sistema</w:t>
      </w:r>
      <w:r w:rsidR="003D7C30">
        <w:t>.</w:t>
      </w:r>
    </w:p>
    <w:p w:rsidR="005C785E" w:rsidRDefault="005C785E" w:rsidP="0078748F">
      <w:pPr>
        <w:pStyle w:val="TextoNormal"/>
        <w:spacing w:before="240" w:after="0"/>
      </w:pPr>
      <w:r>
        <w:rPr>
          <w:b/>
        </w:rPr>
        <w:t>Saídas e pós condições</w:t>
      </w:r>
      <w:r>
        <w:t xml:space="preserve">: </w:t>
      </w:r>
      <w:r w:rsidR="003D7C30">
        <w:t xml:space="preserve">Os pokémon são incluídos, </w:t>
      </w:r>
      <w:r w:rsidR="00EB38C1">
        <w:t>alterados ou removidos no SBP</w:t>
      </w:r>
    </w:p>
    <w:p w:rsidR="003F1BCC" w:rsidRDefault="003F1BCC" w:rsidP="0078748F">
      <w:pPr>
        <w:pStyle w:val="TextoNormal"/>
        <w:spacing w:before="240" w:after="0"/>
        <w:rPr>
          <w:b/>
        </w:rPr>
      </w:pPr>
    </w:p>
    <w:p w:rsidR="005C785E" w:rsidRPr="00631CAB" w:rsidRDefault="005C785E" w:rsidP="0078748F">
      <w:pPr>
        <w:pStyle w:val="TextoNormal"/>
        <w:spacing w:before="240" w:after="0"/>
        <w:rPr>
          <w:b/>
        </w:rPr>
      </w:pPr>
      <w:r w:rsidRPr="00631CAB">
        <w:rPr>
          <w:b/>
        </w:rPr>
        <w:t>Fluxo de eventos principal</w:t>
      </w:r>
    </w:p>
    <w:p w:rsidR="00EB38C1" w:rsidRDefault="00B0728D" w:rsidP="0078748F">
      <w:pPr>
        <w:pStyle w:val="TextoNormal"/>
        <w:numPr>
          <w:ilvl w:val="0"/>
          <w:numId w:val="9"/>
        </w:numPr>
        <w:spacing w:before="240" w:after="0"/>
      </w:pPr>
      <w:r>
        <w:t>Enfermeia Joy faz login no sistema</w:t>
      </w:r>
    </w:p>
    <w:p w:rsidR="00B0728D" w:rsidRDefault="00B0728D" w:rsidP="0078748F">
      <w:pPr>
        <w:pStyle w:val="TextoNormal"/>
        <w:numPr>
          <w:ilvl w:val="0"/>
          <w:numId w:val="9"/>
        </w:numPr>
        <w:spacing w:before="240" w:after="0"/>
      </w:pPr>
      <w:r>
        <w:t>Enfermeira Joy clica no botão “POKÉMON”</w:t>
      </w:r>
    </w:p>
    <w:p w:rsidR="00110DA1" w:rsidRDefault="00110DA1" w:rsidP="0078748F">
      <w:pPr>
        <w:pStyle w:val="TextoNormal"/>
        <w:numPr>
          <w:ilvl w:val="0"/>
          <w:numId w:val="9"/>
        </w:numPr>
        <w:spacing w:before="240" w:after="0"/>
      </w:pPr>
      <w:r>
        <w:t>O sistema cria uma tabela com todos os pokémon cadastrados</w:t>
      </w:r>
    </w:p>
    <w:p w:rsidR="00003958" w:rsidRDefault="00003958" w:rsidP="0078748F">
      <w:pPr>
        <w:pStyle w:val="TextoNormal"/>
        <w:numPr>
          <w:ilvl w:val="0"/>
          <w:numId w:val="9"/>
        </w:numPr>
        <w:spacing w:before="240" w:after="0"/>
      </w:pPr>
      <w:r>
        <w:t>Enfermeira Joy clica no botão “</w:t>
      </w:r>
      <w:r w:rsidR="00E452DF">
        <w:t>NOVO POKÉMON</w:t>
      </w:r>
      <w:r w:rsidR="008F0FD8">
        <w:t xml:space="preserve"> +</w:t>
      </w:r>
      <w:r>
        <w:t>”</w:t>
      </w:r>
    </w:p>
    <w:p w:rsidR="008301D0" w:rsidRDefault="008301D0" w:rsidP="0078748F">
      <w:pPr>
        <w:pStyle w:val="TextoNormal"/>
        <w:spacing w:before="240" w:after="0"/>
        <w:rPr>
          <w:b/>
        </w:rPr>
      </w:pPr>
    </w:p>
    <w:p w:rsidR="005C785E" w:rsidRPr="005C785E" w:rsidRDefault="005C785E" w:rsidP="0078748F">
      <w:pPr>
        <w:pStyle w:val="TextoNormal"/>
        <w:spacing w:before="240" w:after="0"/>
        <w:rPr>
          <w:b/>
        </w:rPr>
      </w:pPr>
      <w:r w:rsidRPr="005C785E">
        <w:rPr>
          <w:b/>
        </w:rPr>
        <w:t>Fluxos secundários (alternativos e/ou de exceção)</w:t>
      </w:r>
    </w:p>
    <w:p w:rsidR="005C785E" w:rsidRDefault="005C785E" w:rsidP="0078748F">
      <w:pPr>
        <w:pStyle w:val="TextoNormal"/>
        <w:spacing w:before="240" w:after="0"/>
      </w:pPr>
      <w:r>
        <w:t xml:space="preserve">&lt;Fluxo secundário </w:t>
      </w:r>
      <w:r w:rsidR="00E452DF">
        <w:t>001</w:t>
      </w:r>
      <w:r>
        <w:t>&gt;:</w:t>
      </w:r>
    </w:p>
    <w:p w:rsidR="008E0591" w:rsidRDefault="008E0591" w:rsidP="0078748F">
      <w:pPr>
        <w:pStyle w:val="TextoNormal"/>
        <w:numPr>
          <w:ilvl w:val="0"/>
          <w:numId w:val="10"/>
        </w:numPr>
        <w:spacing w:before="240" w:after="0"/>
      </w:pPr>
      <w:r>
        <w:t>Enfermeia Joy faz login no sistema</w:t>
      </w:r>
    </w:p>
    <w:p w:rsidR="008E0591" w:rsidRDefault="008E0591" w:rsidP="0078748F">
      <w:pPr>
        <w:pStyle w:val="TextoNormal"/>
        <w:numPr>
          <w:ilvl w:val="0"/>
          <w:numId w:val="10"/>
        </w:numPr>
        <w:spacing w:before="240" w:after="0"/>
      </w:pPr>
      <w:r>
        <w:t>Enfermeira Joy clica no botão “POKÉMON”</w:t>
      </w:r>
    </w:p>
    <w:p w:rsidR="008E0591" w:rsidRDefault="008E0591" w:rsidP="0078748F">
      <w:pPr>
        <w:pStyle w:val="TextoNormal"/>
        <w:numPr>
          <w:ilvl w:val="0"/>
          <w:numId w:val="10"/>
        </w:numPr>
        <w:spacing w:before="240" w:after="0"/>
      </w:pPr>
      <w:r>
        <w:t>O sistema cria uma tabela com todos os pokémon cadastrados</w:t>
      </w:r>
    </w:p>
    <w:p w:rsidR="008E0591" w:rsidRDefault="008E0591" w:rsidP="0078748F">
      <w:pPr>
        <w:pStyle w:val="TextoNormal"/>
        <w:numPr>
          <w:ilvl w:val="0"/>
          <w:numId w:val="10"/>
        </w:numPr>
        <w:spacing w:before="240" w:after="0"/>
      </w:pPr>
      <w:r>
        <w:t>Enfermeira Joy clica no botão verde com desenho de lápis</w:t>
      </w:r>
    </w:p>
    <w:p w:rsidR="008E0591" w:rsidRDefault="008E0591" w:rsidP="0078748F">
      <w:pPr>
        <w:pStyle w:val="TextoNormal"/>
        <w:spacing w:before="240" w:after="0"/>
      </w:pPr>
    </w:p>
    <w:p w:rsidR="008301D0" w:rsidRDefault="008301D0" w:rsidP="0078748F">
      <w:pPr>
        <w:pStyle w:val="TextoNormal"/>
        <w:spacing w:before="240" w:after="0"/>
      </w:pPr>
      <w:r>
        <w:t>&lt;Fluxo secundário 002&gt;:</w:t>
      </w:r>
    </w:p>
    <w:p w:rsidR="008301D0" w:rsidRDefault="008301D0" w:rsidP="0078748F">
      <w:pPr>
        <w:pStyle w:val="TextoNormal"/>
        <w:numPr>
          <w:ilvl w:val="0"/>
          <w:numId w:val="11"/>
        </w:numPr>
        <w:spacing w:before="240" w:after="0"/>
      </w:pPr>
      <w:r>
        <w:t>Enfermeia Joy faz login no sistema</w:t>
      </w:r>
    </w:p>
    <w:p w:rsidR="008301D0" w:rsidRDefault="008301D0" w:rsidP="0078748F">
      <w:pPr>
        <w:pStyle w:val="TextoNormal"/>
        <w:numPr>
          <w:ilvl w:val="0"/>
          <w:numId w:val="11"/>
        </w:numPr>
        <w:spacing w:before="240" w:after="0"/>
      </w:pPr>
      <w:r>
        <w:t>Enfermeira Joy clica no botão “POKÉMON”</w:t>
      </w:r>
    </w:p>
    <w:p w:rsidR="008301D0" w:rsidRDefault="008301D0" w:rsidP="0078748F">
      <w:pPr>
        <w:pStyle w:val="TextoNormal"/>
        <w:numPr>
          <w:ilvl w:val="0"/>
          <w:numId w:val="11"/>
        </w:numPr>
        <w:spacing w:before="240" w:after="0"/>
      </w:pPr>
      <w:r>
        <w:t>O sistema cria uma tabela com todos os pokémon cadastrados</w:t>
      </w:r>
    </w:p>
    <w:p w:rsidR="008301D0" w:rsidRDefault="008301D0" w:rsidP="0078748F">
      <w:pPr>
        <w:pStyle w:val="TextoNormal"/>
        <w:numPr>
          <w:ilvl w:val="0"/>
          <w:numId w:val="11"/>
        </w:numPr>
        <w:spacing w:before="240" w:after="0"/>
      </w:pPr>
      <w:r>
        <w:t>Enfermeira Joy clica no botão vermelho com desenho de lixeira</w:t>
      </w:r>
    </w:p>
    <w:p w:rsidR="005C785E" w:rsidRDefault="005C785E" w:rsidP="0078748F">
      <w:pPr>
        <w:pStyle w:val="TextoNormal"/>
        <w:spacing w:before="240" w:after="0"/>
      </w:pPr>
    </w:p>
    <w:p w:rsidR="003B5392" w:rsidRDefault="003B5392" w:rsidP="0078748F">
      <w:pPr>
        <w:pStyle w:val="Requisito"/>
        <w:spacing w:after="0"/>
      </w:pPr>
      <w:bookmarkStart w:id="103" w:name="_Toc22733758"/>
      <w:r>
        <w:lastRenderedPageBreak/>
        <w:t>[RF003] Gerenciar Tipos</w:t>
      </w:r>
      <w:bookmarkEnd w:id="103"/>
    </w:p>
    <w:p w:rsidR="003B5392" w:rsidRDefault="003B5392" w:rsidP="0078748F">
      <w:pPr>
        <w:pStyle w:val="TextoNormal"/>
        <w:spacing w:before="240" w:after="0"/>
      </w:pPr>
      <w:r>
        <w:t>A Enfermeira Joy pode gerenciar os tipos de pokémon, fazendo remoções, inclusões ou alterações</w:t>
      </w:r>
    </w:p>
    <w:p w:rsidR="003B5392" w:rsidRDefault="003B5392" w:rsidP="0078748F">
      <w:pPr>
        <w:pStyle w:val="TextoNormal"/>
        <w:spacing w:before="240" w:after="0"/>
      </w:pPr>
      <w:r>
        <w:rPr>
          <w:b/>
        </w:rPr>
        <w:t>Ator</w:t>
      </w:r>
      <w:r>
        <w:t>: Enfermeira Joy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w:rsidR="003B5392" w:rsidTr="00143D93">
        <w:tc>
          <w:tcPr>
            <w:tcW w:w="1559" w:type="dxa"/>
            <w:vAlign w:val="center"/>
          </w:tcPr>
          <w:p w:rsidR="003B5392" w:rsidRDefault="003B5392" w:rsidP="0078748F">
            <w:pPr>
              <w:pStyle w:val="TextoNormal"/>
              <w:spacing w:before="240" w:after="0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3B5392" w:rsidRDefault="003B5392" w:rsidP="0078748F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3B5392" w:rsidRDefault="003B5392" w:rsidP="0078748F">
            <w:pPr>
              <w:pStyle w:val="TextoNormal"/>
              <w:spacing w:before="240" w:after="0"/>
              <w:ind w:left="0"/>
            </w:pPr>
            <w:r>
              <w:t>Essencial</w:t>
            </w:r>
          </w:p>
        </w:tc>
      </w:tr>
    </w:tbl>
    <w:p w:rsidR="003B5392" w:rsidRDefault="003B5392" w:rsidP="0078748F">
      <w:pPr>
        <w:pStyle w:val="TextoNormal"/>
        <w:spacing w:before="240" w:after="0"/>
      </w:pPr>
      <w:r>
        <w:rPr>
          <w:b/>
        </w:rPr>
        <w:t>Interface(s) associada(s)</w:t>
      </w:r>
      <w:r>
        <w:t>: Tela de login, tela inical da Enfermeira Joy</w:t>
      </w:r>
    </w:p>
    <w:p w:rsidR="003B5392" w:rsidRDefault="003B5392" w:rsidP="0078748F">
      <w:pPr>
        <w:pStyle w:val="TextoNormal"/>
        <w:spacing w:before="240" w:after="0"/>
      </w:pPr>
      <w:r>
        <w:rPr>
          <w:b/>
        </w:rPr>
        <w:t>Entradas e pré condições</w:t>
      </w:r>
      <w:r>
        <w:t>: A Enfermeira Joy precisa fazer login no sistema.</w:t>
      </w:r>
    </w:p>
    <w:p w:rsidR="003B5392" w:rsidRDefault="003B5392" w:rsidP="0078748F">
      <w:pPr>
        <w:pStyle w:val="TextoNormal"/>
        <w:spacing w:before="240" w:after="0"/>
      </w:pPr>
      <w:r>
        <w:rPr>
          <w:b/>
        </w:rPr>
        <w:t>Saídas e pós condições</w:t>
      </w:r>
      <w:r>
        <w:t>: Os tipos são incluídos, alterados ou removidos no SBP</w:t>
      </w:r>
    </w:p>
    <w:p w:rsidR="003B5392" w:rsidRDefault="003B5392" w:rsidP="0078748F">
      <w:pPr>
        <w:pStyle w:val="TextoNormal"/>
        <w:spacing w:before="240" w:after="0"/>
        <w:rPr>
          <w:b/>
        </w:rPr>
      </w:pPr>
    </w:p>
    <w:p w:rsidR="003B5392" w:rsidRDefault="003B5392" w:rsidP="0078748F">
      <w:pPr>
        <w:pStyle w:val="TextoNormal"/>
        <w:spacing w:before="240" w:after="0"/>
      </w:pPr>
      <w:r w:rsidRPr="00631CAB">
        <w:rPr>
          <w:b/>
        </w:rPr>
        <w:t>Fluxo de eventos principal</w:t>
      </w:r>
    </w:p>
    <w:p w:rsidR="003B5392" w:rsidRDefault="003B5392" w:rsidP="0078748F">
      <w:pPr>
        <w:pStyle w:val="TextoNormal"/>
        <w:numPr>
          <w:ilvl w:val="0"/>
          <w:numId w:val="12"/>
        </w:numPr>
        <w:spacing w:before="240" w:after="0"/>
      </w:pPr>
      <w:r>
        <w:t>Enfermeira Joy faz login no sitema</w:t>
      </w:r>
    </w:p>
    <w:p w:rsidR="003B5392" w:rsidRDefault="003B5392" w:rsidP="0078748F">
      <w:pPr>
        <w:pStyle w:val="TextoNormal"/>
        <w:numPr>
          <w:ilvl w:val="0"/>
          <w:numId w:val="12"/>
        </w:numPr>
        <w:spacing w:before="240" w:after="0"/>
      </w:pPr>
      <w:r>
        <w:t>Enfermeira Joy clica no botão “TIPOS”</w:t>
      </w:r>
    </w:p>
    <w:p w:rsidR="003B5392" w:rsidRDefault="003B5392" w:rsidP="0078748F">
      <w:pPr>
        <w:pStyle w:val="TextoNormal"/>
        <w:numPr>
          <w:ilvl w:val="0"/>
          <w:numId w:val="12"/>
        </w:numPr>
        <w:spacing w:before="240" w:after="0"/>
      </w:pPr>
      <w:r>
        <w:t>O sistema cria cartões, um para cada tipo, de todos os tipos cadastrados</w:t>
      </w:r>
    </w:p>
    <w:p w:rsidR="003B5392" w:rsidRDefault="003B5392" w:rsidP="0078748F">
      <w:pPr>
        <w:pStyle w:val="TextoNormal"/>
        <w:numPr>
          <w:ilvl w:val="0"/>
          <w:numId w:val="12"/>
        </w:numPr>
        <w:spacing w:before="240" w:after="0"/>
      </w:pPr>
      <w:r>
        <w:t>Enfermeira Joy clica no botão “NOVO TIPO +”</w:t>
      </w:r>
    </w:p>
    <w:p w:rsidR="003B5392" w:rsidRDefault="003B5392" w:rsidP="0078748F">
      <w:pPr>
        <w:pStyle w:val="TextoNormal"/>
        <w:spacing w:before="240" w:after="0"/>
        <w:rPr>
          <w:b/>
        </w:rPr>
      </w:pPr>
    </w:p>
    <w:p w:rsidR="003B5392" w:rsidRPr="005C785E" w:rsidRDefault="003B5392" w:rsidP="0078748F">
      <w:pPr>
        <w:pStyle w:val="TextoNormal"/>
        <w:spacing w:before="240" w:after="0"/>
        <w:rPr>
          <w:b/>
        </w:rPr>
      </w:pPr>
      <w:r w:rsidRPr="005C785E">
        <w:rPr>
          <w:b/>
        </w:rPr>
        <w:t>Fluxos secundários (alternativos e/ou de exceção)</w:t>
      </w:r>
    </w:p>
    <w:p w:rsidR="003B5392" w:rsidRDefault="003B5392" w:rsidP="0078748F">
      <w:pPr>
        <w:pStyle w:val="TextoNormal"/>
        <w:spacing w:before="240" w:after="0"/>
      </w:pPr>
      <w:r>
        <w:t>&lt;Fluxo secundário 001&gt;:</w:t>
      </w:r>
      <w:r w:rsidRPr="008F0FD8">
        <w:t xml:space="preserve"> </w:t>
      </w:r>
    </w:p>
    <w:p w:rsidR="003B5392" w:rsidRDefault="003B5392" w:rsidP="0078748F">
      <w:pPr>
        <w:pStyle w:val="TextoNormal"/>
        <w:numPr>
          <w:ilvl w:val="0"/>
          <w:numId w:val="13"/>
        </w:numPr>
        <w:spacing w:before="240" w:after="0"/>
      </w:pPr>
      <w:r>
        <w:t>Enfermeira Joy faz login no sitema</w:t>
      </w:r>
    </w:p>
    <w:p w:rsidR="003B5392" w:rsidRDefault="003B5392" w:rsidP="0078748F">
      <w:pPr>
        <w:pStyle w:val="TextoNormal"/>
        <w:numPr>
          <w:ilvl w:val="0"/>
          <w:numId w:val="13"/>
        </w:numPr>
        <w:spacing w:before="240" w:after="0"/>
      </w:pPr>
      <w:r>
        <w:t>Enfermeira Joy clica no botão “TIPOS”</w:t>
      </w:r>
    </w:p>
    <w:p w:rsidR="003B5392" w:rsidRDefault="003B5392" w:rsidP="0078748F">
      <w:pPr>
        <w:pStyle w:val="TextoNormal"/>
        <w:numPr>
          <w:ilvl w:val="0"/>
          <w:numId w:val="13"/>
        </w:numPr>
        <w:spacing w:before="240" w:after="0"/>
      </w:pPr>
      <w:r>
        <w:t>O sistema cria cartões, um para cada tipo, de todos os tipos cadastrados</w:t>
      </w:r>
    </w:p>
    <w:p w:rsidR="003B5392" w:rsidRDefault="003B5392" w:rsidP="0078748F">
      <w:pPr>
        <w:pStyle w:val="TextoNormal"/>
        <w:numPr>
          <w:ilvl w:val="0"/>
          <w:numId w:val="13"/>
        </w:numPr>
        <w:spacing w:before="240" w:after="0"/>
      </w:pPr>
      <w:r>
        <w:t>Enfermeira Joy clica no botão verde com desenho de um lápis</w:t>
      </w:r>
    </w:p>
    <w:p w:rsidR="003B5392" w:rsidRDefault="003B5392" w:rsidP="0078748F">
      <w:pPr>
        <w:pStyle w:val="TextoNormal"/>
        <w:spacing w:before="240" w:after="0"/>
      </w:pPr>
    </w:p>
    <w:p w:rsidR="003B5392" w:rsidRDefault="003B5392" w:rsidP="0078748F">
      <w:pPr>
        <w:pStyle w:val="TextoNormal"/>
        <w:spacing w:before="240" w:after="0"/>
      </w:pPr>
      <w:r>
        <w:t>&lt;Fluxo secundário 002&gt;:</w:t>
      </w:r>
      <w:r w:rsidRPr="004D759D">
        <w:t xml:space="preserve"> </w:t>
      </w:r>
    </w:p>
    <w:p w:rsidR="003B5392" w:rsidRDefault="003B5392" w:rsidP="0078748F">
      <w:pPr>
        <w:pStyle w:val="TextoNormal"/>
        <w:numPr>
          <w:ilvl w:val="0"/>
          <w:numId w:val="14"/>
        </w:numPr>
        <w:spacing w:before="240" w:after="0"/>
      </w:pPr>
      <w:r>
        <w:t>Enfermeira Joy faz login no sitema</w:t>
      </w:r>
    </w:p>
    <w:p w:rsidR="003B5392" w:rsidRDefault="003B5392" w:rsidP="0078748F">
      <w:pPr>
        <w:pStyle w:val="TextoNormal"/>
        <w:numPr>
          <w:ilvl w:val="0"/>
          <w:numId w:val="14"/>
        </w:numPr>
        <w:spacing w:before="240" w:after="0"/>
      </w:pPr>
      <w:r>
        <w:t>Enfermeira Joy clica no botão “TIPOS”</w:t>
      </w:r>
    </w:p>
    <w:p w:rsidR="003B5392" w:rsidRDefault="003B5392" w:rsidP="0078748F">
      <w:pPr>
        <w:pStyle w:val="TextoNormal"/>
        <w:numPr>
          <w:ilvl w:val="0"/>
          <w:numId w:val="14"/>
        </w:numPr>
        <w:spacing w:before="240" w:after="0"/>
      </w:pPr>
      <w:r>
        <w:t>O sistema cria cartões, um para cada tipo, de todos os tipos cadastrados</w:t>
      </w:r>
    </w:p>
    <w:p w:rsidR="003B5392" w:rsidRDefault="003B5392" w:rsidP="0078748F">
      <w:pPr>
        <w:pStyle w:val="TextoNormal"/>
        <w:numPr>
          <w:ilvl w:val="0"/>
          <w:numId w:val="14"/>
        </w:numPr>
        <w:spacing w:before="240" w:after="0"/>
      </w:pPr>
      <w:r>
        <w:t>Enfermeira Joy clica no botão vermelho com desenho de uma lixeira</w:t>
      </w:r>
    </w:p>
    <w:p w:rsidR="003B5392" w:rsidRDefault="003B5392" w:rsidP="0078748F">
      <w:pPr>
        <w:pStyle w:val="TextoNormal"/>
        <w:spacing w:before="240" w:after="0"/>
      </w:pPr>
    </w:p>
    <w:p w:rsidR="003B5392" w:rsidRDefault="003B5392" w:rsidP="0078748F">
      <w:pPr>
        <w:pStyle w:val="Requisito"/>
        <w:spacing w:after="0"/>
      </w:pPr>
      <w:bookmarkStart w:id="104" w:name="_Toc22733759"/>
      <w:r>
        <w:lastRenderedPageBreak/>
        <w:t>[RF00</w:t>
      </w:r>
      <w:r w:rsidR="009A749D">
        <w:t>4</w:t>
      </w:r>
      <w:r>
        <w:t xml:space="preserve">] Gerenciar </w:t>
      </w:r>
      <w:r w:rsidR="009A749D">
        <w:t>Treinadores</w:t>
      </w:r>
      <w:bookmarkEnd w:id="104"/>
    </w:p>
    <w:p w:rsidR="003B5392" w:rsidRDefault="003B5392" w:rsidP="0078748F">
      <w:pPr>
        <w:pStyle w:val="TextoNormal"/>
        <w:spacing w:before="240" w:after="0"/>
      </w:pPr>
      <w:r>
        <w:t xml:space="preserve">A Enfermeira Joy pode </w:t>
      </w:r>
      <w:r w:rsidR="009A749D">
        <w:t xml:space="preserve">ver </w:t>
      </w:r>
      <w:r w:rsidR="00424703">
        <w:t>e remover</w:t>
      </w:r>
      <w:r>
        <w:t xml:space="preserve"> os </w:t>
      </w:r>
      <w:r w:rsidR="009A749D">
        <w:t>treinadores que fizeram cadastro no sistema</w:t>
      </w:r>
    </w:p>
    <w:p w:rsidR="003B5392" w:rsidRDefault="003B5392" w:rsidP="0078748F">
      <w:pPr>
        <w:pStyle w:val="TextoNormal"/>
        <w:spacing w:before="240" w:after="0"/>
      </w:pPr>
      <w:r>
        <w:rPr>
          <w:b/>
        </w:rPr>
        <w:t>Ator</w:t>
      </w:r>
      <w:r>
        <w:t>: Enfermeira Joy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w:rsidR="003B5392" w:rsidTr="00143D93">
        <w:tc>
          <w:tcPr>
            <w:tcW w:w="1559" w:type="dxa"/>
            <w:vAlign w:val="center"/>
          </w:tcPr>
          <w:p w:rsidR="003B5392" w:rsidRDefault="003B5392" w:rsidP="0078748F">
            <w:pPr>
              <w:pStyle w:val="TextoNormal"/>
              <w:spacing w:before="240" w:after="0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3B5392" w:rsidRDefault="003B5392" w:rsidP="0078748F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3B5392" w:rsidRDefault="00424703" w:rsidP="0078748F">
            <w:pPr>
              <w:pStyle w:val="TextoNormal"/>
              <w:spacing w:before="240" w:after="0"/>
              <w:ind w:left="0"/>
            </w:pPr>
            <w:r>
              <w:t>Desejável</w:t>
            </w:r>
          </w:p>
        </w:tc>
      </w:tr>
    </w:tbl>
    <w:p w:rsidR="003B5392" w:rsidRDefault="003B5392" w:rsidP="0078748F">
      <w:pPr>
        <w:pStyle w:val="TextoNormal"/>
        <w:spacing w:before="240" w:after="0"/>
      </w:pPr>
      <w:r>
        <w:rPr>
          <w:b/>
        </w:rPr>
        <w:t>Interface(s) associada(s)</w:t>
      </w:r>
      <w:r>
        <w:t>: Tela de login, tela inical da Enfermeira Joy</w:t>
      </w:r>
    </w:p>
    <w:p w:rsidR="003B5392" w:rsidRDefault="003B5392" w:rsidP="0078748F">
      <w:pPr>
        <w:pStyle w:val="TextoNormal"/>
        <w:spacing w:before="240" w:after="0"/>
      </w:pPr>
      <w:r>
        <w:rPr>
          <w:b/>
        </w:rPr>
        <w:t>Entradas e pré condições</w:t>
      </w:r>
      <w:r>
        <w:t>: A Enfermeira Joy precisa fazer login no sistema.</w:t>
      </w:r>
    </w:p>
    <w:p w:rsidR="003B5392" w:rsidRDefault="003B5392" w:rsidP="0078748F">
      <w:pPr>
        <w:pStyle w:val="TextoNormal"/>
        <w:spacing w:before="240" w:after="0"/>
      </w:pPr>
      <w:r>
        <w:rPr>
          <w:b/>
        </w:rPr>
        <w:t>Saídas e pós condições</w:t>
      </w:r>
      <w:r>
        <w:t xml:space="preserve">: </w:t>
      </w:r>
      <w:r w:rsidR="00AF0A93">
        <w:t>Os treinadores são removidos</w:t>
      </w:r>
    </w:p>
    <w:p w:rsidR="003B5392" w:rsidRDefault="003B5392" w:rsidP="0078748F">
      <w:pPr>
        <w:pStyle w:val="TextoNormal"/>
        <w:spacing w:before="240" w:after="0"/>
        <w:rPr>
          <w:b/>
        </w:rPr>
      </w:pPr>
    </w:p>
    <w:p w:rsidR="003B5392" w:rsidRPr="00B25C17" w:rsidRDefault="003B5392" w:rsidP="0078748F">
      <w:pPr>
        <w:pStyle w:val="TextoNormal"/>
        <w:spacing w:before="240" w:after="0"/>
        <w:rPr>
          <w:bCs/>
        </w:rPr>
      </w:pPr>
      <w:r w:rsidRPr="00631CAB">
        <w:rPr>
          <w:b/>
        </w:rPr>
        <w:t>Fluxo de eventos principal</w:t>
      </w:r>
    </w:p>
    <w:p w:rsidR="00B25C17" w:rsidRDefault="00B25C17" w:rsidP="0078748F">
      <w:pPr>
        <w:pStyle w:val="TextoNormal"/>
        <w:numPr>
          <w:ilvl w:val="0"/>
          <w:numId w:val="15"/>
        </w:numPr>
        <w:spacing w:before="240" w:after="0"/>
        <w:rPr>
          <w:bCs/>
        </w:rPr>
      </w:pPr>
      <w:r w:rsidRPr="00B25C17">
        <w:rPr>
          <w:bCs/>
        </w:rPr>
        <w:t>Enfermeira Joy faz login no sistema</w:t>
      </w:r>
    </w:p>
    <w:p w:rsidR="00B25C17" w:rsidRDefault="007D23BA" w:rsidP="0078748F">
      <w:pPr>
        <w:pStyle w:val="TextoNormal"/>
        <w:numPr>
          <w:ilvl w:val="0"/>
          <w:numId w:val="15"/>
        </w:numPr>
        <w:spacing w:before="240" w:after="0"/>
        <w:rPr>
          <w:bCs/>
        </w:rPr>
      </w:pPr>
      <w:r>
        <w:rPr>
          <w:bCs/>
        </w:rPr>
        <w:t>Enfermeira Jou clica no botão treinadores</w:t>
      </w:r>
    </w:p>
    <w:p w:rsidR="007D23BA" w:rsidRDefault="00AF50AF" w:rsidP="0078748F">
      <w:pPr>
        <w:pStyle w:val="TextoNormal"/>
        <w:numPr>
          <w:ilvl w:val="0"/>
          <w:numId w:val="15"/>
        </w:numPr>
        <w:spacing w:before="240" w:after="0"/>
        <w:rPr>
          <w:bCs/>
        </w:rPr>
      </w:pPr>
      <w:r>
        <w:rPr>
          <w:bCs/>
        </w:rPr>
        <w:t>O sistema cria uma tabela com todos os usuários cadastrados</w:t>
      </w:r>
    </w:p>
    <w:p w:rsidR="00A84F1A" w:rsidRDefault="00AF50AF" w:rsidP="0078748F">
      <w:pPr>
        <w:pStyle w:val="TextoNormal"/>
        <w:numPr>
          <w:ilvl w:val="0"/>
          <w:numId w:val="15"/>
        </w:numPr>
        <w:spacing w:before="240" w:after="0"/>
        <w:rPr>
          <w:bCs/>
        </w:rPr>
      </w:pPr>
      <w:r>
        <w:rPr>
          <w:bCs/>
        </w:rPr>
        <w:t>Enfermeira Joy clica no botão vermelho</w:t>
      </w:r>
      <w:r w:rsidR="00A84F1A">
        <w:rPr>
          <w:bCs/>
        </w:rPr>
        <w:t xml:space="preserve"> com desenho de uma lixeira</w:t>
      </w:r>
    </w:p>
    <w:p w:rsidR="003B5392" w:rsidRDefault="003B5392" w:rsidP="0078748F">
      <w:pPr>
        <w:pStyle w:val="TextoNormal"/>
        <w:spacing w:before="240" w:after="0"/>
      </w:pPr>
    </w:p>
    <w:p w:rsidR="00FE492C" w:rsidRDefault="00FE492C" w:rsidP="0078748F">
      <w:pPr>
        <w:pStyle w:val="Requisito"/>
        <w:spacing w:after="0"/>
      </w:pPr>
      <w:bookmarkStart w:id="105" w:name="_Toc22733760"/>
      <w:bookmarkStart w:id="106" w:name="_Toc467473455"/>
      <w:bookmarkStart w:id="107" w:name="_Toc467474002"/>
      <w:bookmarkStart w:id="108" w:name="_Toc467477741"/>
      <w:bookmarkStart w:id="109" w:name="_Toc467494887"/>
      <w:bookmarkStart w:id="110" w:name="_Toc467495253"/>
      <w:bookmarkStart w:id="111" w:name="_Toc468086059"/>
      <w:r>
        <w:t>[RF005] Gerenciar Batalhas</w:t>
      </w:r>
      <w:bookmarkEnd w:id="105"/>
    </w:p>
    <w:p w:rsidR="00FE492C" w:rsidRDefault="00FE492C" w:rsidP="0078748F">
      <w:pPr>
        <w:pStyle w:val="TextoNormal"/>
        <w:spacing w:before="240" w:after="0"/>
      </w:pPr>
      <w:r>
        <w:t>A Enfermeira Joy pode visualisar todas as batalhas já realizadas pelos treinadores</w:t>
      </w:r>
    </w:p>
    <w:p w:rsidR="00FE492C" w:rsidRDefault="00FE492C" w:rsidP="0078748F">
      <w:pPr>
        <w:pStyle w:val="TextoNormal"/>
        <w:spacing w:before="240" w:after="0"/>
      </w:pPr>
      <w:r>
        <w:rPr>
          <w:b/>
        </w:rPr>
        <w:t>Ator</w:t>
      </w:r>
      <w:r>
        <w:t>: Enfermeira Joy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w:rsidR="00FE492C" w:rsidTr="00240199">
        <w:tc>
          <w:tcPr>
            <w:tcW w:w="1559" w:type="dxa"/>
            <w:vAlign w:val="center"/>
          </w:tcPr>
          <w:p w:rsidR="00FE492C" w:rsidRDefault="00FE492C" w:rsidP="00457A1D">
            <w:pPr>
              <w:pStyle w:val="TextoNormal"/>
              <w:spacing w:before="240" w:after="0"/>
              <w:ind w:left="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FE492C" w:rsidRDefault="00FE492C" w:rsidP="0078748F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FE492C" w:rsidRDefault="00FE492C" w:rsidP="0078748F">
            <w:pPr>
              <w:pStyle w:val="TextoNormal"/>
              <w:spacing w:before="240" w:after="0"/>
              <w:ind w:left="0"/>
            </w:pPr>
            <w:r>
              <w:t>Desejável</w:t>
            </w:r>
          </w:p>
        </w:tc>
      </w:tr>
    </w:tbl>
    <w:p w:rsidR="00FE492C" w:rsidRDefault="00FE492C" w:rsidP="0078748F">
      <w:pPr>
        <w:pStyle w:val="TextoNormal"/>
        <w:spacing w:before="240" w:after="0"/>
      </w:pPr>
      <w:r>
        <w:rPr>
          <w:b/>
        </w:rPr>
        <w:t>Interface(s) associada(s)</w:t>
      </w:r>
      <w:r>
        <w:t>: Tela de login, tela inical da Enfermeira Joy</w:t>
      </w:r>
    </w:p>
    <w:p w:rsidR="00FE492C" w:rsidRDefault="00FE492C" w:rsidP="0078748F">
      <w:pPr>
        <w:pStyle w:val="TextoNormal"/>
        <w:spacing w:before="240" w:after="0"/>
      </w:pPr>
      <w:r>
        <w:rPr>
          <w:b/>
        </w:rPr>
        <w:t>Entradas e pré condições</w:t>
      </w:r>
      <w:r>
        <w:t>: A Enfermeira Joy precisa fazer login no sistema.</w:t>
      </w:r>
    </w:p>
    <w:p w:rsidR="00FE492C" w:rsidRDefault="00FE492C" w:rsidP="0078748F">
      <w:pPr>
        <w:pStyle w:val="TextoNormal"/>
        <w:spacing w:before="240" w:after="0"/>
      </w:pPr>
      <w:r>
        <w:rPr>
          <w:b/>
        </w:rPr>
        <w:t>Saídas e pós condições</w:t>
      </w:r>
      <w:r>
        <w:t>: As batalhas são listadas na tela</w:t>
      </w:r>
    </w:p>
    <w:p w:rsidR="00FE492C" w:rsidRDefault="00FE492C" w:rsidP="0078748F">
      <w:pPr>
        <w:pStyle w:val="TextoNormal"/>
        <w:spacing w:before="240" w:after="0"/>
        <w:rPr>
          <w:b/>
        </w:rPr>
      </w:pPr>
    </w:p>
    <w:p w:rsidR="00FE492C" w:rsidRDefault="00FE492C" w:rsidP="0078748F">
      <w:pPr>
        <w:pStyle w:val="TextoNormal"/>
        <w:spacing w:before="240" w:after="0"/>
      </w:pPr>
      <w:r w:rsidRPr="00631CAB">
        <w:rPr>
          <w:b/>
        </w:rPr>
        <w:t>Fluxo de eventos principal</w:t>
      </w:r>
    </w:p>
    <w:p w:rsidR="00FE492C" w:rsidRDefault="00FE492C" w:rsidP="0078748F">
      <w:pPr>
        <w:pStyle w:val="TextoNormal"/>
        <w:numPr>
          <w:ilvl w:val="0"/>
          <w:numId w:val="16"/>
        </w:numPr>
        <w:spacing w:before="240" w:after="0"/>
      </w:pPr>
      <w:r>
        <w:t>Enfermeira Joy faz login no sistema</w:t>
      </w:r>
    </w:p>
    <w:p w:rsidR="00FE492C" w:rsidRDefault="00FE492C" w:rsidP="0078748F">
      <w:pPr>
        <w:pStyle w:val="TextoNormal"/>
        <w:numPr>
          <w:ilvl w:val="0"/>
          <w:numId w:val="16"/>
        </w:numPr>
        <w:spacing w:before="240" w:after="0"/>
      </w:pPr>
      <w:r>
        <w:t>Enfermeira Joy clica no botão “BATALHAS”</w:t>
      </w:r>
    </w:p>
    <w:p w:rsidR="00FE492C" w:rsidRDefault="00FE492C" w:rsidP="0078748F">
      <w:pPr>
        <w:pStyle w:val="TextoNormal"/>
        <w:numPr>
          <w:ilvl w:val="0"/>
          <w:numId w:val="16"/>
        </w:numPr>
        <w:spacing w:before="240" w:after="0"/>
      </w:pPr>
      <w:r>
        <w:t>O sistema cria uma tabela com todas as batalhas já realizadas pelos treinadores</w:t>
      </w:r>
    </w:p>
    <w:p w:rsidR="00842FA9" w:rsidRDefault="00842FA9" w:rsidP="0078748F">
      <w:pPr>
        <w:pStyle w:val="TextoNormal"/>
        <w:spacing w:before="240" w:after="0"/>
        <w:ind w:left="0"/>
      </w:pPr>
    </w:p>
    <w:p w:rsidR="00842FA9" w:rsidRDefault="00842FA9" w:rsidP="0078748F">
      <w:pPr>
        <w:pStyle w:val="Requisito"/>
        <w:spacing w:after="0"/>
      </w:pPr>
      <w:bookmarkStart w:id="112" w:name="_Toc22733761"/>
      <w:r>
        <w:lastRenderedPageBreak/>
        <w:t>[RF006] Cadastrar Pokémon</w:t>
      </w:r>
      <w:bookmarkEnd w:id="112"/>
    </w:p>
    <w:p w:rsidR="00842FA9" w:rsidRDefault="00842FA9" w:rsidP="0078748F">
      <w:pPr>
        <w:pStyle w:val="TextoNormal"/>
        <w:spacing w:before="240" w:after="0"/>
      </w:pPr>
      <w:r>
        <w:t>A Enfermeira Joy pode visualisar todas as batalhas já realizadas pelos treinadores</w:t>
      </w:r>
    </w:p>
    <w:p w:rsidR="00842FA9" w:rsidRDefault="00842FA9" w:rsidP="0078748F">
      <w:pPr>
        <w:pStyle w:val="TextoNormal"/>
        <w:spacing w:before="240" w:after="0"/>
      </w:pPr>
      <w:r>
        <w:rPr>
          <w:b/>
        </w:rPr>
        <w:t>Ator</w:t>
      </w:r>
      <w:r>
        <w:t>: Enfermeira Joy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w:rsidR="00842FA9" w:rsidTr="00240199">
        <w:tc>
          <w:tcPr>
            <w:tcW w:w="1559" w:type="dxa"/>
            <w:vAlign w:val="center"/>
          </w:tcPr>
          <w:p w:rsidR="00842FA9" w:rsidRDefault="00842FA9" w:rsidP="0078748F">
            <w:pPr>
              <w:pStyle w:val="TextoNormal"/>
              <w:spacing w:before="240" w:after="0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842FA9" w:rsidRDefault="00842FA9" w:rsidP="0078748F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842FA9" w:rsidRDefault="00842FA9" w:rsidP="0078748F">
            <w:pPr>
              <w:pStyle w:val="TextoNormal"/>
              <w:spacing w:before="240" w:after="0"/>
              <w:ind w:left="0"/>
            </w:pPr>
            <w:r>
              <w:t>Desejável</w:t>
            </w:r>
          </w:p>
        </w:tc>
      </w:tr>
    </w:tbl>
    <w:p w:rsidR="00842FA9" w:rsidRDefault="00842FA9" w:rsidP="0078748F">
      <w:pPr>
        <w:pStyle w:val="TextoNormal"/>
        <w:spacing w:before="240" w:after="0"/>
      </w:pPr>
      <w:r>
        <w:rPr>
          <w:b/>
        </w:rPr>
        <w:t>Interface(s) associada(s)</w:t>
      </w:r>
      <w:r>
        <w:t>: Tela de login, tela inical da Enfermeira Joy</w:t>
      </w:r>
    </w:p>
    <w:p w:rsidR="00842FA9" w:rsidRDefault="00842FA9" w:rsidP="0078748F">
      <w:pPr>
        <w:pStyle w:val="TextoNormal"/>
        <w:spacing w:before="240" w:after="0"/>
      </w:pPr>
      <w:r>
        <w:rPr>
          <w:b/>
        </w:rPr>
        <w:t>Entradas e pré condições</w:t>
      </w:r>
      <w:r>
        <w:t>: A Enfermeira Joy precisa fazer login no sistema.</w:t>
      </w:r>
    </w:p>
    <w:p w:rsidR="00842FA9" w:rsidRDefault="00842FA9" w:rsidP="0078748F">
      <w:pPr>
        <w:pStyle w:val="TextoNormal"/>
        <w:spacing w:before="240" w:after="0"/>
      </w:pPr>
      <w:r>
        <w:rPr>
          <w:b/>
        </w:rPr>
        <w:t>Saídas e pós condições</w:t>
      </w:r>
      <w:r>
        <w:t>: As batalhas são listadas na tela</w:t>
      </w:r>
    </w:p>
    <w:p w:rsidR="00842FA9" w:rsidRDefault="00842FA9" w:rsidP="0078748F">
      <w:pPr>
        <w:pStyle w:val="TextoNormal"/>
        <w:spacing w:before="240" w:after="0"/>
        <w:rPr>
          <w:b/>
        </w:rPr>
      </w:pPr>
    </w:p>
    <w:p w:rsidR="00842FA9" w:rsidRDefault="00842FA9" w:rsidP="0078748F">
      <w:pPr>
        <w:pStyle w:val="TextoNormal"/>
        <w:spacing w:before="240" w:after="0"/>
      </w:pPr>
      <w:r w:rsidRPr="00631CAB">
        <w:rPr>
          <w:b/>
        </w:rPr>
        <w:t>Fluxo de eventos principal</w:t>
      </w:r>
    </w:p>
    <w:p w:rsidR="00842FA9" w:rsidRDefault="00842FA9" w:rsidP="0078748F">
      <w:pPr>
        <w:pStyle w:val="TextoNormal"/>
        <w:numPr>
          <w:ilvl w:val="0"/>
          <w:numId w:val="17"/>
        </w:numPr>
        <w:spacing w:before="240" w:after="0"/>
      </w:pPr>
      <w:r>
        <w:t>Enfermeira Joy faz login no sistema</w:t>
      </w:r>
    </w:p>
    <w:p w:rsidR="00842FA9" w:rsidRDefault="00842FA9" w:rsidP="0078748F">
      <w:pPr>
        <w:pStyle w:val="TextoNormal"/>
        <w:numPr>
          <w:ilvl w:val="0"/>
          <w:numId w:val="17"/>
        </w:numPr>
        <w:spacing w:before="240" w:after="0"/>
      </w:pPr>
      <w:r>
        <w:t>Enfermeira Joy clica no botão “BATALHAS”</w:t>
      </w:r>
    </w:p>
    <w:p w:rsidR="00842FA9" w:rsidRDefault="00842FA9" w:rsidP="0078748F">
      <w:pPr>
        <w:pStyle w:val="TextoNormal"/>
        <w:numPr>
          <w:ilvl w:val="0"/>
          <w:numId w:val="17"/>
        </w:numPr>
        <w:spacing w:before="240" w:after="0"/>
      </w:pPr>
      <w:r>
        <w:t>O sistema cria uma tabela com todas as batalhas já realizadas pelos treinadores</w:t>
      </w:r>
    </w:p>
    <w:p w:rsidR="00FE408D" w:rsidRDefault="00FE408D" w:rsidP="0078748F">
      <w:pPr>
        <w:pStyle w:val="paragraph"/>
        <w:spacing w:before="240" w:beforeAutospacing="0" w:after="0" w:afterAutospacing="0"/>
        <w:textAlignment w:val="baseline"/>
        <w:divId w:val="1916471283"/>
        <w:rPr>
          <w:rFonts w:ascii="Segoe UI" w:hAnsi="Segoe UI" w:cs="Segoe UI"/>
          <w:b/>
          <w:bCs/>
          <w:sz w:val="18"/>
          <w:szCs w:val="18"/>
        </w:rPr>
      </w:pPr>
      <w:r>
        <w:rPr>
          <w:rStyle w:val="eop"/>
          <w:rFonts w:ascii="Arial" w:hAnsi="Arial" w:cs="Arial"/>
          <w:b/>
          <w:bCs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textAlignment w:val="baseline"/>
        <w:divId w:val="285702230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[RF007] Remover Pokémon</w:t>
      </w:r>
      <w:r>
        <w:rPr>
          <w:rStyle w:val="eop"/>
          <w:rFonts w:ascii="Arial" w:hAnsi="Arial" w:cs="Arial"/>
          <w:b/>
          <w:bCs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407264171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 remover os pokémon já cadastrados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102917824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FE408D">
        <w:trPr>
          <w:divId w:val="1782649013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1484471354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708914982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778648346"/>
            </w:pPr>
            <w:r>
              <w:rPr>
                <w:rStyle w:val="normaltextrun"/>
                <w:sz w:val="22"/>
                <w:szCs w:val="22"/>
              </w:rPr>
              <w:t>Importante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783236711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 </w:t>
      </w:r>
      <w:r w:rsidR="000F7467">
        <w:rPr>
          <w:rStyle w:val="normaltextrun"/>
          <w:sz w:val="22"/>
          <w:szCs w:val="22"/>
        </w:rPr>
        <w:t>inicial</w:t>
      </w:r>
      <w:r>
        <w:rPr>
          <w:rStyle w:val="normaltextrun"/>
          <w:sz w:val="22"/>
          <w:szCs w:val="22"/>
        </w:rPr>
        <w:t xml:space="preserve"> da Enfermeira Joy, tela de gerenciamento de pokémon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529681692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 A Enfermeira Joy precisa fazer login no sistema.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441417442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 O pokémon é removido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860631771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351150928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18"/>
        </w:numPr>
        <w:spacing w:before="240" w:beforeAutospacing="0" w:after="0" w:afterAutospacing="0"/>
        <w:ind w:left="1080" w:firstLine="0"/>
        <w:jc w:val="both"/>
        <w:textAlignment w:val="baseline"/>
        <w:divId w:val="989021312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login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19"/>
        </w:numPr>
        <w:spacing w:before="240" w:beforeAutospacing="0" w:after="0" w:afterAutospacing="0"/>
        <w:ind w:left="1080" w:firstLine="0"/>
        <w:jc w:val="both"/>
        <w:textAlignment w:val="baseline"/>
        <w:divId w:val="1514999214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“POKÉMON”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20"/>
        </w:numPr>
        <w:spacing w:before="240" w:beforeAutospacing="0" w:after="0" w:afterAutospacing="0"/>
        <w:ind w:left="1080" w:firstLine="0"/>
        <w:jc w:val="both"/>
        <w:textAlignment w:val="baseline"/>
        <w:divId w:val="1110052370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lista todos os pokémon cadastrados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21"/>
        </w:numPr>
        <w:spacing w:before="240" w:beforeAutospacing="0" w:after="0" w:afterAutospacing="0"/>
        <w:ind w:left="1080" w:firstLine="0"/>
        <w:jc w:val="both"/>
        <w:textAlignment w:val="baseline"/>
        <w:divId w:val="649794317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vermelho com desenho de lixeira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22"/>
        </w:numPr>
        <w:spacing w:before="240" w:beforeAutospacing="0" w:after="0" w:afterAutospacing="0"/>
        <w:ind w:left="1080" w:firstLine="0"/>
        <w:jc w:val="both"/>
        <w:textAlignment w:val="baseline"/>
        <w:divId w:val="1091512082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exibe uma mensagem de confirmação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23"/>
        </w:numPr>
        <w:spacing w:before="240" w:beforeAutospacing="0" w:after="0" w:afterAutospacing="0"/>
        <w:ind w:left="1080" w:firstLine="0"/>
        <w:jc w:val="both"/>
        <w:textAlignment w:val="baseline"/>
        <w:divId w:val="119079496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a confirmação clicando no botão “REMOVER”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24"/>
        </w:numPr>
        <w:spacing w:before="240" w:beforeAutospacing="0" w:after="0" w:afterAutospacing="0"/>
        <w:ind w:left="1080" w:firstLine="0"/>
        <w:jc w:val="both"/>
        <w:textAlignment w:val="baseline"/>
        <w:divId w:val="1857645692"/>
        <w:rPr>
          <w:sz w:val="22"/>
          <w:szCs w:val="22"/>
        </w:rPr>
      </w:pPr>
      <w:r>
        <w:rPr>
          <w:rStyle w:val="normaltextrun"/>
          <w:sz w:val="22"/>
          <w:szCs w:val="22"/>
        </w:rPr>
        <w:lastRenderedPageBreak/>
        <w:t>O Pokémon é removido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971085774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310136443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821503868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&lt;Fluxo secundário 001&gt;: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25"/>
        </w:numPr>
        <w:spacing w:before="240" w:beforeAutospacing="0" w:after="0" w:afterAutospacing="0"/>
        <w:ind w:left="1080" w:firstLine="0"/>
        <w:jc w:val="both"/>
        <w:textAlignment w:val="baseline"/>
        <w:divId w:val="350030655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login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26"/>
        </w:numPr>
        <w:spacing w:before="240" w:beforeAutospacing="0" w:after="0" w:afterAutospacing="0"/>
        <w:ind w:left="1080" w:firstLine="0"/>
        <w:jc w:val="both"/>
        <w:textAlignment w:val="baseline"/>
        <w:divId w:val="1241595253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“POKÉMON”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27"/>
        </w:numPr>
        <w:spacing w:before="240" w:beforeAutospacing="0" w:after="0" w:afterAutospacing="0"/>
        <w:ind w:left="1080" w:firstLine="0"/>
        <w:jc w:val="both"/>
        <w:textAlignment w:val="baseline"/>
        <w:divId w:val="1896156572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lista todos os pokémon cadastrados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28"/>
        </w:numPr>
        <w:spacing w:before="240" w:beforeAutospacing="0" w:after="0" w:afterAutospacing="0"/>
        <w:ind w:left="1080" w:firstLine="0"/>
        <w:jc w:val="both"/>
        <w:textAlignment w:val="baseline"/>
        <w:divId w:val="1874347511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vermelho com desenho de lixeira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29"/>
        </w:numPr>
        <w:spacing w:before="240" w:beforeAutospacing="0" w:after="0" w:afterAutospacing="0"/>
        <w:ind w:left="1080" w:firstLine="0"/>
        <w:jc w:val="both"/>
        <w:textAlignment w:val="baseline"/>
        <w:divId w:val="1442920702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exibe uma mensagem de confirmação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30"/>
        </w:numPr>
        <w:spacing w:before="240" w:beforeAutospacing="0" w:after="0" w:afterAutospacing="0"/>
        <w:ind w:left="1080" w:firstLine="0"/>
        <w:jc w:val="both"/>
        <w:textAlignment w:val="baseline"/>
        <w:divId w:val="1162818181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 cancela a operação clicando no botão “CANCELAR”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31"/>
        </w:numPr>
        <w:spacing w:before="240" w:beforeAutospacing="0" w:after="0" w:afterAutospacing="0"/>
        <w:ind w:left="1080" w:firstLine="0"/>
        <w:jc w:val="both"/>
        <w:textAlignment w:val="baseline"/>
        <w:divId w:val="1506285698"/>
        <w:rPr>
          <w:sz w:val="22"/>
          <w:szCs w:val="22"/>
        </w:rPr>
      </w:pPr>
      <w:r>
        <w:rPr>
          <w:rStyle w:val="normaltextrun"/>
          <w:sz w:val="22"/>
          <w:szCs w:val="22"/>
        </w:rPr>
        <w:t>O pokémon permanece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372000766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textAlignment w:val="baseline"/>
        <w:divId w:val="271787712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[RF008] Alterar Pokémon</w:t>
      </w:r>
      <w:r>
        <w:rPr>
          <w:rStyle w:val="eop"/>
          <w:rFonts w:ascii="Arial" w:hAnsi="Arial" w:cs="Arial"/>
          <w:b/>
          <w:bCs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675034650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 alterar os pokémon já cadastrados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46643437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FE408D">
        <w:trPr>
          <w:divId w:val="884490342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457A1D" w:rsidP="0078748F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319769632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E408D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E408D">
              <w:rPr>
                <w:rStyle w:val="normaltextrun"/>
                <w:sz w:val="22"/>
                <w:szCs w:val="22"/>
              </w:rPr>
              <w:t>:</w:t>
            </w:r>
            <w:r w:rsidR="00FE408D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239828475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1629579131"/>
            </w:pPr>
            <w:r>
              <w:rPr>
                <w:rStyle w:val="normaltextrun"/>
                <w:sz w:val="22"/>
                <w:szCs w:val="22"/>
              </w:rPr>
              <w:t>Importante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2101559197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login, tela inicial da Enfermeira Joy, tela de gerenciamento de pokémon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2091802531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 A Enfermeira Joy precisa fazer login no sistema.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20395149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 pokémon é alterado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363597636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602032681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32"/>
        </w:numPr>
        <w:spacing w:before="240" w:beforeAutospacing="0" w:after="0" w:afterAutospacing="0"/>
        <w:ind w:left="1080" w:firstLine="0"/>
        <w:jc w:val="both"/>
        <w:textAlignment w:val="baseline"/>
        <w:divId w:val="512573728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login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33"/>
        </w:numPr>
        <w:spacing w:before="240" w:beforeAutospacing="0" w:after="0" w:afterAutospacing="0"/>
        <w:ind w:left="1080" w:firstLine="0"/>
        <w:jc w:val="both"/>
        <w:textAlignment w:val="baseline"/>
        <w:divId w:val="196740828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“POKÉMON”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34"/>
        </w:numPr>
        <w:spacing w:before="240" w:beforeAutospacing="0" w:after="0" w:afterAutospacing="0"/>
        <w:ind w:left="1080" w:firstLine="0"/>
        <w:jc w:val="both"/>
        <w:textAlignment w:val="baseline"/>
        <w:divId w:val="1505168915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lista todos os pokémon cadastrados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35"/>
        </w:numPr>
        <w:spacing w:before="240" w:beforeAutospacing="0" w:after="0" w:afterAutospacing="0"/>
        <w:ind w:left="1080" w:firstLine="0"/>
        <w:jc w:val="both"/>
        <w:textAlignment w:val="baseline"/>
        <w:divId w:val="1148211020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 verde com desenho de um lápis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36"/>
        </w:numPr>
        <w:spacing w:before="240" w:beforeAutospacing="0" w:after="0" w:afterAutospacing="0"/>
        <w:ind w:left="1080" w:firstLine="0"/>
        <w:jc w:val="both"/>
        <w:textAlignment w:val="baseline"/>
        <w:divId w:val="941650649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 preenche os campos com novas características do pokémon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37"/>
        </w:numPr>
        <w:spacing w:before="240" w:beforeAutospacing="0" w:after="0" w:afterAutospacing="0"/>
        <w:ind w:left="1080" w:firstLine="0"/>
        <w:jc w:val="both"/>
        <w:textAlignment w:val="baseline"/>
        <w:divId w:val="1832942930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“CONFIRMAR”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38"/>
        </w:numPr>
        <w:spacing w:before="240" w:beforeAutospacing="0" w:after="0" w:afterAutospacing="0"/>
        <w:ind w:left="1080" w:firstLine="0"/>
        <w:jc w:val="both"/>
        <w:textAlignment w:val="baseline"/>
        <w:divId w:val="205146548"/>
        <w:rPr>
          <w:sz w:val="22"/>
          <w:szCs w:val="22"/>
        </w:rPr>
      </w:pPr>
      <w:r>
        <w:rPr>
          <w:rStyle w:val="normaltextrun"/>
          <w:sz w:val="22"/>
          <w:szCs w:val="22"/>
        </w:rPr>
        <w:t>Os dados do pokémon são alterados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1290"/>
        <w:jc w:val="both"/>
        <w:textAlignment w:val="baseline"/>
        <w:divId w:val="467014581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lastRenderedPageBreak/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textAlignment w:val="baseline"/>
        <w:divId w:val="326984300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[RF009] Cadastrar Tipo</w:t>
      </w:r>
      <w:r>
        <w:rPr>
          <w:rStyle w:val="eop"/>
          <w:rFonts w:ascii="Arial" w:hAnsi="Arial" w:cs="Arial"/>
          <w:b/>
          <w:bCs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2067140666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 adicionar um novo tipo ao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6295573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FE408D">
        <w:trPr>
          <w:divId w:val="1807121133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457A1D" w:rsidP="0078748F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145168880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E408D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E408D">
              <w:rPr>
                <w:rStyle w:val="normaltextrun"/>
                <w:sz w:val="22"/>
                <w:szCs w:val="22"/>
              </w:rPr>
              <w:t>:</w:t>
            </w:r>
            <w:r w:rsidR="00FE408D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232128997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240023317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4020755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 </w:t>
      </w:r>
      <w:r w:rsidR="008B16AC">
        <w:rPr>
          <w:rStyle w:val="normaltextrun"/>
          <w:sz w:val="22"/>
          <w:szCs w:val="22"/>
        </w:rPr>
        <w:t>inicial</w:t>
      </w:r>
      <w:r>
        <w:rPr>
          <w:rStyle w:val="normaltextrun"/>
          <w:sz w:val="22"/>
          <w:szCs w:val="22"/>
        </w:rPr>
        <w:t xml:space="preserve"> da Enfermeira Joy, tela de gerenciamento de tipos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646740141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 A Enfermeira Joy precisa fazer login no sistema.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621107691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 O sistema recebe um novo pokémon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112553572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716663724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39"/>
        </w:numPr>
        <w:spacing w:before="240" w:beforeAutospacing="0" w:after="0" w:afterAutospacing="0"/>
        <w:ind w:left="1080" w:firstLine="0"/>
        <w:jc w:val="both"/>
        <w:textAlignment w:val="baseline"/>
        <w:divId w:val="1498884785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login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40"/>
        </w:numPr>
        <w:spacing w:before="240" w:beforeAutospacing="0" w:after="0" w:afterAutospacing="0"/>
        <w:ind w:left="1080" w:firstLine="0"/>
        <w:jc w:val="both"/>
        <w:textAlignment w:val="baseline"/>
        <w:divId w:val="245264158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“TIPOS”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41"/>
        </w:numPr>
        <w:spacing w:before="240" w:beforeAutospacing="0" w:after="0" w:afterAutospacing="0"/>
        <w:ind w:left="1080" w:firstLine="0"/>
        <w:jc w:val="both"/>
        <w:textAlignment w:val="baseline"/>
        <w:divId w:val="1671449609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cria cartões, um para cada tipo, para todos os tipos cadastrados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42"/>
        </w:numPr>
        <w:spacing w:before="240" w:beforeAutospacing="0" w:after="0" w:afterAutospacing="0"/>
        <w:ind w:left="1080" w:firstLine="0"/>
        <w:jc w:val="both"/>
        <w:textAlignment w:val="baseline"/>
        <w:divId w:val="2074231411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“NOVO TIPO+”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43"/>
        </w:numPr>
        <w:spacing w:before="240" w:beforeAutospacing="0" w:after="0" w:afterAutospacing="0"/>
        <w:ind w:left="1080" w:firstLine="0"/>
        <w:jc w:val="both"/>
        <w:textAlignment w:val="baseline"/>
        <w:divId w:val="45836743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preenche os campos com as características do novo tipo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44"/>
        </w:numPr>
        <w:spacing w:before="240" w:beforeAutospacing="0" w:after="0" w:afterAutospacing="0"/>
        <w:ind w:left="1080" w:firstLine="0"/>
        <w:jc w:val="both"/>
        <w:textAlignment w:val="baseline"/>
        <w:divId w:val="953098429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“CONFIRMAR”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45"/>
        </w:numPr>
        <w:spacing w:before="240" w:beforeAutospacing="0" w:after="0" w:afterAutospacing="0"/>
        <w:ind w:left="1080" w:firstLine="0"/>
        <w:jc w:val="both"/>
        <w:textAlignment w:val="baseline"/>
        <w:divId w:val="1295478535"/>
        <w:rPr>
          <w:sz w:val="22"/>
          <w:szCs w:val="22"/>
        </w:rPr>
      </w:pPr>
      <w:r>
        <w:rPr>
          <w:rStyle w:val="normaltextrun"/>
          <w:sz w:val="22"/>
          <w:szCs w:val="22"/>
        </w:rPr>
        <w:t>O tipo é adicionado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DF6AD9">
      <w:pPr>
        <w:pStyle w:val="paragraph"/>
        <w:spacing w:before="240" w:beforeAutospacing="0" w:after="0" w:afterAutospacing="0"/>
        <w:textAlignment w:val="baseline"/>
        <w:divId w:val="163666499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textAlignment w:val="baseline"/>
        <w:divId w:val="332028908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[RF010] Remover Tipo</w:t>
      </w:r>
      <w:r>
        <w:rPr>
          <w:rStyle w:val="eop"/>
          <w:rFonts w:ascii="Arial" w:hAnsi="Arial" w:cs="Arial"/>
          <w:b/>
          <w:bCs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302545839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 remover os tipos já cadastrados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363167381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FE408D">
        <w:trPr>
          <w:divId w:val="1518076333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457A1D" w:rsidP="0078748F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1349287349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E408D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E408D">
              <w:rPr>
                <w:rStyle w:val="normaltextrun"/>
                <w:sz w:val="22"/>
                <w:szCs w:val="22"/>
              </w:rPr>
              <w:t>:</w:t>
            </w:r>
            <w:r w:rsidR="00FE408D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1551696155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596670622"/>
            </w:pPr>
            <w:r>
              <w:rPr>
                <w:rStyle w:val="normaltextrun"/>
                <w:sz w:val="22"/>
                <w:szCs w:val="22"/>
              </w:rPr>
              <w:t>Desejável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14111317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 </w:t>
      </w:r>
      <w:r w:rsidR="008B16AC">
        <w:rPr>
          <w:rStyle w:val="normaltextrun"/>
          <w:sz w:val="22"/>
          <w:szCs w:val="22"/>
        </w:rPr>
        <w:t>inicial</w:t>
      </w:r>
      <w:r>
        <w:rPr>
          <w:rStyle w:val="normaltextrun"/>
          <w:sz w:val="22"/>
          <w:szCs w:val="22"/>
        </w:rPr>
        <w:t xml:space="preserve"> da Enfermeira Joy, tela de gerenciamento de tipos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71146511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 A Enfermeira Joy precisa fazer login no sistema.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428578838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 tipo é removido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357969733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6876812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46"/>
        </w:numPr>
        <w:spacing w:before="240" w:beforeAutospacing="0" w:after="0" w:afterAutospacing="0"/>
        <w:ind w:left="1080" w:firstLine="0"/>
        <w:jc w:val="both"/>
        <w:textAlignment w:val="baseline"/>
        <w:divId w:val="302540395"/>
        <w:rPr>
          <w:sz w:val="22"/>
          <w:szCs w:val="22"/>
        </w:rPr>
      </w:pPr>
      <w:r>
        <w:rPr>
          <w:rStyle w:val="normaltextrun"/>
          <w:sz w:val="22"/>
          <w:szCs w:val="22"/>
        </w:rPr>
        <w:lastRenderedPageBreak/>
        <w:t>Enfermeira Joy faz login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47"/>
        </w:numPr>
        <w:spacing w:before="240" w:beforeAutospacing="0" w:after="0" w:afterAutospacing="0"/>
        <w:ind w:left="1080" w:firstLine="0"/>
        <w:jc w:val="both"/>
        <w:textAlignment w:val="baseline"/>
        <w:divId w:val="787552773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“TIPOS”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48"/>
        </w:numPr>
        <w:spacing w:before="240" w:beforeAutospacing="0" w:after="0" w:afterAutospacing="0"/>
        <w:ind w:left="1080" w:firstLine="0"/>
        <w:jc w:val="both"/>
        <w:textAlignment w:val="baseline"/>
        <w:divId w:val="2022926645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 cria cartões, um para cada tipo, para todos os tipos cadastrados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49"/>
        </w:numPr>
        <w:spacing w:before="240" w:beforeAutospacing="0" w:after="0" w:afterAutospacing="0"/>
        <w:ind w:left="1080" w:firstLine="0"/>
        <w:jc w:val="both"/>
        <w:textAlignment w:val="baseline"/>
        <w:divId w:val="1555391921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vermelho com desenho de lixeira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50"/>
        </w:numPr>
        <w:spacing w:before="240" w:beforeAutospacing="0" w:after="0" w:afterAutospacing="0"/>
        <w:ind w:left="1080" w:firstLine="0"/>
        <w:jc w:val="both"/>
        <w:textAlignment w:val="baseline"/>
        <w:divId w:val="2133670298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exibe uma mensagem de confirmação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51"/>
        </w:numPr>
        <w:spacing w:before="240" w:beforeAutospacing="0" w:after="0" w:afterAutospacing="0"/>
        <w:ind w:left="1080" w:firstLine="0"/>
        <w:jc w:val="both"/>
        <w:textAlignment w:val="baseline"/>
        <w:divId w:val="44721969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a confirmação clicando no botão “REMOVER”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52"/>
        </w:numPr>
        <w:spacing w:before="240" w:beforeAutospacing="0" w:after="0" w:afterAutospacing="0"/>
        <w:ind w:left="1080" w:firstLine="0"/>
        <w:jc w:val="both"/>
        <w:textAlignment w:val="baseline"/>
        <w:divId w:val="853229862"/>
        <w:rPr>
          <w:sz w:val="22"/>
          <w:szCs w:val="22"/>
        </w:rPr>
      </w:pPr>
      <w:r>
        <w:rPr>
          <w:rStyle w:val="normaltextrun"/>
          <w:sz w:val="22"/>
          <w:szCs w:val="22"/>
        </w:rPr>
        <w:t>O tipo é removido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517229183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439830406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040939560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&lt;Fluxo secundário 001&gt;: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53"/>
        </w:numPr>
        <w:spacing w:before="240" w:beforeAutospacing="0" w:after="0" w:afterAutospacing="0"/>
        <w:ind w:left="1080" w:firstLine="0"/>
        <w:jc w:val="both"/>
        <w:textAlignment w:val="baseline"/>
        <w:divId w:val="1896113035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login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54"/>
        </w:numPr>
        <w:spacing w:before="240" w:beforeAutospacing="0" w:after="0" w:afterAutospacing="0"/>
        <w:ind w:left="1080" w:firstLine="0"/>
        <w:jc w:val="both"/>
        <w:textAlignment w:val="baseline"/>
        <w:divId w:val="656225788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“TIPOS”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55"/>
        </w:numPr>
        <w:spacing w:before="240" w:beforeAutospacing="0" w:after="0" w:afterAutospacing="0"/>
        <w:ind w:left="1080" w:firstLine="0"/>
        <w:jc w:val="both"/>
        <w:textAlignment w:val="baseline"/>
        <w:divId w:val="1579556602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cria cartões, um para cada tipo, para todos os tipos cadastrados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56"/>
        </w:numPr>
        <w:spacing w:before="240" w:beforeAutospacing="0" w:after="0" w:afterAutospacing="0"/>
        <w:ind w:left="1080" w:firstLine="0"/>
        <w:jc w:val="both"/>
        <w:textAlignment w:val="baseline"/>
        <w:divId w:val="1573155794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vermelho com desenho de lixeira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57"/>
        </w:numPr>
        <w:spacing w:before="240" w:beforeAutospacing="0" w:after="0" w:afterAutospacing="0"/>
        <w:ind w:left="1080" w:firstLine="0"/>
        <w:jc w:val="both"/>
        <w:textAlignment w:val="baseline"/>
        <w:divId w:val="89933003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exibe uma mensagem de confirmação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58"/>
        </w:numPr>
        <w:spacing w:before="240" w:beforeAutospacing="0" w:after="0" w:afterAutospacing="0"/>
        <w:ind w:left="1080" w:firstLine="0"/>
        <w:jc w:val="both"/>
        <w:textAlignment w:val="baseline"/>
        <w:divId w:val="490293797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 cancela a operação clicando no botão “CANCELAR”</w:t>
      </w:r>
      <w:r>
        <w:rPr>
          <w:rStyle w:val="eop"/>
          <w:sz w:val="22"/>
          <w:szCs w:val="22"/>
        </w:rPr>
        <w:t> </w:t>
      </w:r>
    </w:p>
    <w:p w:rsidR="00FE408D" w:rsidRDefault="00FE408D" w:rsidP="00DF6AD9">
      <w:pPr>
        <w:pStyle w:val="paragraph"/>
        <w:numPr>
          <w:ilvl w:val="0"/>
          <w:numId w:val="59"/>
        </w:numPr>
        <w:spacing w:before="240" w:beforeAutospacing="0" w:after="0" w:afterAutospacing="0"/>
        <w:ind w:left="1080" w:firstLine="0"/>
        <w:jc w:val="both"/>
        <w:textAlignment w:val="baseline"/>
        <w:divId w:val="771314261"/>
        <w:rPr>
          <w:sz w:val="22"/>
          <w:szCs w:val="22"/>
        </w:rPr>
      </w:pPr>
      <w:r>
        <w:rPr>
          <w:rStyle w:val="normaltextrun"/>
          <w:sz w:val="22"/>
          <w:szCs w:val="22"/>
        </w:rPr>
        <w:t>O tipo permanece no sistema</w:t>
      </w:r>
      <w:r>
        <w:rPr>
          <w:rStyle w:val="eop"/>
          <w:sz w:val="22"/>
          <w:szCs w:val="22"/>
        </w:rPr>
        <w:t> </w:t>
      </w:r>
    </w:p>
    <w:p w:rsidR="00DF6AD9" w:rsidRPr="00DF6AD9" w:rsidRDefault="00DF6AD9" w:rsidP="00DF6AD9">
      <w:pPr>
        <w:pStyle w:val="paragraph"/>
        <w:spacing w:before="240" w:beforeAutospacing="0" w:after="0" w:afterAutospacing="0"/>
        <w:ind w:left="1080"/>
        <w:jc w:val="both"/>
        <w:textAlignment w:val="baseline"/>
        <w:divId w:val="771314261"/>
        <w:rPr>
          <w:sz w:val="22"/>
          <w:szCs w:val="22"/>
        </w:rPr>
      </w:pPr>
    </w:p>
    <w:p w:rsidR="00FE408D" w:rsidRDefault="00FE408D" w:rsidP="0078748F">
      <w:pPr>
        <w:pStyle w:val="paragraph"/>
        <w:spacing w:before="240" w:beforeAutospacing="0" w:after="0" w:afterAutospacing="0"/>
        <w:textAlignment w:val="baseline"/>
        <w:divId w:val="994263579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[RF011] Alterar Tipo</w:t>
      </w:r>
      <w:r>
        <w:rPr>
          <w:rStyle w:val="eop"/>
          <w:rFonts w:ascii="Arial" w:hAnsi="Arial" w:cs="Arial"/>
          <w:b/>
          <w:bCs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280693132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 alterar os tipos já cadastrados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455979642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FE408D">
        <w:trPr>
          <w:divId w:val="1976255491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457A1D" w:rsidP="0078748F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85006442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E408D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E408D">
              <w:rPr>
                <w:rStyle w:val="normaltextrun"/>
                <w:sz w:val="22"/>
                <w:szCs w:val="22"/>
              </w:rPr>
              <w:t>:</w:t>
            </w:r>
            <w:r w:rsidR="00FE408D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1854295194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612439322"/>
            </w:pPr>
            <w:r>
              <w:rPr>
                <w:rStyle w:val="normaltextrun"/>
                <w:sz w:val="22"/>
                <w:szCs w:val="22"/>
              </w:rPr>
              <w:t>Importante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981807523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 </w:t>
      </w:r>
      <w:r w:rsidR="008B16AC">
        <w:rPr>
          <w:rStyle w:val="normaltextrun"/>
          <w:sz w:val="22"/>
          <w:szCs w:val="22"/>
        </w:rPr>
        <w:t>inicial</w:t>
      </w:r>
      <w:r>
        <w:rPr>
          <w:rStyle w:val="normaltextrun"/>
          <w:sz w:val="22"/>
          <w:szCs w:val="22"/>
        </w:rPr>
        <w:t xml:space="preserve"> da Enfermeira Joy, tela de gerenciamento de tipos 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171290745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 A Enfermeira Joy precisa fazer login no sistema.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384989368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 tipo é alterado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183326126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582716242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60"/>
        </w:numPr>
        <w:spacing w:before="240" w:beforeAutospacing="0" w:after="0" w:afterAutospacing="0"/>
        <w:ind w:left="1080" w:firstLine="0"/>
        <w:jc w:val="both"/>
        <w:textAlignment w:val="baseline"/>
        <w:divId w:val="1766413483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login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61"/>
        </w:numPr>
        <w:spacing w:before="240" w:beforeAutospacing="0" w:after="0" w:afterAutospacing="0"/>
        <w:ind w:left="1080" w:firstLine="0"/>
        <w:jc w:val="both"/>
        <w:textAlignment w:val="baseline"/>
        <w:divId w:val="1391541344"/>
        <w:rPr>
          <w:sz w:val="22"/>
          <w:szCs w:val="22"/>
        </w:rPr>
      </w:pPr>
      <w:r>
        <w:rPr>
          <w:rStyle w:val="normaltextrun"/>
          <w:sz w:val="22"/>
          <w:szCs w:val="22"/>
        </w:rPr>
        <w:lastRenderedPageBreak/>
        <w:t>Enfermeira Joy clica no botão “TIPOS”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62"/>
        </w:numPr>
        <w:spacing w:before="240" w:beforeAutospacing="0" w:after="0" w:afterAutospacing="0"/>
        <w:ind w:left="1080" w:firstLine="0"/>
        <w:jc w:val="both"/>
        <w:textAlignment w:val="baseline"/>
        <w:divId w:val="1926958279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cria cartões, um para cada tipo, para todos os tipos cadastrados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63"/>
        </w:numPr>
        <w:spacing w:before="240" w:beforeAutospacing="0" w:after="0" w:afterAutospacing="0"/>
        <w:ind w:left="1080" w:firstLine="0"/>
        <w:jc w:val="both"/>
        <w:textAlignment w:val="baseline"/>
        <w:divId w:val="1745763408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 verde com desenho de um lápis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64"/>
        </w:numPr>
        <w:spacing w:before="240" w:beforeAutospacing="0" w:after="0" w:afterAutospacing="0"/>
        <w:ind w:left="1080" w:firstLine="0"/>
        <w:jc w:val="both"/>
        <w:textAlignment w:val="baseline"/>
        <w:divId w:val="1707485128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preenche os campos com novas características do tipo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65"/>
        </w:numPr>
        <w:spacing w:before="240" w:beforeAutospacing="0" w:after="0" w:afterAutospacing="0"/>
        <w:ind w:left="1080" w:firstLine="0"/>
        <w:jc w:val="both"/>
        <w:textAlignment w:val="baseline"/>
        <w:divId w:val="235016486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“CONFIRMAR”</w:t>
      </w:r>
      <w:r>
        <w:rPr>
          <w:rStyle w:val="eop"/>
          <w:sz w:val="22"/>
          <w:szCs w:val="22"/>
        </w:rPr>
        <w:t> </w:t>
      </w:r>
    </w:p>
    <w:p w:rsidR="00FE408D" w:rsidRPr="007151C0" w:rsidRDefault="00FE408D" w:rsidP="007151C0">
      <w:pPr>
        <w:pStyle w:val="paragraph"/>
        <w:numPr>
          <w:ilvl w:val="0"/>
          <w:numId w:val="66"/>
        </w:numPr>
        <w:spacing w:before="240" w:beforeAutospacing="0" w:after="0" w:afterAutospacing="0"/>
        <w:ind w:left="1080" w:firstLine="0"/>
        <w:jc w:val="both"/>
        <w:textAlignment w:val="baseline"/>
        <w:divId w:val="301273276"/>
        <w:rPr>
          <w:sz w:val="22"/>
          <w:szCs w:val="22"/>
        </w:rPr>
      </w:pPr>
      <w:r>
        <w:rPr>
          <w:rStyle w:val="normaltextrun"/>
          <w:sz w:val="22"/>
          <w:szCs w:val="22"/>
        </w:rPr>
        <w:t>Os dados do tipo são alterados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textAlignment w:val="baseline"/>
        <w:divId w:val="1001392857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textAlignment w:val="baseline"/>
        <w:divId w:val="628976543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[RF012] Remover Treinador</w:t>
      </w:r>
      <w:r>
        <w:rPr>
          <w:rStyle w:val="eop"/>
          <w:rFonts w:ascii="Arial" w:hAnsi="Arial" w:cs="Arial"/>
          <w:b/>
          <w:bCs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624576096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 remover os treinadores cadastrados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213955612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FE408D">
        <w:trPr>
          <w:divId w:val="1502623309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457A1D" w:rsidP="0078748F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919290230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E408D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E408D">
              <w:rPr>
                <w:rStyle w:val="normaltextrun"/>
                <w:sz w:val="22"/>
                <w:szCs w:val="22"/>
              </w:rPr>
              <w:t>:</w:t>
            </w:r>
            <w:r w:rsidR="00FE408D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1634868936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RDefault="00FE408D" w:rsidP="0078748F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130680470"/>
            </w:pPr>
            <w:r>
              <w:rPr>
                <w:rStyle w:val="normaltextrun"/>
                <w:sz w:val="22"/>
                <w:szCs w:val="22"/>
              </w:rPr>
              <w:t>Desejável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71183306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 </w:t>
      </w:r>
      <w:r w:rsidR="008B16AC">
        <w:rPr>
          <w:rStyle w:val="normaltextrun"/>
          <w:sz w:val="22"/>
          <w:szCs w:val="22"/>
        </w:rPr>
        <w:t>inicial</w:t>
      </w:r>
      <w:r>
        <w:rPr>
          <w:rStyle w:val="normaltextrun"/>
          <w:sz w:val="22"/>
          <w:szCs w:val="22"/>
        </w:rPr>
        <w:t xml:space="preserve"> da Enfermeira Joy, tela de gerenciamento de treinadores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460994140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 A Enfermeira Joy precisa fazer login no sistema.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18929357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 treinador é removido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651666987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140659357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67"/>
        </w:numPr>
        <w:spacing w:before="240" w:beforeAutospacing="0" w:after="0" w:afterAutospacing="0"/>
        <w:ind w:left="1080" w:firstLine="0"/>
        <w:jc w:val="both"/>
        <w:textAlignment w:val="baseline"/>
        <w:divId w:val="1236086484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login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68"/>
        </w:numPr>
        <w:spacing w:before="240" w:beforeAutospacing="0" w:after="0" w:afterAutospacing="0"/>
        <w:ind w:left="1080" w:firstLine="0"/>
        <w:jc w:val="both"/>
        <w:textAlignment w:val="baseline"/>
        <w:divId w:val="1088310136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“TREINADORES”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69"/>
        </w:numPr>
        <w:spacing w:before="240" w:beforeAutospacing="0" w:after="0" w:afterAutospacing="0"/>
        <w:ind w:left="1080" w:firstLine="0"/>
        <w:jc w:val="both"/>
        <w:textAlignment w:val="baseline"/>
        <w:divId w:val="67195860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lista todos os treinadores cadastrados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70"/>
        </w:numPr>
        <w:spacing w:before="240" w:beforeAutospacing="0" w:after="0" w:afterAutospacing="0"/>
        <w:ind w:left="1080" w:firstLine="0"/>
        <w:jc w:val="both"/>
        <w:textAlignment w:val="baseline"/>
        <w:divId w:val="1890876528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vermelho com desenho de lixeira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71"/>
        </w:numPr>
        <w:spacing w:before="240" w:beforeAutospacing="0" w:after="0" w:afterAutospacing="0"/>
        <w:ind w:left="1080" w:firstLine="0"/>
        <w:jc w:val="both"/>
        <w:textAlignment w:val="baseline"/>
        <w:divId w:val="16464488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exibe uma mensagem de confirmação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72"/>
        </w:numPr>
        <w:spacing w:before="240" w:beforeAutospacing="0" w:after="0" w:afterAutospacing="0"/>
        <w:ind w:left="1080" w:firstLine="0"/>
        <w:jc w:val="both"/>
        <w:textAlignment w:val="baseline"/>
        <w:divId w:val="1632710047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a confirmação clicando no botão “REMOVER”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73"/>
        </w:numPr>
        <w:spacing w:before="240" w:beforeAutospacing="0" w:after="0" w:afterAutospacing="0"/>
        <w:ind w:left="1080" w:firstLine="0"/>
        <w:jc w:val="both"/>
        <w:textAlignment w:val="baseline"/>
        <w:divId w:val="2055502271"/>
        <w:rPr>
          <w:sz w:val="22"/>
          <w:szCs w:val="22"/>
        </w:rPr>
      </w:pPr>
      <w:r>
        <w:rPr>
          <w:rStyle w:val="normaltextrun"/>
          <w:sz w:val="22"/>
          <w:szCs w:val="22"/>
        </w:rPr>
        <w:t>O treinador é removido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028990032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840394865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543982341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&lt;Fluxo secundário 001&gt;: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74"/>
        </w:numPr>
        <w:spacing w:before="240" w:beforeAutospacing="0" w:after="0" w:afterAutospacing="0"/>
        <w:ind w:left="1080" w:firstLine="0"/>
        <w:jc w:val="both"/>
        <w:textAlignment w:val="baseline"/>
        <w:divId w:val="1041517442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login no sistema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75"/>
        </w:numPr>
        <w:spacing w:before="240" w:beforeAutospacing="0" w:after="0" w:afterAutospacing="0"/>
        <w:ind w:left="1080" w:firstLine="0"/>
        <w:jc w:val="both"/>
        <w:textAlignment w:val="baseline"/>
        <w:divId w:val="1179007607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“TREINADORES”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76"/>
        </w:numPr>
        <w:spacing w:before="240" w:beforeAutospacing="0" w:after="0" w:afterAutospacing="0"/>
        <w:ind w:left="1080" w:firstLine="0"/>
        <w:jc w:val="both"/>
        <w:textAlignment w:val="baseline"/>
        <w:divId w:val="20983784"/>
        <w:rPr>
          <w:sz w:val="22"/>
          <w:szCs w:val="22"/>
        </w:rPr>
      </w:pPr>
      <w:r>
        <w:rPr>
          <w:rStyle w:val="normaltextrun"/>
          <w:sz w:val="22"/>
          <w:szCs w:val="22"/>
        </w:rPr>
        <w:lastRenderedPageBreak/>
        <w:t>O sistema lista todos os pokémon cadastrados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77"/>
        </w:numPr>
        <w:spacing w:before="240" w:beforeAutospacing="0" w:after="0" w:afterAutospacing="0"/>
        <w:ind w:left="1080" w:firstLine="0"/>
        <w:jc w:val="both"/>
        <w:textAlignment w:val="baseline"/>
        <w:divId w:val="1981617130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vermelho com desenho de lixeira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78"/>
        </w:numPr>
        <w:spacing w:before="240" w:beforeAutospacing="0" w:after="0" w:afterAutospacing="0"/>
        <w:ind w:left="1080" w:firstLine="0"/>
        <w:jc w:val="both"/>
        <w:textAlignment w:val="baseline"/>
        <w:divId w:val="246693311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exibe uma mensagem de confirmação</w:t>
      </w:r>
      <w:r>
        <w:rPr>
          <w:rStyle w:val="eop"/>
          <w:sz w:val="22"/>
          <w:szCs w:val="22"/>
        </w:rPr>
        <w:t> </w:t>
      </w:r>
    </w:p>
    <w:p w:rsidR="00FE408D" w:rsidRDefault="00FE408D" w:rsidP="0078748F">
      <w:pPr>
        <w:pStyle w:val="paragraph"/>
        <w:numPr>
          <w:ilvl w:val="0"/>
          <w:numId w:val="79"/>
        </w:numPr>
        <w:spacing w:before="240" w:beforeAutospacing="0" w:after="0" w:afterAutospacing="0"/>
        <w:ind w:left="1080" w:firstLine="0"/>
        <w:jc w:val="both"/>
        <w:textAlignment w:val="baseline"/>
        <w:divId w:val="887573710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 cancela a operação clicando no botão “CANCELAR”</w:t>
      </w:r>
      <w:r>
        <w:rPr>
          <w:rStyle w:val="eop"/>
          <w:sz w:val="22"/>
          <w:szCs w:val="22"/>
        </w:rPr>
        <w:t> </w:t>
      </w:r>
    </w:p>
    <w:p w:rsidR="00FE408D" w:rsidRPr="007151C0" w:rsidRDefault="00FE408D" w:rsidP="007151C0">
      <w:pPr>
        <w:pStyle w:val="paragraph"/>
        <w:numPr>
          <w:ilvl w:val="0"/>
          <w:numId w:val="80"/>
        </w:numPr>
        <w:spacing w:before="240" w:beforeAutospacing="0" w:after="0" w:afterAutospacing="0"/>
        <w:ind w:left="1080" w:firstLine="0"/>
        <w:jc w:val="both"/>
        <w:textAlignment w:val="baseline"/>
        <w:divId w:val="1231693393"/>
        <w:rPr>
          <w:sz w:val="22"/>
          <w:szCs w:val="22"/>
        </w:rPr>
      </w:pPr>
      <w:r>
        <w:rPr>
          <w:rStyle w:val="normaltextrun"/>
          <w:sz w:val="22"/>
          <w:szCs w:val="22"/>
        </w:rPr>
        <w:t>O </w:t>
      </w:r>
      <w:r w:rsidR="008B16AC">
        <w:rPr>
          <w:rStyle w:val="normaltextrun"/>
          <w:sz w:val="22"/>
          <w:szCs w:val="22"/>
        </w:rPr>
        <w:t>treinador</w:t>
      </w:r>
      <w:r>
        <w:rPr>
          <w:rStyle w:val="normaltextrun"/>
          <w:sz w:val="22"/>
          <w:szCs w:val="22"/>
        </w:rPr>
        <w:t> permanece no sistema</w:t>
      </w:r>
      <w:r>
        <w:rPr>
          <w:rStyle w:val="eop"/>
          <w:sz w:val="22"/>
          <w:szCs w:val="22"/>
        </w:rPr>
        <w:t> </w:t>
      </w:r>
    </w:p>
    <w:p w:rsidR="00842FA9" w:rsidRDefault="00842FA9" w:rsidP="0078748F">
      <w:pPr>
        <w:pStyle w:val="TextoNormal"/>
        <w:spacing w:before="240" w:after="0"/>
        <w:ind w:left="1298"/>
      </w:pPr>
    </w:p>
    <w:p w:rsidR="0004323B" w:rsidRDefault="0004323B" w:rsidP="0078748F">
      <w:pPr>
        <w:pStyle w:val="Ttulo2"/>
        <w:spacing w:before="240" w:after="0"/>
      </w:pPr>
      <w:bookmarkStart w:id="113" w:name="_Toc22733762"/>
      <w:r>
        <w:t>Requisitos para o uso do Treinador</w:t>
      </w:r>
      <w:bookmarkEnd w:id="113"/>
    </w:p>
    <w:p w:rsidR="0047123F" w:rsidRDefault="00F01C84" w:rsidP="0047123F">
      <w:pPr>
        <w:pStyle w:val="paragraph"/>
        <w:spacing w:before="240" w:beforeAutospacing="0" w:after="0" w:afterAutospacing="0"/>
        <w:ind w:left="1290"/>
        <w:textAlignment w:val="baseline"/>
        <w:divId w:val="541404364"/>
        <w:rPr>
          <w:rFonts w:ascii="Segoe UI" w:hAnsi="Segoe UI" w:cs="Segoe UI"/>
          <w:b/>
          <w:bCs/>
          <w:sz w:val="18"/>
          <w:szCs w:val="18"/>
        </w:rPr>
      </w:pPr>
      <w:r>
        <w:rPr>
          <w:rStyle w:val="eop"/>
          <w:rFonts w:ascii="Arial" w:hAnsi="Arial" w:cs="Arial"/>
          <w:b/>
          <w:bCs/>
        </w:rPr>
        <w:t> </w:t>
      </w:r>
    </w:p>
    <w:p w:rsidR="00F01C84" w:rsidRDefault="00F01C84" w:rsidP="0047123F">
      <w:pPr>
        <w:pStyle w:val="paragraph"/>
        <w:spacing w:before="240" w:beforeAutospacing="0" w:after="0" w:afterAutospacing="0"/>
        <w:textAlignment w:val="baseline"/>
        <w:divId w:val="541404364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[RF013] Cadastrar</w:t>
      </w:r>
      <w:r>
        <w:rPr>
          <w:rStyle w:val="eop"/>
          <w:rFonts w:ascii="Arial" w:hAnsi="Arial" w:cs="Arial"/>
          <w:b/>
          <w:bCs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513299343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fazer o cadastro no sistema para ter acesso as funcionalidades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942692598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F01C84">
        <w:trPr>
          <w:divId w:val="260188748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01C84" w:rsidRDefault="00457A1D" w:rsidP="0078748F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22291439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01C84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01C84">
              <w:rPr>
                <w:rStyle w:val="normaltextrun"/>
                <w:sz w:val="22"/>
                <w:szCs w:val="22"/>
              </w:rPr>
              <w:t>:</w:t>
            </w:r>
            <w:r w:rsidR="00F01C84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01C84" w:rsidRDefault="00F01C84" w:rsidP="0078748F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126900468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01C84" w:rsidRDefault="00F01C84" w:rsidP="0078748F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2060737454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F01C84" w:rsidRDefault="00F01C84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40321924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login, tela de cadastro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578831794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treinador deve acessar o site do SBP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412041868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 treinador tem acesso ao sistema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1577739138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divId w:val="582645536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81"/>
        </w:numPr>
        <w:spacing w:before="240" w:beforeAutospacing="0" w:after="0" w:afterAutospacing="0"/>
        <w:ind w:left="1080" w:firstLine="0"/>
        <w:jc w:val="both"/>
        <w:textAlignment w:val="baseline"/>
        <w:divId w:val="1905529502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  acessa o site do SBP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82"/>
        </w:numPr>
        <w:spacing w:before="240" w:beforeAutospacing="0" w:after="0" w:afterAutospacing="0"/>
        <w:ind w:left="1080" w:firstLine="0"/>
        <w:jc w:val="both"/>
        <w:textAlignment w:val="baseline"/>
        <w:divId w:val="783303665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clica em “CADASTRAR”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83"/>
        </w:numPr>
        <w:spacing w:before="240" w:beforeAutospacing="0" w:after="0" w:afterAutospacing="0"/>
        <w:ind w:left="1080" w:firstLine="0"/>
        <w:jc w:val="both"/>
        <w:textAlignment w:val="baseline"/>
        <w:divId w:val="659964787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preenche os campos com seus dados pessoais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84"/>
        </w:numPr>
        <w:spacing w:before="240" w:beforeAutospacing="0" w:after="0" w:afterAutospacing="0"/>
        <w:ind w:left="1080" w:firstLine="0"/>
        <w:jc w:val="both"/>
        <w:textAlignment w:val="baseline"/>
        <w:divId w:val="1059329022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  “CONTINUAR”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85"/>
        </w:numPr>
        <w:spacing w:before="240" w:beforeAutospacing="0" w:after="0" w:afterAutospacing="0"/>
        <w:ind w:left="1080" w:firstLine="0"/>
        <w:jc w:val="both"/>
        <w:textAlignment w:val="baseline"/>
        <w:divId w:val="742261212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escolhe seus pokémon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86"/>
        </w:numPr>
        <w:spacing w:before="240" w:beforeAutospacing="0" w:after="0" w:afterAutospacing="0"/>
        <w:ind w:left="1080" w:firstLine="0"/>
        <w:jc w:val="both"/>
        <w:textAlignment w:val="baseline"/>
        <w:divId w:val="1901404802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 “CONFIRMAR”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87"/>
        </w:numPr>
        <w:spacing w:before="240" w:beforeAutospacing="0" w:after="0" w:afterAutospacing="0"/>
        <w:ind w:left="1080" w:firstLine="0"/>
        <w:jc w:val="both"/>
        <w:textAlignment w:val="baseline"/>
        <w:divId w:val="666978534"/>
        <w:rPr>
          <w:sz w:val="22"/>
          <w:szCs w:val="22"/>
        </w:rPr>
      </w:pPr>
      <w:r>
        <w:rPr>
          <w:rStyle w:val="normaltextrun"/>
          <w:sz w:val="22"/>
          <w:szCs w:val="22"/>
        </w:rPr>
        <w:t>O treinador é cadastrado no sistema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ind w:left="1080"/>
        <w:jc w:val="both"/>
        <w:textAlignment w:val="baseline"/>
        <w:divId w:val="1075785274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01C84" w:rsidRDefault="00F01C84" w:rsidP="00F94FDC">
      <w:pPr>
        <w:pStyle w:val="paragraph"/>
        <w:spacing w:before="240" w:beforeAutospacing="0" w:after="0" w:afterAutospacing="0"/>
        <w:ind w:left="570"/>
        <w:jc w:val="both"/>
        <w:textAlignment w:val="baseline"/>
        <w:divId w:val="1984656997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ind w:firstLine="570"/>
        <w:textAlignment w:val="baseline"/>
        <w:divId w:val="1216963666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&lt;Fluxo secundário 001&gt;: 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88"/>
        </w:numPr>
        <w:spacing w:before="240" w:beforeAutospacing="0" w:after="0" w:afterAutospacing="0"/>
        <w:ind w:left="1080" w:firstLine="0"/>
        <w:textAlignment w:val="baseline"/>
        <w:divId w:val="1566718903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  acessa o site do SBP 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89"/>
        </w:numPr>
        <w:spacing w:before="240" w:beforeAutospacing="0" w:after="0" w:afterAutospacing="0"/>
        <w:ind w:left="1080" w:firstLine="0"/>
        <w:textAlignment w:val="baseline"/>
        <w:divId w:val="1745949995"/>
        <w:rPr>
          <w:sz w:val="22"/>
          <w:szCs w:val="22"/>
        </w:rPr>
      </w:pPr>
      <w:r>
        <w:rPr>
          <w:rStyle w:val="normaltextrun"/>
          <w:sz w:val="22"/>
          <w:szCs w:val="22"/>
        </w:rPr>
        <w:lastRenderedPageBreak/>
        <w:t>Treinador clica em “CADASTRAR” 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90"/>
        </w:numPr>
        <w:spacing w:before="240" w:beforeAutospacing="0" w:after="0" w:afterAutospacing="0"/>
        <w:ind w:left="1080" w:firstLine="0"/>
        <w:textAlignment w:val="baseline"/>
        <w:divId w:val="1980642856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preenche os campos com seus dados pessoais 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91"/>
        </w:numPr>
        <w:spacing w:before="240" w:beforeAutospacing="0" w:after="0" w:afterAutospacing="0"/>
        <w:ind w:left="1080" w:firstLine="0"/>
        <w:textAlignment w:val="baseline"/>
        <w:divId w:val="2058892272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clica em “CANCELAR” 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92"/>
        </w:numPr>
        <w:spacing w:before="240" w:beforeAutospacing="0" w:after="0" w:afterAutospacing="0"/>
        <w:ind w:left="1080" w:firstLine="0"/>
        <w:textAlignment w:val="baseline"/>
        <w:divId w:val="1088699051"/>
        <w:rPr>
          <w:sz w:val="22"/>
          <w:szCs w:val="22"/>
        </w:rPr>
      </w:pPr>
      <w:r>
        <w:rPr>
          <w:rStyle w:val="normaltextrun"/>
          <w:sz w:val="22"/>
          <w:szCs w:val="22"/>
        </w:rPr>
        <w:t> Treinador retorna à tela de login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textAlignment w:val="baseline"/>
        <w:divId w:val="1558126428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ind w:firstLine="570"/>
        <w:jc w:val="both"/>
        <w:textAlignment w:val="baseline"/>
        <w:divId w:val="211618246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&lt;Fluxo secundário 002&gt;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93"/>
        </w:numPr>
        <w:spacing w:before="240" w:beforeAutospacing="0" w:after="0" w:afterAutospacing="0"/>
        <w:ind w:left="1080" w:firstLine="0"/>
        <w:jc w:val="both"/>
        <w:textAlignment w:val="baseline"/>
        <w:divId w:val="2130854971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  acessa o site do SBP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94"/>
        </w:numPr>
        <w:spacing w:before="240" w:beforeAutospacing="0" w:after="0" w:afterAutospacing="0"/>
        <w:ind w:left="1080" w:firstLine="0"/>
        <w:jc w:val="both"/>
        <w:textAlignment w:val="baseline"/>
        <w:divId w:val="1776972874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clica em “CADASTRAR”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95"/>
        </w:numPr>
        <w:spacing w:before="240" w:beforeAutospacing="0" w:after="0" w:afterAutospacing="0"/>
        <w:ind w:left="1080" w:firstLine="0"/>
        <w:jc w:val="both"/>
        <w:textAlignment w:val="baseline"/>
        <w:divId w:val="875048349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preenche os campos com seus dados pessoais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96"/>
        </w:numPr>
        <w:spacing w:before="240" w:beforeAutospacing="0" w:after="0" w:afterAutospacing="0"/>
        <w:ind w:left="1080" w:firstLine="0"/>
        <w:jc w:val="both"/>
        <w:textAlignment w:val="baseline"/>
        <w:divId w:val="427233239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  “CONTINUAR”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97"/>
        </w:numPr>
        <w:spacing w:before="240" w:beforeAutospacing="0" w:after="0" w:afterAutospacing="0"/>
        <w:ind w:left="1080" w:firstLine="0"/>
        <w:textAlignment w:val="baseline"/>
        <w:divId w:val="719748424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clica em “CANCELAR” 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numPr>
          <w:ilvl w:val="0"/>
          <w:numId w:val="98"/>
        </w:numPr>
        <w:spacing w:before="240" w:beforeAutospacing="0" w:after="0" w:afterAutospacing="0"/>
        <w:ind w:left="1080" w:firstLine="0"/>
        <w:textAlignment w:val="baseline"/>
        <w:divId w:val="1918664141"/>
        <w:rPr>
          <w:sz w:val="22"/>
          <w:szCs w:val="22"/>
        </w:rPr>
      </w:pPr>
      <w:r>
        <w:rPr>
          <w:rStyle w:val="normaltextrun"/>
          <w:sz w:val="22"/>
          <w:szCs w:val="22"/>
        </w:rPr>
        <w:t> Treinador retorna à tela de login</w:t>
      </w: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ind w:left="1080"/>
        <w:textAlignment w:val="baseline"/>
        <w:divId w:val="1459689071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F01C84" w:rsidRDefault="00F01C84" w:rsidP="0078748F">
      <w:pPr>
        <w:pStyle w:val="paragraph"/>
        <w:spacing w:before="240" w:beforeAutospacing="0" w:after="0" w:afterAutospacing="0"/>
        <w:ind w:left="1080"/>
        <w:textAlignment w:val="baseline"/>
        <w:divId w:val="500973991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:rsidR="002C1B77" w:rsidRPr="0047123F" w:rsidRDefault="00F01C84" w:rsidP="0047123F">
      <w:pPr>
        <w:pStyle w:val="Requisito"/>
        <w:spacing w:after="0"/>
        <w:rPr>
          <w:rFonts w:cs="Arial"/>
          <w:szCs w:val="24"/>
        </w:rPr>
      </w:pPr>
      <w:r w:rsidRPr="00E627AE">
        <w:rPr>
          <w:rFonts w:ascii="Times New Roman" w:hAnsi="Times New Roman"/>
          <w:sz w:val="22"/>
          <w:szCs w:val="22"/>
        </w:rPr>
        <w:t xml:space="preserve"> </w:t>
      </w:r>
      <w:bookmarkStart w:id="114" w:name="_Toc22733763"/>
      <w:r w:rsidR="00B83541" w:rsidRPr="00A55299">
        <w:rPr>
          <w:rFonts w:cs="Arial"/>
          <w:szCs w:val="24"/>
        </w:rPr>
        <w:t xml:space="preserve">[RF014] </w:t>
      </w:r>
      <w:r w:rsidR="00D8312A" w:rsidRPr="00A55299">
        <w:rPr>
          <w:rFonts w:cs="Arial"/>
          <w:szCs w:val="24"/>
        </w:rPr>
        <w:t>Alterar Perfil</w:t>
      </w:r>
      <w:bookmarkEnd w:id="114"/>
    </w:p>
    <w:p w:rsidR="002C1B77" w:rsidRPr="00E627AE" w:rsidRDefault="002C1B77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sz w:val="22"/>
          <w:szCs w:val="22"/>
        </w:rPr>
      </w:pPr>
      <w:r w:rsidRPr="00E627AE">
        <w:rPr>
          <w:rStyle w:val="normaltextrun"/>
          <w:sz w:val="22"/>
          <w:szCs w:val="22"/>
        </w:rPr>
        <w:t>A treinador pode fazer alterações em seu cadastro</w:t>
      </w:r>
      <w:r w:rsidRPr="00E627AE">
        <w:rPr>
          <w:rStyle w:val="eop"/>
          <w:sz w:val="22"/>
          <w:szCs w:val="22"/>
        </w:rPr>
        <w:t> </w:t>
      </w:r>
    </w:p>
    <w:p w:rsidR="002C1B77" w:rsidRPr="00E627AE" w:rsidRDefault="002C1B77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sz w:val="22"/>
          <w:szCs w:val="22"/>
        </w:rPr>
      </w:pPr>
      <w:r w:rsidRPr="00E627AE">
        <w:rPr>
          <w:rStyle w:val="normaltextrun"/>
          <w:b/>
          <w:bCs/>
          <w:sz w:val="22"/>
          <w:szCs w:val="22"/>
        </w:rPr>
        <w:t>Ator</w:t>
      </w:r>
      <w:r w:rsidRPr="00E627AE">
        <w:rPr>
          <w:rStyle w:val="normaltextrun"/>
          <w:sz w:val="22"/>
          <w:szCs w:val="22"/>
        </w:rPr>
        <w:t>: Treinador</w:t>
      </w:r>
      <w:r w:rsidRPr="00E627AE"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2C1B77" w:rsidRPr="00E627AE" w:rsidTr="008948D0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C1B77" w:rsidRPr="00E627AE" w:rsidRDefault="002C1B77" w:rsidP="0078748F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rPr>
                <w:sz w:val="22"/>
                <w:szCs w:val="22"/>
              </w:rPr>
            </w:pPr>
            <w:r w:rsidRPr="00E627AE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Pr="00E627AE">
              <w:rPr>
                <w:rStyle w:val="normaltextrun"/>
                <w:sz w:val="22"/>
                <w:szCs w:val="22"/>
              </w:rPr>
              <w:t>:</w:t>
            </w:r>
            <w:r w:rsidRPr="00E627AE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C1B77" w:rsidRPr="00E627AE" w:rsidRDefault="002C1B77" w:rsidP="0078748F">
            <w:pPr>
              <w:pStyle w:val="paragraph"/>
              <w:spacing w:before="240" w:beforeAutospacing="0" w:after="0" w:afterAutospacing="0"/>
              <w:jc w:val="right"/>
              <w:textAlignment w:val="baseline"/>
              <w:rPr>
                <w:sz w:val="22"/>
                <w:szCs w:val="22"/>
              </w:rPr>
            </w:pPr>
            <w:r w:rsidRPr="00E627AE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C1B77" w:rsidRPr="00E627AE" w:rsidRDefault="00141E46" w:rsidP="0078748F">
            <w:pPr>
              <w:pStyle w:val="paragraph"/>
              <w:spacing w:before="240" w:beforeAutospacing="0" w:after="0" w:afterAutospacing="0"/>
              <w:jc w:val="both"/>
              <w:textAlignment w:val="baseline"/>
              <w:rPr>
                <w:sz w:val="22"/>
                <w:szCs w:val="22"/>
              </w:rPr>
            </w:pPr>
            <w:r w:rsidRPr="00E627AE">
              <w:rPr>
                <w:rStyle w:val="normaltextrun"/>
                <w:sz w:val="22"/>
                <w:szCs w:val="22"/>
              </w:rPr>
              <w:t>Importante</w:t>
            </w:r>
            <w:r w:rsidR="002C1B77" w:rsidRPr="00E627AE"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2C1B77" w:rsidRPr="00E627AE" w:rsidRDefault="002C1B77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sz w:val="22"/>
          <w:szCs w:val="22"/>
        </w:rPr>
      </w:pPr>
      <w:r w:rsidRPr="00E627AE">
        <w:rPr>
          <w:rStyle w:val="normaltextrun"/>
          <w:b/>
          <w:bCs/>
          <w:sz w:val="22"/>
          <w:szCs w:val="22"/>
        </w:rPr>
        <w:t>Interface(s) associada(s)</w:t>
      </w:r>
      <w:r w:rsidRPr="00E627AE">
        <w:rPr>
          <w:rStyle w:val="normaltextrun"/>
          <w:sz w:val="22"/>
          <w:szCs w:val="22"/>
        </w:rPr>
        <w:t xml:space="preserve">: Tela de login, tela de </w:t>
      </w:r>
      <w:r w:rsidR="00141E46" w:rsidRPr="00E627AE">
        <w:rPr>
          <w:rStyle w:val="normaltextrun"/>
          <w:sz w:val="22"/>
          <w:szCs w:val="22"/>
        </w:rPr>
        <w:t>perfi</w:t>
      </w:r>
      <w:r w:rsidR="00E627AE" w:rsidRPr="00E627AE">
        <w:rPr>
          <w:rStyle w:val="normaltextrun"/>
          <w:sz w:val="22"/>
          <w:szCs w:val="22"/>
        </w:rPr>
        <w:t>l, tela de alterações</w:t>
      </w:r>
      <w:r w:rsidRPr="00E627AE">
        <w:rPr>
          <w:rStyle w:val="eop"/>
          <w:sz w:val="22"/>
          <w:szCs w:val="22"/>
        </w:rPr>
        <w:t> </w:t>
      </w:r>
    </w:p>
    <w:p w:rsidR="002C1B77" w:rsidRPr="00E627AE" w:rsidRDefault="002C1B77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sz w:val="22"/>
          <w:szCs w:val="22"/>
        </w:rPr>
      </w:pPr>
      <w:r w:rsidRPr="00E627AE">
        <w:rPr>
          <w:rStyle w:val="normaltextrun"/>
          <w:b/>
          <w:bCs/>
          <w:sz w:val="22"/>
          <w:szCs w:val="22"/>
        </w:rPr>
        <w:t>Entradas e pré condições</w:t>
      </w:r>
      <w:r w:rsidRPr="00E627AE">
        <w:rPr>
          <w:rStyle w:val="normaltextrun"/>
          <w:sz w:val="22"/>
          <w:szCs w:val="22"/>
        </w:rPr>
        <w:t xml:space="preserve">: O treinador deve </w:t>
      </w:r>
      <w:r w:rsidR="00E627AE" w:rsidRPr="00E627AE">
        <w:rPr>
          <w:rStyle w:val="normaltextrun"/>
          <w:sz w:val="22"/>
          <w:szCs w:val="22"/>
        </w:rPr>
        <w:t>fazer login</w:t>
      </w:r>
    </w:p>
    <w:p w:rsidR="002C1B77" w:rsidRPr="00E627AE" w:rsidRDefault="002C1B77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sz w:val="22"/>
          <w:szCs w:val="22"/>
        </w:rPr>
      </w:pPr>
      <w:r w:rsidRPr="00E627AE">
        <w:rPr>
          <w:rStyle w:val="normaltextrun"/>
          <w:b/>
          <w:bCs/>
          <w:sz w:val="22"/>
          <w:szCs w:val="22"/>
        </w:rPr>
        <w:t>Saídas e pós condições</w:t>
      </w:r>
      <w:r w:rsidRPr="00E627AE">
        <w:rPr>
          <w:rStyle w:val="normaltextrun"/>
          <w:sz w:val="22"/>
          <w:szCs w:val="22"/>
        </w:rPr>
        <w:t>: O treinador </w:t>
      </w:r>
      <w:r w:rsidR="00E627AE" w:rsidRPr="00E627AE">
        <w:rPr>
          <w:rStyle w:val="normaltextrun"/>
          <w:sz w:val="22"/>
          <w:szCs w:val="22"/>
        </w:rPr>
        <w:t>pode fazer alterações em seu dados</w:t>
      </w:r>
      <w:r w:rsidRPr="00E627AE">
        <w:rPr>
          <w:rStyle w:val="eop"/>
          <w:sz w:val="22"/>
          <w:szCs w:val="22"/>
        </w:rPr>
        <w:t> </w:t>
      </w:r>
    </w:p>
    <w:p w:rsidR="002C1B77" w:rsidRPr="00E627AE" w:rsidRDefault="002C1B77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sz w:val="22"/>
          <w:szCs w:val="22"/>
        </w:rPr>
      </w:pPr>
      <w:r w:rsidRPr="00E627AE">
        <w:rPr>
          <w:rStyle w:val="eop"/>
          <w:sz w:val="22"/>
          <w:szCs w:val="22"/>
        </w:rPr>
        <w:t> </w:t>
      </w:r>
    </w:p>
    <w:p w:rsidR="002C1B77" w:rsidRPr="00E627AE" w:rsidRDefault="002C1B77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 w:rsidRPr="00E627AE">
        <w:rPr>
          <w:rStyle w:val="normaltextrun"/>
          <w:b/>
          <w:bCs/>
          <w:sz w:val="22"/>
          <w:szCs w:val="22"/>
        </w:rPr>
        <w:t>Fluxo de eventos principal</w:t>
      </w:r>
      <w:r w:rsidRPr="00E627AE">
        <w:rPr>
          <w:rStyle w:val="eop"/>
          <w:sz w:val="22"/>
          <w:szCs w:val="22"/>
        </w:rPr>
        <w:t> </w:t>
      </w:r>
    </w:p>
    <w:p w:rsidR="00E627AE" w:rsidRDefault="00E627AE" w:rsidP="0078748F">
      <w:pPr>
        <w:pStyle w:val="paragraph"/>
        <w:numPr>
          <w:ilvl w:val="0"/>
          <w:numId w:val="99"/>
        </w:numPr>
        <w:spacing w:before="240" w:beforeAutospacing="0" w:after="0" w:afterAutospacing="0"/>
        <w:jc w:val="both"/>
        <w:textAlignment w:val="baseline"/>
        <w:rPr>
          <w:sz w:val="22"/>
          <w:szCs w:val="22"/>
        </w:rPr>
      </w:pPr>
      <w:r w:rsidRPr="00E627AE">
        <w:rPr>
          <w:sz w:val="22"/>
          <w:szCs w:val="22"/>
        </w:rPr>
        <w:t>Trein</w:t>
      </w:r>
      <w:r>
        <w:rPr>
          <w:sz w:val="22"/>
          <w:szCs w:val="22"/>
        </w:rPr>
        <w:t>ador faz login no sistema</w:t>
      </w:r>
    </w:p>
    <w:p w:rsidR="00E627AE" w:rsidRDefault="001F1ED1" w:rsidP="0078748F">
      <w:pPr>
        <w:pStyle w:val="paragraph"/>
        <w:numPr>
          <w:ilvl w:val="0"/>
          <w:numId w:val="99"/>
        </w:numPr>
        <w:spacing w:before="240" w:beforeAutospacing="0" w:after="0" w:afterAutospacing="0"/>
        <w:jc w:val="both"/>
        <w:textAlignment w:val="baseline"/>
        <w:rPr>
          <w:sz w:val="22"/>
          <w:szCs w:val="22"/>
        </w:rPr>
      </w:pPr>
      <w:r>
        <w:rPr>
          <w:sz w:val="22"/>
          <w:szCs w:val="22"/>
        </w:rPr>
        <w:t>Treinador clica no botão “EDITAR PERFIL”</w:t>
      </w:r>
    </w:p>
    <w:p w:rsidR="001F1ED1" w:rsidRPr="00E627AE" w:rsidRDefault="001F1ED1" w:rsidP="0078748F">
      <w:pPr>
        <w:pStyle w:val="paragraph"/>
        <w:numPr>
          <w:ilvl w:val="0"/>
          <w:numId w:val="99"/>
        </w:numPr>
        <w:spacing w:before="240" w:beforeAutospacing="0" w:after="0" w:afterAutospacing="0"/>
        <w:jc w:val="both"/>
        <w:textAlignment w:val="baseline"/>
        <w:rPr>
          <w:sz w:val="22"/>
          <w:szCs w:val="22"/>
        </w:rPr>
      </w:pPr>
      <w:r>
        <w:rPr>
          <w:sz w:val="22"/>
          <w:szCs w:val="22"/>
        </w:rPr>
        <w:t>Opções de alterações são apresentadas na tela</w:t>
      </w:r>
    </w:p>
    <w:p w:rsidR="00D8312A" w:rsidRPr="00E627AE" w:rsidRDefault="00D8312A" w:rsidP="0078748F">
      <w:pPr>
        <w:spacing w:before="240"/>
        <w:rPr>
          <w:sz w:val="22"/>
          <w:szCs w:val="22"/>
        </w:rPr>
      </w:pPr>
    </w:p>
    <w:p w:rsidR="00D8312A" w:rsidRPr="00A55299" w:rsidRDefault="00D8312A" w:rsidP="0078748F">
      <w:pPr>
        <w:pStyle w:val="Requisito"/>
        <w:spacing w:after="0"/>
        <w:rPr>
          <w:rFonts w:cs="Arial"/>
          <w:szCs w:val="24"/>
        </w:rPr>
      </w:pPr>
      <w:bookmarkStart w:id="115" w:name="_Toc22733764"/>
      <w:r w:rsidRPr="00A55299">
        <w:rPr>
          <w:rFonts w:cs="Arial"/>
          <w:szCs w:val="24"/>
        </w:rPr>
        <w:lastRenderedPageBreak/>
        <w:t>[RF01</w:t>
      </w:r>
      <w:r w:rsidR="009077F5" w:rsidRPr="00A55299">
        <w:rPr>
          <w:rFonts w:cs="Arial"/>
          <w:szCs w:val="24"/>
        </w:rPr>
        <w:t>5</w:t>
      </w:r>
      <w:r w:rsidRPr="00A55299">
        <w:rPr>
          <w:rFonts w:cs="Arial"/>
          <w:szCs w:val="24"/>
        </w:rPr>
        <w:t>] Batalhar</w:t>
      </w:r>
      <w:bookmarkEnd w:id="115"/>
    </w:p>
    <w:p w:rsidR="00A55299" w:rsidRDefault="00A55299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fazer a simulação de batalhas pokémon</w:t>
      </w:r>
      <w:r>
        <w:rPr>
          <w:rStyle w:val="eop"/>
          <w:sz w:val="22"/>
          <w:szCs w:val="22"/>
        </w:rPr>
        <w:t> </w:t>
      </w:r>
    </w:p>
    <w:p w:rsidR="00A55299" w:rsidRDefault="00A55299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A55299" w:rsidTr="008948D0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55299" w:rsidRDefault="00A55299" w:rsidP="0078748F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55299" w:rsidRDefault="00A55299" w:rsidP="0078748F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55299" w:rsidRDefault="00A55299" w:rsidP="0078748F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A55299" w:rsidRDefault="00A55299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 de </w:t>
      </w:r>
      <w:r w:rsidR="0032332E">
        <w:rPr>
          <w:rStyle w:val="normaltextrun"/>
          <w:sz w:val="22"/>
          <w:szCs w:val="22"/>
        </w:rPr>
        <w:t xml:space="preserve">perfil, </w:t>
      </w:r>
      <w:r>
        <w:rPr>
          <w:rStyle w:val="eop"/>
          <w:sz w:val="22"/>
          <w:szCs w:val="22"/>
        </w:rPr>
        <w:t> </w:t>
      </w:r>
      <w:r w:rsidR="0032332E">
        <w:rPr>
          <w:rStyle w:val="eop"/>
          <w:sz w:val="22"/>
          <w:szCs w:val="22"/>
        </w:rPr>
        <w:t>telas de batalha</w:t>
      </w:r>
    </w:p>
    <w:p w:rsidR="00A55299" w:rsidRDefault="00A55299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 xml:space="preserve">: O treinador deve </w:t>
      </w:r>
      <w:r w:rsidR="0032332E">
        <w:rPr>
          <w:rStyle w:val="normaltextrun"/>
          <w:sz w:val="22"/>
          <w:szCs w:val="22"/>
        </w:rPr>
        <w:t>fazer login</w:t>
      </w:r>
      <w:r>
        <w:rPr>
          <w:rStyle w:val="eop"/>
          <w:sz w:val="22"/>
          <w:szCs w:val="22"/>
        </w:rPr>
        <w:t> </w:t>
      </w:r>
    </w:p>
    <w:p w:rsidR="00A55299" w:rsidRDefault="00A55299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 xml:space="preserve">: </w:t>
      </w:r>
      <w:r w:rsidR="00FA1C36">
        <w:rPr>
          <w:rStyle w:val="normaltextrun"/>
          <w:sz w:val="22"/>
          <w:szCs w:val="22"/>
        </w:rPr>
        <w:t>Resultado da batalha</w:t>
      </w:r>
    </w:p>
    <w:p w:rsidR="00401DCC" w:rsidRDefault="00401DCC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:rsidR="00FA1C36" w:rsidRDefault="00A55299" w:rsidP="0078748F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401DCC" w:rsidRDefault="00401DCC" w:rsidP="00FD4671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faz login no sistema</w:t>
      </w:r>
    </w:p>
    <w:p w:rsidR="00401DCC" w:rsidRDefault="00274A2F" w:rsidP="00FD4671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 “BATALHAR”</w:t>
      </w:r>
    </w:p>
    <w:p w:rsidR="00274A2F" w:rsidRDefault="00274A2F" w:rsidP="00FD4671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O sistema cria uma tabela com todos os possíveis oponentes</w:t>
      </w:r>
    </w:p>
    <w:p w:rsidR="00274A2F" w:rsidRDefault="00274A2F" w:rsidP="00FD4671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 xml:space="preserve">Treinador escolhe o oponente clicando no botão verde com </w:t>
      </w:r>
      <w:r w:rsidR="00BB573B">
        <w:rPr>
          <w:rStyle w:val="normaltextrun"/>
          <w:sz w:val="22"/>
          <w:szCs w:val="22"/>
        </w:rPr>
        <w:t xml:space="preserve">um sinal de </w:t>
      </w:r>
      <w:proofErr w:type="spellStart"/>
      <w:r w:rsidR="00BB573B">
        <w:rPr>
          <w:rStyle w:val="normaltextrun"/>
          <w:i/>
          <w:iCs/>
          <w:sz w:val="22"/>
          <w:szCs w:val="22"/>
        </w:rPr>
        <w:t>check</w:t>
      </w:r>
      <w:proofErr w:type="spellEnd"/>
    </w:p>
    <w:p w:rsidR="00BB573B" w:rsidRDefault="00BB573B" w:rsidP="00FD4671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 xml:space="preserve">O sistema lista os pokémon do treinador e do </w:t>
      </w:r>
      <w:r w:rsidR="00BB5F73">
        <w:rPr>
          <w:rStyle w:val="normaltextrun"/>
          <w:sz w:val="22"/>
          <w:szCs w:val="22"/>
        </w:rPr>
        <w:t>oponente</w:t>
      </w:r>
    </w:p>
    <w:p w:rsidR="00BB5F73" w:rsidRDefault="00BB5F73" w:rsidP="00FD4671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escolhe um pokémon para cada</w:t>
      </w:r>
    </w:p>
    <w:p w:rsidR="00BB5F73" w:rsidRDefault="00BB5F73" w:rsidP="00FD4671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 xml:space="preserve">O sistema faz os cálculos </w:t>
      </w:r>
    </w:p>
    <w:p w:rsidR="00D3315F" w:rsidRDefault="00D3315F" w:rsidP="00FD4671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O sistema mostra o resultado da batalha</w:t>
      </w:r>
    </w:p>
    <w:p w:rsidR="009077F5" w:rsidRDefault="009077F5" w:rsidP="0078748F">
      <w:pPr>
        <w:spacing w:before="240"/>
      </w:pPr>
    </w:p>
    <w:p w:rsidR="009077F5" w:rsidRPr="00065B06" w:rsidRDefault="009077F5" w:rsidP="0078748F">
      <w:pPr>
        <w:pStyle w:val="Requisito"/>
        <w:spacing w:after="0"/>
      </w:pPr>
      <w:bookmarkStart w:id="116" w:name="_Toc22733765"/>
      <w:r>
        <w:t>[RF01</w:t>
      </w:r>
      <w:r w:rsidR="00017FC8">
        <w:t>6</w:t>
      </w:r>
      <w:r>
        <w:t xml:space="preserve">] </w:t>
      </w:r>
      <w:r w:rsidR="00EC21E1">
        <w:t>Alterar Pokémon Escolhidos</w:t>
      </w:r>
      <w:bookmarkEnd w:id="116"/>
    </w:p>
    <w:p w:rsidR="00513452" w:rsidRDefault="00513452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fazer a alteração de seus pokémon</w:t>
      </w:r>
      <w:r>
        <w:rPr>
          <w:rStyle w:val="eop"/>
          <w:sz w:val="22"/>
          <w:szCs w:val="22"/>
        </w:rPr>
        <w:t> </w:t>
      </w:r>
    </w:p>
    <w:p w:rsidR="00513452" w:rsidRDefault="00513452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513452" w:rsidTr="00A948BC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13452" w:rsidRDefault="00513452" w:rsidP="00A948BC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13452" w:rsidRDefault="00513452" w:rsidP="00A948BC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13452" w:rsidRDefault="00782E42" w:rsidP="00A948BC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Importante</w:t>
            </w:r>
            <w:r w:rsidR="00513452"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513452" w:rsidRDefault="00513452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 de perfil, </w:t>
      </w:r>
      <w:r>
        <w:rPr>
          <w:rStyle w:val="eop"/>
          <w:sz w:val="22"/>
          <w:szCs w:val="22"/>
        </w:rPr>
        <w:t> tela de alteração</w:t>
      </w:r>
    </w:p>
    <w:p w:rsidR="00513452" w:rsidRDefault="00513452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treinador deve fazer login</w:t>
      </w:r>
      <w:r>
        <w:rPr>
          <w:rStyle w:val="eop"/>
          <w:sz w:val="22"/>
          <w:szCs w:val="22"/>
        </w:rPr>
        <w:t> </w:t>
      </w:r>
    </w:p>
    <w:p w:rsidR="00513452" w:rsidRDefault="00513452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Os pokémon do treinador são alterados</w:t>
      </w:r>
    </w:p>
    <w:p w:rsidR="00513452" w:rsidRDefault="00513452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:rsidR="00513452" w:rsidRDefault="00513452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513452" w:rsidRDefault="00513452" w:rsidP="00FD4671">
      <w:pPr>
        <w:pStyle w:val="paragraph"/>
        <w:numPr>
          <w:ilvl w:val="0"/>
          <w:numId w:val="101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faz login no sistema</w:t>
      </w:r>
    </w:p>
    <w:p w:rsidR="00513452" w:rsidRDefault="00513452" w:rsidP="00FD4671">
      <w:pPr>
        <w:pStyle w:val="paragraph"/>
        <w:numPr>
          <w:ilvl w:val="0"/>
          <w:numId w:val="101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lastRenderedPageBreak/>
        <w:t>Treinador clica no botão “</w:t>
      </w:r>
      <w:r w:rsidR="0012037A">
        <w:rPr>
          <w:rStyle w:val="normaltextrun"/>
          <w:sz w:val="22"/>
          <w:szCs w:val="22"/>
        </w:rPr>
        <w:t>EDITAR PERFIL</w:t>
      </w:r>
      <w:r>
        <w:rPr>
          <w:rStyle w:val="normaltextrun"/>
          <w:sz w:val="22"/>
          <w:szCs w:val="22"/>
        </w:rPr>
        <w:t>”</w:t>
      </w:r>
    </w:p>
    <w:p w:rsidR="00513452" w:rsidRDefault="00B9106D" w:rsidP="00FD4671">
      <w:pPr>
        <w:pStyle w:val="paragraph"/>
        <w:numPr>
          <w:ilvl w:val="0"/>
          <w:numId w:val="101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 “POKÉMON”</w:t>
      </w:r>
    </w:p>
    <w:p w:rsidR="00513452" w:rsidRDefault="00513452" w:rsidP="00FD4671">
      <w:pPr>
        <w:pStyle w:val="paragraph"/>
        <w:numPr>
          <w:ilvl w:val="0"/>
          <w:numId w:val="101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 xml:space="preserve">Treinador </w:t>
      </w:r>
      <w:r w:rsidR="00B9106D">
        <w:rPr>
          <w:rStyle w:val="normaltextrun"/>
          <w:sz w:val="22"/>
          <w:szCs w:val="22"/>
        </w:rPr>
        <w:t>preenche todos os campos</w:t>
      </w:r>
    </w:p>
    <w:p w:rsidR="005D093C" w:rsidRDefault="005D093C" w:rsidP="00FD4671">
      <w:pPr>
        <w:pStyle w:val="paragraph"/>
        <w:numPr>
          <w:ilvl w:val="0"/>
          <w:numId w:val="101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 confirmar</w:t>
      </w:r>
    </w:p>
    <w:p w:rsidR="00480BAE" w:rsidRDefault="005D093C" w:rsidP="00FD4671">
      <w:pPr>
        <w:pStyle w:val="paragraph"/>
        <w:numPr>
          <w:ilvl w:val="0"/>
          <w:numId w:val="101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480BAE">
        <w:rPr>
          <w:rStyle w:val="normaltextrun"/>
          <w:sz w:val="22"/>
          <w:szCs w:val="22"/>
        </w:rPr>
        <w:t>Os pokémon do treinador são alterados</w:t>
      </w:r>
      <w:r w:rsidR="00513452" w:rsidRPr="00480BAE">
        <w:rPr>
          <w:rStyle w:val="normaltextrun"/>
          <w:sz w:val="22"/>
          <w:szCs w:val="22"/>
        </w:rPr>
        <w:t xml:space="preserve"> </w:t>
      </w:r>
    </w:p>
    <w:p w:rsidR="00480BAE" w:rsidRDefault="00480BAE" w:rsidP="00480BAE">
      <w:pPr>
        <w:pStyle w:val="paragraph"/>
        <w:spacing w:before="240" w:beforeAutospacing="0" w:after="0" w:afterAutospacing="0"/>
        <w:jc w:val="both"/>
        <w:textAlignment w:val="baseline"/>
      </w:pPr>
    </w:p>
    <w:p w:rsidR="00895840" w:rsidRPr="00065B06" w:rsidRDefault="009077F5" w:rsidP="00A948BC">
      <w:pPr>
        <w:pStyle w:val="Requisito"/>
        <w:spacing w:after="0"/>
      </w:pPr>
      <w:bookmarkStart w:id="117" w:name="_Toc22733766"/>
      <w:r>
        <w:t>[RF01</w:t>
      </w:r>
      <w:r w:rsidR="00017FC8">
        <w:t>7</w:t>
      </w:r>
      <w:r>
        <w:t xml:space="preserve">] </w:t>
      </w:r>
      <w:r w:rsidR="00EC21E1">
        <w:t>Alterar Dados Pessoais</w:t>
      </w:r>
      <w:bookmarkEnd w:id="117"/>
      <w:r w:rsidR="00895840" w:rsidRPr="00895840">
        <w:t xml:space="preserve"> </w:t>
      </w:r>
    </w:p>
    <w:p w:rsidR="00895840" w:rsidRDefault="00895840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 xml:space="preserve">A treinador pode fazer a alteração de seus </w:t>
      </w:r>
      <w:r w:rsidR="00782E42">
        <w:rPr>
          <w:rStyle w:val="normaltextrun"/>
          <w:sz w:val="22"/>
          <w:szCs w:val="22"/>
        </w:rPr>
        <w:t>dados pessoais</w:t>
      </w:r>
    </w:p>
    <w:p w:rsidR="00895840" w:rsidRDefault="00895840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895840" w:rsidTr="00A948BC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95840" w:rsidRDefault="00895840" w:rsidP="00A948BC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95840" w:rsidRDefault="00895840" w:rsidP="00A948BC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95840" w:rsidRDefault="00782E42" w:rsidP="00A948BC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Desejável</w:t>
            </w:r>
            <w:r w:rsidR="00895840"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895840" w:rsidRDefault="00895840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 de perfil, </w:t>
      </w:r>
      <w:r>
        <w:rPr>
          <w:rStyle w:val="eop"/>
          <w:sz w:val="22"/>
          <w:szCs w:val="22"/>
        </w:rPr>
        <w:t> tela de alteração</w:t>
      </w:r>
    </w:p>
    <w:p w:rsidR="00895840" w:rsidRDefault="00895840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treinador deve fazer login</w:t>
      </w:r>
      <w:r>
        <w:rPr>
          <w:rStyle w:val="eop"/>
          <w:sz w:val="22"/>
          <w:szCs w:val="22"/>
        </w:rPr>
        <w:t> </w:t>
      </w:r>
    </w:p>
    <w:p w:rsidR="00895840" w:rsidRDefault="00895840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 xml:space="preserve">: Os </w:t>
      </w:r>
      <w:r w:rsidR="00782E42">
        <w:rPr>
          <w:rStyle w:val="normaltextrun"/>
          <w:sz w:val="22"/>
          <w:szCs w:val="22"/>
        </w:rPr>
        <w:t>dados</w:t>
      </w:r>
      <w:r>
        <w:rPr>
          <w:rStyle w:val="normaltextrun"/>
          <w:sz w:val="22"/>
          <w:szCs w:val="22"/>
        </w:rPr>
        <w:t xml:space="preserve"> do treinador são alterados</w:t>
      </w:r>
    </w:p>
    <w:p w:rsidR="00895840" w:rsidRDefault="00895840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:rsidR="00895840" w:rsidRDefault="00895840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895840" w:rsidRDefault="00895840" w:rsidP="00FD4671">
      <w:pPr>
        <w:pStyle w:val="paragraph"/>
        <w:numPr>
          <w:ilvl w:val="0"/>
          <w:numId w:val="102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faz login no sistema</w:t>
      </w:r>
    </w:p>
    <w:p w:rsidR="00895840" w:rsidRDefault="00895840" w:rsidP="00FD4671">
      <w:pPr>
        <w:pStyle w:val="paragraph"/>
        <w:numPr>
          <w:ilvl w:val="0"/>
          <w:numId w:val="102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 “EDITAR PERFIL”</w:t>
      </w:r>
    </w:p>
    <w:p w:rsidR="00895840" w:rsidRDefault="00895840" w:rsidP="00FD4671">
      <w:pPr>
        <w:pStyle w:val="paragraph"/>
        <w:numPr>
          <w:ilvl w:val="0"/>
          <w:numId w:val="102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 “</w:t>
      </w:r>
      <w:r w:rsidR="00592FB6">
        <w:rPr>
          <w:rStyle w:val="normaltextrun"/>
          <w:sz w:val="22"/>
          <w:szCs w:val="22"/>
        </w:rPr>
        <w:t>DADOS</w:t>
      </w:r>
      <w:r>
        <w:rPr>
          <w:rStyle w:val="normaltextrun"/>
          <w:sz w:val="22"/>
          <w:szCs w:val="22"/>
        </w:rPr>
        <w:t>”</w:t>
      </w:r>
    </w:p>
    <w:p w:rsidR="00895840" w:rsidRDefault="00895840" w:rsidP="00FD4671">
      <w:pPr>
        <w:pStyle w:val="paragraph"/>
        <w:numPr>
          <w:ilvl w:val="0"/>
          <w:numId w:val="102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preenche todos os campos</w:t>
      </w:r>
    </w:p>
    <w:p w:rsidR="00895840" w:rsidRDefault="00895840" w:rsidP="00FD4671">
      <w:pPr>
        <w:pStyle w:val="paragraph"/>
        <w:numPr>
          <w:ilvl w:val="0"/>
          <w:numId w:val="102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 xml:space="preserve">Treinador clica no botão </w:t>
      </w:r>
      <w:r w:rsidR="00592FB6">
        <w:rPr>
          <w:rStyle w:val="normaltextrun"/>
          <w:sz w:val="22"/>
          <w:szCs w:val="22"/>
        </w:rPr>
        <w:t>"CONFIRMAR”</w:t>
      </w:r>
    </w:p>
    <w:p w:rsidR="00895840" w:rsidRDefault="00895840" w:rsidP="00FD4671">
      <w:pPr>
        <w:pStyle w:val="paragraph"/>
        <w:numPr>
          <w:ilvl w:val="0"/>
          <w:numId w:val="102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480BAE">
        <w:rPr>
          <w:rStyle w:val="normaltextrun"/>
          <w:sz w:val="22"/>
          <w:szCs w:val="22"/>
        </w:rPr>
        <w:t xml:space="preserve">Os </w:t>
      </w:r>
      <w:r w:rsidR="00592FB6">
        <w:rPr>
          <w:rStyle w:val="normaltextrun"/>
          <w:sz w:val="22"/>
          <w:szCs w:val="22"/>
        </w:rPr>
        <w:t>dados</w:t>
      </w:r>
      <w:r w:rsidRPr="00480BAE">
        <w:rPr>
          <w:rStyle w:val="normaltextrun"/>
          <w:sz w:val="22"/>
          <w:szCs w:val="22"/>
        </w:rPr>
        <w:t xml:space="preserve"> do treinador são alterados </w:t>
      </w:r>
    </w:p>
    <w:p w:rsidR="009077F5" w:rsidRDefault="009077F5" w:rsidP="0078748F">
      <w:pPr>
        <w:spacing w:before="240"/>
      </w:pPr>
    </w:p>
    <w:p w:rsidR="00592FB6" w:rsidRPr="00065B06" w:rsidRDefault="009077F5" w:rsidP="00A948BC">
      <w:pPr>
        <w:pStyle w:val="Requisito"/>
        <w:spacing w:after="0"/>
      </w:pPr>
      <w:bookmarkStart w:id="118" w:name="_Toc22733767"/>
      <w:r>
        <w:t>[RF01</w:t>
      </w:r>
      <w:r w:rsidR="00017FC8">
        <w:t>8</w:t>
      </w:r>
      <w:r>
        <w:t xml:space="preserve">] </w:t>
      </w:r>
      <w:r w:rsidR="00EC21E1">
        <w:t>Alterar Senha</w:t>
      </w:r>
      <w:bookmarkEnd w:id="118"/>
      <w:r w:rsidR="00592FB6" w:rsidRPr="00592FB6">
        <w:t xml:space="preserve"> </w:t>
      </w:r>
    </w:p>
    <w:p w:rsidR="00592FB6" w:rsidRDefault="00592FB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fazer a alteração de sua senha</w:t>
      </w:r>
    </w:p>
    <w:p w:rsidR="00592FB6" w:rsidRDefault="00592FB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592FB6" w:rsidTr="00A948BC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92FB6" w:rsidRDefault="00592FB6" w:rsidP="00A948BC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92FB6" w:rsidRDefault="00592FB6" w:rsidP="00A948BC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92FB6" w:rsidRDefault="00592FB6" w:rsidP="00A948BC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Desejável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592FB6" w:rsidRDefault="00592FB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 de perfil, </w:t>
      </w:r>
      <w:r>
        <w:rPr>
          <w:rStyle w:val="eop"/>
          <w:sz w:val="22"/>
          <w:szCs w:val="22"/>
        </w:rPr>
        <w:t> tela de alteração</w:t>
      </w:r>
    </w:p>
    <w:p w:rsidR="00592FB6" w:rsidRDefault="00592FB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treinador deve fazer login</w:t>
      </w:r>
      <w:r>
        <w:rPr>
          <w:rStyle w:val="eop"/>
          <w:sz w:val="22"/>
          <w:szCs w:val="22"/>
        </w:rPr>
        <w:t> </w:t>
      </w:r>
    </w:p>
    <w:p w:rsidR="00592FB6" w:rsidRDefault="00592FB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lastRenderedPageBreak/>
        <w:t>Saídas e pós condições</w:t>
      </w:r>
      <w:r>
        <w:rPr>
          <w:rStyle w:val="normaltextrun"/>
          <w:sz w:val="22"/>
          <w:szCs w:val="22"/>
        </w:rPr>
        <w:t xml:space="preserve">: </w:t>
      </w:r>
      <w:r w:rsidR="0082281A">
        <w:rPr>
          <w:rStyle w:val="normaltextrun"/>
          <w:sz w:val="22"/>
          <w:szCs w:val="22"/>
        </w:rPr>
        <w:t>A senha do treinador é alterada</w:t>
      </w:r>
    </w:p>
    <w:p w:rsidR="00592FB6" w:rsidRDefault="00592FB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:rsidR="00592FB6" w:rsidRDefault="00592FB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592FB6" w:rsidRDefault="00592FB6" w:rsidP="00FD4671">
      <w:pPr>
        <w:pStyle w:val="paragraph"/>
        <w:numPr>
          <w:ilvl w:val="0"/>
          <w:numId w:val="103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faz login no sistema</w:t>
      </w:r>
    </w:p>
    <w:p w:rsidR="00592FB6" w:rsidRDefault="00592FB6" w:rsidP="00FD4671">
      <w:pPr>
        <w:pStyle w:val="paragraph"/>
        <w:numPr>
          <w:ilvl w:val="0"/>
          <w:numId w:val="103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 “EDITAR PERFIL”</w:t>
      </w:r>
    </w:p>
    <w:p w:rsidR="00592FB6" w:rsidRDefault="00592FB6" w:rsidP="00FD4671">
      <w:pPr>
        <w:pStyle w:val="paragraph"/>
        <w:numPr>
          <w:ilvl w:val="0"/>
          <w:numId w:val="103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 “</w:t>
      </w:r>
      <w:r w:rsidR="00F80266">
        <w:rPr>
          <w:rStyle w:val="normaltextrun"/>
          <w:sz w:val="22"/>
          <w:szCs w:val="22"/>
        </w:rPr>
        <w:t>Senha</w:t>
      </w:r>
      <w:r>
        <w:rPr>
          <w:rStyle w:val="normaltextrun"/>
          <w:sz w:val="22"/>
          <w:szCs w:val="22"/>
        </w:rPr>
        <w:t>”</w:t>
      </w:r>
    </w:p>
    <w:p w:rsidR="00592FB6" w:rsidRDefault="00592FB6" w:rsidP="00FD4671">
      <w:pPr>
        <w:pStyle w:val="paragraph"/>
        <w:numPr>
          <w:ilvl w:val="0"/>
          <w:numId w:val="103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preenche todos os campos</w:t>
      </w:r>
    </w:p>
    <w:p w:rsidR="00592FB6" w:rsidRDefault="00592FB6" w:rsidP="00FD4671">
      <w:pPr>
        <w:pStyle w:val="paragraph"/>
        <w:numPr>
          <w:ilvl w:val="0"/>
          <w:numId w:val="103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 "CONFIRMAR”</w:t>
      </w:r>
    </w:p>
    <w:p w:rsidR="00017FC8" w:rsidRPr="00F80266" w:rsidRDefault="00F80266" w:rsidP="00FD4671">
      <w:pPr>
        <w:pStyle w:val="paragraph"/>
        <w:numPr>
          <w:ilvl w:val="0"/>
          <w:numId w:val="103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A senha do treinador é alterada</w:t>
      </w:r>
    </w:p>
    <w:p w:rsidR="00F80266" w:rsidRDefault="00F80266" w:rsidP="00F80266">
      <w:pPr>
        <w:pStyle w:val="paragraph"/>
        <w:spacing w:before="240" w:beforeAutospacing="0" w:after="0" w:afterAutospacing="0"/>
        <w:ind w:left="1290"/>
        <w:jc w:val="both"/>
        <w:textAlignment w:val="baseline"/>
      </w:pPr>
    </w:p>
    <w:p w:rsidR="00F80266" w:rsidRPr="00065B06" w:rsidRDefault="00017FC8" w:rsidP="00A948BC">
      <w:pPr>
        <w:pStyle w:val="Requisito"/>
        <w:spacing w:after="0"/>
      </w:pPr>
      <w:bookmarkStart w:id="119" w:name="_Toc22733768"/>
      <w:r>
        <w:t xml:space="preserve">[RF019] </w:t>
      </w:r>
      <w:r w:rsidR="00EB7781">
        <w:t>Escolher Oponente</w:t>
      </w:r>
      <w:bookmarkEnd w:id="119"/>
      <w:r w:rsidR="00F80266" w:rsidRPr="00F80266">
        <w:t xml:space="preserve"> </w:t>
      </w:r>
    </w:p>
    <w:p w:rsidR="00F80266" w:rsidRDefault="00F8026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escolher com quem deseja batalhar</w:t>
      </w:r>
    </w:p>
    <w:p w:rsidR="00F80266" w:rsidRDefault="00F8026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F80266" w:rsidTr="00A948BC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80266" w:rsidRDefault="00F80266" w:rsidP="00A948BC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80266" w:rsidRDefault="00F80266" w:rsidP="00A948BC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80266" w:rsidRDefault="00F80266" w:rsidP="00A948BC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F80266" w:rsidRDefault="00F8026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login, tela de batalha</w:t>
      </w:r>
    </w:p>
    <w:p w:rsidR="00F80266" w:rsidRDefault="00F8026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treinador deve fazer login</w:t>
      </w:r>
      <w:r>
        <w:rPr>
          <w:rStyle w:val="eop"/>
          <w:sz w:val="22"/>
          <w:szCs w:val="22"/>
        </w:rPr>
        <w:t> </w:t>
      </w:r>
    </w:p>
    <w:p w:rsidR="00F80266" w:rsidRDefault="00F8026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 oponente é escolhido</w:t>
      </w:r>
    </w:p>
    <w:p w:rsidR="00F80266" w:rsidRDefault="00F8026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:rsidR="00F80266" w:rsidRDefault="00F80266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F80266" w:rsidRDefault="00F80266" w:rsidP="00FD4671">
      <w:pPr>
        <w:pStyle w:val="paragraph"/>
        <w:numPr>
          <w:ilvl w:val="0"/>
          <w:numId w:val="104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faz login no sistema</w:t>
      </w:r>
    </w:p>
    <w:p w:rsidR="00017FC8" w:rsidRPr="00F80266" w:rsidRDefault="00F80266" w:rsidP="00FD4671">
      <w:pPr>
        <w:pStyle w:val="paragraph"/>
        <w:numPr>
          <w:ilvl w:val="0"/>
          <w:numId w:val="104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Treinador clica no botão “BATALHAR”</w:t>
      </w:r>
    </w:p>
    <w:p w:rsidR="00F80266" w:rsidRDefault="00F80266" w:rsidP="00FD4671">
      <w:pPr>
        <w:pStyle w:val="paragraph"/>
        <w:numPr>
          <w:ilvl w:val="0"/>
          <w:numId w:val="104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cria uma tabela com todos os possíveis oponente</w:t>
      </w:r>
      <w:r>
        <w:rPr>
          <w:rStyle w:val="normaltextrun"/>
        </w:rPr>
        <w:t>s</w:t>
      </w:r>
    </w:p>
    <w:p w:rsidR="00C31443" w:rsidRDefault="00C31443" w:rsidP="00FD4671">
      <w:pPr>
        <w:pStyle w:val="paragraph"/>
        <w:numPr>
          <w:ilvl w:val="0"/>
          <w:numId w:val="104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</w:rPr>
        <w:t xml:space="preserve">Treinador clica no botão verde com um desenho de </w:t>
      </w:r>
      <w:proofErr w:type="spellStart"/>
      <w:r>
        <w:rPr>
          <w:rStyle w:val="normaltextrun"/>
          <w:i/>
          <w:iCs/>
        </w:rPr>
        <w:t>check</w:t>
      </w:r>
      <w:proofErr w:type="spellEnd"/>
      <w:r>
        <w:rPr>
          <w:rStyle w:val="normaltextrun"/>
        </w:rPr>
        <w:t xml:space="preserve"> </w:t>
      </w:r>
    </w:p>
    <w:p w:rsidR="00EC35A5" w:rsidRDefault="00C31443" w:rsidP="00FD4671">
      <w:pPr>
        <w:pStyle w:val="paragraph"/>
        <w:numPr>
          <w:ilvl w:val="0"/>
          <w:numId w:val="104"/>
        </w:numPr>
        <w:spacing w:before="240" w:beforeAutospacing="0" w:after="0" w:afterAutospacing="0"/>
        <w:jc w:val="both"/>
        <w:textAlignment w:val="baseline"/>
      </w:pPr>
      <w:r>
        <w:rPr>
          <w:rStyle w:val="normaltextrun"/>
        </w:rPr>
        <w:t xml:space="preserve">O oponente é selecionado </w:t>
      </w:r>
    </w:p>
    <w:p w:rsidR="00017FC8" w:rsidRDefault="00017FC8" w:rsidP="0078748F">
      <w:pPr>
        <w:spacing w:before="240"/>
      </w:pPr>
    </w:p>
    <w:p w:rsidR="00C31443" w:rsidRPr="00065B06" w:rsidRDefault="00017FC8" w:rsidP="00A948BC">
      <w:pPr>
        <w:pStyle w:val="Requisito"/>
        <w:spacing w:after="0"/>
      </w:pPr>
      <w:bookmarkStart w:id="120" w:name="_Toc22733769"/>
      <w:r>
        <w:t>[RF0</w:t>
      </w:r>
      <w:r w:rsidR="00E80A05">
        <w:t>20</w:t>
      </w:r>
      <w:r>
        <w:t xml:space="preserve">] </w:t>
      </w:r>
      <w:r w:rsidR="00EB7781">
        <w:t>Escolher Pokémon Para Batalhar</w:t>
      </w:r>
      <w:bookmarkEnd w:id="120"/>
      <w:r w:rsidR="00C31443" w:rsidRPr="00C31443">
        <w:t xml:space="preserve"> </w:t>
      </w:r>
    </w:p>
    <w:p w:rsidR="00C31443" w:rsidRDefault="00C31443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escolher com quem deseja batalhar</w:t>
      </w:r>
    </w:p>
    <w:p w:rsidR="00C31443" w:rsidRDefault="00C31443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C31443" w:rsidTr="00A948BC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31443" w:rsidRDefault="00C31443" w:rsidP="00A948BC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lastRenderedPageBreak/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31443" w:rsidRDefault="00C31443" w:rsidP="00A948BC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31443" w:rsidRDefault="00C31443" w:rsidP="00A948BC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C31443" w:rsidRDefault="00C31443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login, tela de batalha</w:t>
      </w:r>
    </w:p>
    <w:p w:rsidR="00C31443" w:rsidRDefault="00C31443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treinador deve fazer login</w:t>
      </w:r>
      <w:r>
        <w:rPr>
          <w:rStyle w:val="eop"/>
          <w:sz w:val="22"/>
          <w:szCs w:val="22"/>
        </w:rPr>
        <w:t> </w:t>
      </w:r>
    </w:p>
    <w:p w:rsidR="00C31443" w:rsidRDefault="00C31443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Os pokémon são escolhido</w:t>
      </w:r>
    </w:p>
    <w:p w:rsidR="00C31443" w:rsidRDefault="00C31443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:rsidR="00C31443" w:rsidRDefault="00C31443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C31443" w:rsidRDefault="00C31443" w:rsidP="00FD4671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sz w:val="22"/>
          <w:szCs w:val="22"/>
        </w:rPr>
        <w:t>Treinador faz login no sistema</w:t>
      </w:r>
    </w:p>
    <w:p w:rsidR="00C31443" w:rsidRPr="00F80266" w:rsidRDefault="00C31443" w:rsidP="00FD4671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Treinador clica no botão “BATALHAR”</w:t>
      </w:r>
    </w:p>
    <w:p w:rsidR="00C31443" w:rsidRDefault="00C31443" w:rsidP="00FD4671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cria uma tabela com todos os possíveis oponente</w:t>
      </w:r>
      <w:r>
        <w:rPr>
          <w:rStyle w:val="normaltextrun"/>
        </w:rPr>
        <w:t>s</w:t>
      </w:r>
    </w:p>
    <w:p w:rsidR="00C31443" w:rsidRDefault="00C31443" w:rsidP="00FD4671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</w:rPr>
        <w:t xml:space="preserve">Treinador clica no botão verde com um desenho de </w:t>
      </w:r>
      <w:proofErr w:type="spellStart"/>
      <w:r>
        <w:rPr>
          <w:rStyle w:val="normaltextrun"/>
          <w:i/>
          <w:iCs/>
        </w:rPr>
        <w:t>check</w:t>
      </w:r>
      <w:proofErr w:type="spellEnd"/>
      <w:r>
        <w:rPr>
          <w:rStyle w:val="normaltextrun"/>
        </w:rPr>
        <w:t xml:space="preserve"> </w:t>
      </w:r>
    </w:p>
    <w:p w:rsidR="00C31443" w:rsidRDefault="00C31443" w:rsidP="00FD4671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</w:rPr>
        <w:t>O oponente é selecionado</w:t>
      </w:r>
    </w:p>
    <w:p w:rsidR="00C31443" w:rsidRDefault="00C31443" w:rsidP="00FD4671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</w:rPr>
        <w:t xml:space="preserve">O sistema lista os pokémon do </w:t>
      </w:r>
      <w:r w:rsidR="005D42BC">
        <w:rPr>
          <w:rStyle w:val="normaltextrun"/>
        </w:rPr>
        <w:t>treinador e do adversário</w:t>
      </w:r>
    </w:p>
    <w:p w:rsidR="005D42BC" w:rsidRDefault="005D42BC" w:rsidP="00FD4671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</w:rPr>
        <w:t>O Treinador escolhe um pokémon para cada</w:t>
      </w:r>
    </w:p>
    <w:p w:rsidR="005D42BC" w:rsidRDefault="00755398" w:rsidP="00FD4671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</w:pPr>
      <w:r>
        <w:t>O Treinador clica no botão “INICIAR BATALHA”</w:t>
      </w:r>
    </w:p>
    <w:p w:rsidR="00017FC8" w:rsidRDefault="00017FC8" w:rsidP="0078748F">
      <w:pPr>
        <w:pStyle w:val="Requisito"/>
        <w:spacing w:after="0"/>
      </w:pPr>
    </w:p>
    <w:p w:rsidR="00EB7781" w:rsidRDefault="00EB7781" w:rsidP="0078748F">
      <w:pPr>
        <w:pStyle w:val="Ttulo2"/>
        <w:spacing w:before="240" w:after="0"/>
      </w:pPr>
      <w:bookmarkStart w:id="121" w:name="_Toc22733770"/>
      <w:r>
        <w:t>Requisitos do Sistema</w:t>
      </w:r>
      <w:bookmarkEnd w:id="121"/>
      <w:r w:rsidR="00167452">
        <w:t xml:space="preserve"> – em batalhas</w:t>
      </w:r>
    </w:p>
    <w:p w:rsidR="00873274" w:rsidRPr="00065B06" w:rsidRDefault="00E80A05" w:rsidP="00A948BC">
      <w:pPr>
        <w:pStyle w:val="Requisito"/>
        <w:spacing w:after="0"/>
      </w:pPr>
      <w:bookmarkStart w:id="122" w:name="_Toc22733771"/>
      <w:r>
        <w:t>[RF02</w:t>
      </w:r>
      <w:r w:rsidR="004F3E53">
        <w:t>1</w:t>
      </w:r>
      <w:r>
        <w:t>] Cadastrar Batalha</w:t>
      </w:r>
      <w:bookmarkEnd w:id="122"/>
      <w:r w:rsidR="00873274" w:rsidRPr="00873274">
        <w:t xml:space="preserve"> </w:t>
      </w:r>
    </w:p>
    <w:p w:rsidR="00873274" w:rsidRDefault="00873274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O sistema faz o cadastro automático da batalha</w:t>
      </w:r>
    </w:p>
    <w:p w:rsidR="00873274" w:rsidRDefault="00873274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Sistema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873274" w:rsidTr="00A948BC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73274" w:rsidRDefault="00873274" w:rsidP="00A948BC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73274" w:rsidRDefault="00873274" w:rsidP="00A948BC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73274" w:rsidRDefault="00873274" w:rsidP="00A948BC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873274" w:rsidRDefault="00873274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batalha</w:t>
      </w:r>
    </w:p>
    <w:p w:rsidR="00873274" w:rsidRDefault="00873274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treinador deve batalhar</w:t>
      </w:r>
      <w:r>
        <w:rPr>
          <w:rStyle w:val="eop"/>
          <w:sz w:val="22"/>
          <w:szCs w:val="22"/>
        </w:rPr>
        <w:t> </w:t>
      </w:r>
    </w:p>
    <w:p w:rsidR="00873274" w:rsidRDefault="00873274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 sistema salva os dados da batalha</w:t>
      </w:r>
    </w:p>
    <w:p w:rsidR="00873274" w:rsidRDefault="00873274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:rsidR="00873274" w:rsidRDefault="00873274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0A5D54" w:rsidRPr="000A5D54" w:rsidRDefault="00873274" w:rsidP="00FD4671">
      <w:pPr>
        <w:pStyle w:val="paragraph"/>
        <w:numPr>
          <w:ilvl w:val="0"/>
          <w:numId w:val="106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873274">
        <w:rPr>
          <w:rStyle w:val="normaltextrun"/>
          <w:sz w:val="22"/>
          <w:szCs w:val="22"/>
        </w:rPr>
        <w:t xml:space="preserve">Treinador </w:t>
      </w:r>
      <w:r>
        <w:rPr>
          <w:rStyle w:val="normaltextrun"/>
          <w:sz w:val="22"/>
          <w:szCs w:val="22"/>
        </w:rPr>
        <w:t>clica no botão “INICIAR BATALHA”</w:t>
      </w:r>
    </w:p>
    <w:p w:rsidR="00873274" w:rsidRPr="000A5D54" w:rsidRDefault="000A5D54" w:rsidP="00FD4671">
      <w:pPr>
        <w:pStyle w:val="paragraph"/>
        <w:numPr>
          <w:ilvl w:val="0"/>
          <w:numId w:val="106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faz a simulação</w:t>
      </w:r>
    </w:p>
    <w:p w:rsidR="00E80A05" w:rsidRDefault="000A5D54" w:rsidP="00FD4671">
      <w:pPr>
        <w:pStyle w:val="paragraph"/>
        <w:numPr>
          <w:ilvl w:val="0"/>
          <w:numId w:val="106"/>
        </w:numPr>
        <w:spacing w:before="240" w:beforeAutospacing="0" w:after="0" w:afterAutospacing="0"/>
        <w:jc w:val="both"/>
        <w:textAlignment w:val="baseline"/>
      </w:pPr>
      <w:r>
        <w:rPr>
          <w:rStyle w:val="normaltextrun"/>
          <w:sz w:val="22"/>
          <w:szCs w:val="22"/>
        </w:rPr>
        <w:lastRenderedPageBreak/>
        <w:t>O Sistema salva os dados na tabela “Batalhas”</w:t>
      </w:r>
      <w:r w:rsidR="003622DD">
        <w:t xml:space="preserve"> </w:t>
      </w:r>
    </w:p>
    <w:p w:rsidR="00B83541" w:rsidRDefault="00B83541" w:rsidP="0078748F">
      <w:pPr>
        <w:spacing w:before="240"/>
      </w:pPr>
    </w:p>
    <w:p w:rsidR="003622DD" w:rsidRPr="00065B06" w:rsidRDefault="00E80A05" w:rsidP="00A948BC">
      <w:pPr>
        <w:pStyle w:val="Requisito"/>
        <w:spacing w:after="0"/>
      </w:pPr>
      <w:bookmarkStart w:id="123" w:name="_Toc22733772"/>
      <w:r>
        <w:t>[RF02</w:t>
      </w:r>
      <w:r w:rsidR="004F3E53">
        <w:t>2</w:t>
      </w:r>
      <w:r>
        <w:t>] Atualizar Cadastro dos Treinadores</w:t>
      </w:r>
      <w:bookmarkEnd w:id="123"/>
      <w:r w:rsidR="003622DD" w:rsidRPr="003622DD">
        <w:t xml:space="preserve"> </w:t>
      </w:r>
    </w:p>
    <w:p w:rsidR="003622DD" w:rsidRDefault="003622DD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O sistema faz a atualização do cadastro dos treinadores</w:t>
      </w:r>
    </w:p>
    <w:p w:rsidR="003622DD" w:rsidRDefault="003622DD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Sistema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3622DD" w:rsidTr="00A948BC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622DD" w:rsidRDefault="003622DD" w:rsidP="00A948BC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622DD" w:rsidRDefault="003622DD" w:rsidP="00A948BC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622DD" w:rsidRDefault="003622DD" w:rsidP="00A948BC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3622DD" w:rsidRDefault="003622DD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batalha</w:t>
      </w:r>
    </w:p>
    <w:p w:rsidR="003622DD" w:rsidRDefault="003622DD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treinador deve batalhar</w:t>
      </w:r>
      <w:r>
        <w:rPr>
          <w:rStyle w:val="eop"/>
          <w:sz w:val="22"/>
          <w:szCs w:val="22"/>
        </w:rPr>
        <w:t> </w:t>
      </w:r>
    </w:p>
    <w:p w:rsidR="003622DD" w:rsidRDefault="003622DD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 sistema salva os novos dados dos treinadores</w:t>
      </w:r>
    </w:p>
    <w:p w:rsidR="003622DD" w:rsidRDefault="003622DD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:rsidR="003622DD" w:rsidRDefault="003622DD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3622DD" w:rsidRPr="000A5D54" w:rsidRDefault="003622DD" w:rsidP="00FD4671">
      <w:pPr>
        <w:pStyle w:val="paragraph"/>
        <w:numPr>
          <w:ilvl w:val="0"/>
          <w:numId w:val="107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873274">
        <w:rPr>
          <w:rStyle w:val="normaltextrun"/>
          <w:sz w:val="22"/>
          <w:szCs w:val="22"/>
        </w:rPr>
        <w:t xml:space="preserve">Treinador </w:t>
      </w:r>
      <w:r>
        <w:rPr>
          <w:rStyle w:val="normaltextrun"/>
          <w:sz w:val="22"/>
          <w:szCs w:val="22"/>
        </w:rPr>
        <w:t>clica no botão “INICIAR BATALHA”</w:t>
      </w:r>
    </w:p>
    <w:p w:rsidR="003622DD" w:rsidRPr="000A5D54" w:rsidRDefault="003622DD" w:rsidP="00FD4671">
      <w:pPr>
        <w:pStyle w:val="paragraph"/>
        <w:numPr>
          <w:ilvl w:val="0"/>
          <w:numId w:val="107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faz a simulação</w:t>
      </w:r>
    </w:p>
    <w:p w:rsidR="00F04F91" w:rsidRPr="00F04F91" w:rsidRDefault="00F04F91" w:rsidP="00FD4671">
      <w:pPr>
        <w:pStyle w:val="paragraph"/>
        <w:numPr>
          <w:ilvl w:val="0"/>
          <w:numId w:val="107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atualiza o dado do treinador aumentando em 1 o numero de vitórias</w:t>
      </w:r>
    </w:p>
    <w:p w:rsidR="003622DD" w:rsidRDefault="00F04F91" w:rsidP="00FD4671">
      <w:pPr>
        <w:pStyle w:val="paragraph"/>
        <w:numPr>
          <w:ilvl w:val="0"/>
          <w:numId w:val="107"/>
        </w:numPr>
        <w:spacing w:before="240" w:beforeAutospacing="0" w:after="0" w:afterAutospacing="0"/>
        <w:jc w:val="both"/>
        <w:textAlignment w:val="baseline"/>
      </w:pPr>
      <w:r>
        <w:rPr>
          <w:rStyle w:val="normaltextrun"/>
          <w:sz w:val="22"/>
          <w:szCs w:val="22"/>
        </w:rPr>
        <w:t>O Sistema atualiza o dado do oponente aumentando em 1 o numero de derrotas</w:t>
      </w:r>
      <w:r w:rsidR="003622DD">
        <w:t xml:space="preserve"> </w:t>
      </w:r>
    </w:p>
    <w:p w:rsidR="00ED44EA" w:rsidRDefault="00ED44EA" w:rsidP="00ED44EA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w:rsidR="00ED44EA" w:rsidRDefault="00ED44EA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sz w:val="22"/>
          <w:szCs w:val="22"/>
        </w:rPr>
        <w:t>&lt;Fluxo secundário 001&gt;: </w:t>
      </w:r>
      <w:r>
        <w:rPr>
          <w:rStyle w:val="eop"/>
          <w:sz w:val="22"/>
          <w:szCs w:val="22"/>
        </w:rPr>
        <w:t> </w:t>
      </w:r>
    </w:p>
    <w:p w:rsidR="00ED44EA" w:rsidRPr="000A5D54" w:rsidRDefault="00ED44EA" w:rsidP="00FD4671">
      <w:pPr>
        <w:pStyle w:val="paragraph"/>
        <w:numPr>
          <w:ilvl w:val="0"/>
          <w:numId w:val="108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873274">
        <w:rPr>
          <w:rStyle w:val="normaltextrun"/>
          <w:sz w:val="22"/>
          <w:szCs w:val="22"/>
        </w:rPr>
        <w:t xml:space="preserve">Treinador </w:t>
      </w:r>
      <w:r>
        <w:rPr>
          <w:rStyle w:val="normaltextrun"/>
          <w:sz w:val="22"/>
          <w:szCs w:val="22"/>
        </w:rPr>
        <w:t>clica no botão “INICIAR BATALHA”</w:t>
      </w:r>
    </w:p>
    <w:p w:rsidR="00ED44EA" w:rsidRPr="000A5D54" w:rsidRDefault="00ED44EA" w:rsidP="00FD4671">
      <w:pPr>
        <w:pStyle w:val="paragraph"/>
        <w:numPr>
          <w:ilvl w:val="0"/>
          <w:numId w:val="108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faz a simulação</w:t>
      </w:r>
    </w:p>
    <w:p w:rsidR="00ED44EA" w:rsidRPr="00F04F91" w:rsidRDefault="00ED44EA" w:rsidP="00FD4671">
      <w:pPr>
        <w:pStyle w:val="paragraph"/>
        <w:numPr>
          <w:ilvl w:val="0"/>
          <w:numId w:val="108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atualiza o dado do treinador aumentando em 1 o numero de derrotas</w:t>
      </w:r>
    </w:p>
    <w:p w:rsidR="00E80A05" w:rsidRDefault="00ED44EA" w:rsidP="00FD4671">
      <w:pPr>
        <w:pStyle w:val="paragraph"/>
        <w:numPr>
          <w:ilvl w:val="0"/>
          <w:numId w:val="108"/>
        </w:numPr>
        <w:spacing w:before="240" w:beforeAutospacing="0" w:after="0" w:afterAutospacing="0"/>
        <w:jc w:val="both"/>
        <w:textAlignment w:val="baseline"/>
      </w:pPr>
      <w:r>
        <w:rPr>
          <w:rStyle w:val="normaltextrun"/>
          <w:sz w:val="22"/>
          <w:szCs w:val="22"/>
        </w:rPr>
        <w:t>O Sistema atualiza o dado do oponente aumentando em 1 o numero de vitórias</w:t>
      </w:r>
      <w:r>
        <w:t xml:space="preserve"> </w:t>
      </w:r>
    </w:p>
    <w:p w:rsidR="00E80A05" w:rsidRDefault="00E80A05" w:rsidP="0078748F">
      <w:pPr>
        <w:spacing w:before="240"/>
      </w:pPr>
    </w:p>
    <w:p w:rsidR="00ED44EA" w:rsidRPr="00065B06" w:rsidRDefault="00E80A05" w:rsidP="00A948BC">
      <w:pPr>
        <w:pStyle w:val="Requisito"/>
        <w:spacing w:after="0"/>
      </w:pPr>
      <w:bookmarkStart w:id="124" w:name="_Toc22733773"/>
      <w:r>
        <w:t>[RF02</w:t>
      </w:r>
      <w:r w:rsidR="004F3E53">
        <w:t>3</w:t>
      </w:r>
      <w:r>
        <w:t>] Remover Treinador</w:t>
      </w:r>
      <w:bookmarkEnd w:id="124"/>
      <w:r w:rsidR="00ED44EA" w:rsidRPr="003622DD">
        <w:t xml:space="preserve"> </w:t>
      </w:r>
    </w:p>
    <w:p w:rsidR="00ED44EA" w:rsidRDefault="00ED44EA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O sistema remove o treinador com mais de 10 derrotas</w:t>
      </w:r>
    </w:p>
    <w:p w:rsidR="00ED44EA" w:rsidRDefault="00ED44EA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Sistema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w:rsidR="00ED44EA" w:rsidTr="00A948BC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D44EA" w:rsidRDefault="00ED44EA" w:rsidP="00A948BC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D44EA" w:rsidRDefault="00ED44EA" w:rsidP="00A948BC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D44EA" w:rsidRDefault="00ED44EA" w:rsidP="00A948BC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w:rsidR="00ED44EA" w:rsidRDefault="00ED44EA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batalha</w:t>
      </w:r>
    </w:p>
    <w:p w:rsidR="00ED44EA" w:rsidRDefault="00ED44EA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sistema salva os novos dados dos treinadores</w:t>
      </w:r>
    </w:p>
    <w:p w:rsidR="00ED44EA" w:rsidRDefault="00ED44EA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lastRenderedPageBreak/>
        <w:t>Saídas e pós condições</w:t>
      </w:r>
      <w:r>
        <w:rPr>
          <w:rStyle w:val="normaltextrun"/>
          <w:sz w:val="22"/>
          <w:szCs w:val="22"/>
        </w:rPr>
        <w:t>: O treinador é removido do sistema</w:t>
      </w:r>
    </w:p>
    <w:p w:rsidR="00ED44EA" w:rsidRDefault="00ED44EA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:rsidR="00ED44EA" w:rsidRDefault="00ED44EA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w:rsidR="00ED44EA" w:rsidRPr="000A5D54" w:rsidRDefault="00ED44EA" w:rsidP="00FD4671">
      <w:pPr>
        <w:pStyle w:val="paragraph"/>
        <w:numPr>
          <w:ilvl w:val="0"/>
          <w:numId w:val="109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873274">
        <w:rPr>
          <w:rStyle w:val="normaltextrun"/>
          <w:sz w:val="22"/>
          <w:szCs w:val="22"/>
        </w:rPr>
        <w:t xml:space="preserve">Treinador </w:t>
      </w:r>
      <w:r>
        <w:rPr>
          <w:rStyle w:val="normaltextrun"/>
          <w:sz w:val="22"/>
          <w:szCs w:val="22"/>
        </w:rPr>
        <w:t>clica no botão “INICIAR BATALHA”</w:t>
      </w:r>
    </w:p>
    <w:p w:rsidR="00ED44EA" w:rsidRPr="000A5D54" w:rsidRDefault="00ED44EA" w:rsidP="00FD4671">
      <w:pPr>
        <w:pStyle w:val="paragraph"/>
        <w:numPr>
          <w:ilvl w:val="0"/>
          <w:numId w:val="109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faz a simulação</w:t>
      </w:r>
    </w:p>
    <w:p w:rsidR="00ED44EA" w:rsidRPr="00ED44EA" w:rsidRDefault="00ED44EA" w:rsidP="00FD4671">
      <w:pPr>
        <w:pStyle w:val="paragraph"/>
        <w:numPr>
          <w:ilvl w:val="0"/>
          <w:numId w:val="109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atualiza os dados dos treinadores</w:t>
      </w:r>
    </w:p>
    <w:p w:rsidR="00ED44EA" w:rsidRPr="00ED44EA" w:rsidRDefault="00ED44EA" w:rsidP="00FD4671">
      <w:pPr>
        <w:pStyle w:val="paragraph"/>
        <w:numPr>
          <w:ilvl w:val="0"/>
          <w:numId w:val="109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verifica que algum dos treinadores tem mais de 10 derrotas</w:t>
      </w:r>
    </w:p>
    <w:p w:rsidR="00ED44EA" w:rsidRPr="00ED44EA" w:rsidRDefault="00ED44EA" w:rsidP="00FD4671">
      <w:pPr>
        <w:pStyle w:val="paragraph"/>
        <w:numPr>
          <w:ilvl w:val="0"/>
          <w:numId w:val="109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Remove o treinador com mais de 10 derrotas</w:t>
      </w:r>
    </w:p>
    <w:p w:rsidR="00ED44EA" w:rsidRDefault="00ED44EA" w:rsidP="00ED44EA">
      <w:pPr>
        <w:pStyle w:val="paragraph"/>
        <w:spacing w:before="240" w:beforeAutospacing="0" w:after="0" w:afterAutospacing="0"/>
        <w:ind w:left="1290"/>
        <w:jc w:val="both"/>
        <w:textAlignment w:val="baseline"/>
      </w:pPr>
    </w:p>
    <w:p w:rsidR="00ED44EA" w:rsidRDefault="00ED44EA" w:rsidP="00ED44EA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w:rsidR="00ED44EA" w:rsidRDefault="00ED44EA" w:rsidP="00A948BC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sz w:val="22"/>
          <w:szCs w:val="22"/>
        </w:rPr>
        <w:t>&lt;Fluxo secundário 001&gt;: </w:t>
      </w:r>
      <w:r>
        <w:rPr>
          <w:rStyle w:val="eop"/>
          <w:sz w:val="22"/>
          <w:szCs w:val="22"/>
        </w:rPr>
        <w:t> </w:t>
      </w:r>
    </w:p>
    <w:p w:rsidR="00ED44EA" w:rsidRPr="000A5D54" w:rsidRDefault="00ED44EA" w:rsidP="00FD4671">
      <w:pPr>
        <w:pStyle w:val="paragraph"/>
        <w:numPr>
          <w:ilvl w:val="0"/>
          <w:numId w:val="110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873274">
        <w:rPr>
          <w:rStyle w:val="normaltextrun"/>
          <w:sz w:val="22"/>
          <w:szCs w:val="22"/>
        </w:rPr>
        <w:t xml:space="preserve">Treinador </w:t>
      </w:r>
      <w:r>
        <w:rPr>
          <w:rStyle w:val="normaltextrun"/>
          <w:sz w:val="22"/>
          <w:szCs w:val="22"/>
        </w:rPr>
        <w:t>clica no botão “INICIAR BATALHA”</w:t>
      </w:r>
    </w:p>
    <w:p w:rsidR="00ED44EA" w:rsidRPr="000A5D54" w:rsidRDefault="00ED44EA" w:rsidP="00FD4671">
      <w:pPr>
        <w:pStyle w:val="paragraph"/>
        <w:numPr>
          <w:ilvl w:val="0"/>
          <w:numId w:val="110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faz a simulação</w:t>
      </w:r>
    </w:p>
    <w:p w:rsidR="00ED44EA" w:rsidRPr="00ED44EA" w:rsidRDefault="00ED44EA" w:rsidP="00FD4671">
      <w:pPr>
        <w:pStyle w:val="paragraph"/>
        <w:numPr>
          <w:ilvl w:val="0"/>
          <w:numId w:val="110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atualiza os dados dos treinadores</w:t>
      </w:r>
    </w:p>
    <w:p w:rsidR="00ED44EA" w:rsidRPr="00ED44EA" w:rsidRDefault="00ED44EA" w:rsidP="00FD4671">
      <w:pPr>
        <w:pStyle w:val="paragraph"/>
        <w:numPr>
          <w:ilvl w:val="0"/>
          <w:numId w:val="110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verifica que nenhum dos treinadores tem mais de 10 derrotas</w:t>
      </w:r>
    </w:p>
    <w:p w:rsidR="00ED44EA" w:rsidRPr="00ED44EA" w:rsidRDefault="00ED44EA" w:rsidP="00FD4671">
      <w:pPr>
        <w:pStyle w:val="paragraph"/>
        <w:numPr>
          <w:ilvl w:val="0"/>
          <w:numId w:val="110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exibe o ganhador</w:t>
      </w:r>
    </w:p>
    <w:p w:rsidR="00842FA9" w:rsidRDefault="00842FA9" w:rsidP="0017061D">
      <w:pPr>
        <w:pStyle w:val="Requisito"/>
        <w:sectPr w:rsidR="00842FA9" w:rsidSect="007151C0">
          <w:headerReference w:type="default" r:id="rId20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272"/>
        </w:sectPr>
      </w:pPr>
    </w:p>
    <w:p w:rsidR="00F26727" w:rsidRDefault="004D5916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>
          <v:shape id="_x0000_i1029" type="#_x0000_t75" style="width:29.25pt;height:36.75pt" o:ole="">
            <v:imagedata r:id="rId21" o:title=""/>
          </v:shape>
          <o:OLEObject Type="Embed" ProgID="Word.Picture.6" ShapeID="_x0000_i1029" DrawAspect="Content" ObjectID="_1633373241" r:id="rId22"/>
        </w:object>
      </w:r>
    </w:p>
    <w:p w:rsidR="00F26727" w:rsidRDefault="00F26727">
      <w:pPr>
        <w:pStyle w:val="TextoNormal"/>
        <w:spacing w:before="0" w:after="0"/>
        <w:ind w:left="0"/>
        <w:jc w:val="right"/>
      </w:pPr>
      <w:r>
        <w:rPr>
          <w:rFonts w:ascii="Arial" w:hAnsi="Arial"/>
          <w:b/>
          <w:sz w:val="24"/>
        </w:rPr>
        <w:t>Capítulo</w:t>
      </w:r>
    </w:p>
    <w:p w:rsidR="00F26727" w:rsidRDefault="00F26727">
      <w:pPr>
        <w:pStyle w:val="Ttulo1"/>
      </w:pPr>
      <w:r>
        <w:t>Requisitos não funcionais</w:t>
      </w:r>
      <w:bookmarkEnd w:id="106"/>
      <w:bookmarkEnd w:id="107"/>
      <w:bookmarkEnd w:id="108"/>
      <w:bookmarkEnd w:id="109"/>
      <w:bookmarkEnd w:id="110"/>
      <w:bookmarkEnd w:id="111"/>
    </w:p>
    <w:p w:rsidR="00F26727" w:rsidRDefault="00F26727">
      <w:pPr>
        <w:pStyle w:val="Ttulo2"/>
      </w:pPr>
      <w:bookmarkStart w:id="125" w:name="_Toc467473456"/>
      <w:bookmarkStart w:id="126" w:name="_Toc467474003"/>
      <w:bookmarkStart w:id="127" w:name="_Toc467477742"/>
      <w:bookmarkStart w:id="128" w:name="_Toc467494888"/>
      <w:bookmarkStart w:id="129" w:name="_Toc467495254"/>
      <w:bookmarkStart w:id="130" w:name="_Toc468086060"/>
      <w:bookmarkStart w:id="131" w:name="_Toc22733774"/>
      <w:r>
        <w:t>Usabilidade</w:t>
      </w:r>
      <w:bookmarkEnd w:id="125"/>
      <w:bookmarkEnd w:id="126"/>
      <w:bookmarkEnd w:id="127"/>
      <w:bookmarkEnd w:id="128"/>
      <w:bookmarkEnd w:id="129"/>
      <w:bookmarkEnd w:id="130"/>
      <w:bookmarkEnd w:id="131"/>
    </w:p>
    <w:p w:rsidR="00F26727" w:rsidRDefault="00F26727">
      <w:pPr>
        <w:pStyle w:val="TextoNormal"/>
      </w:pPr>
      <w:r>
        <w:t>Esta seção descreve os requisitos não funcionais associados à facilidade de uso da interface com o usuário, material de treinamento e documentação do sistema.</w:t>
      </w:r>
    </w:p>
    <w:p w:rsidR="00F26727" w:rsidRDefault="00F26727">
      <w:pPr>
        <w:pStyle w:val="Requisito"/>
      </w:pPr>
      <w:bookmarkStart w:id="132" w:name="_Toc467473457"/>
      <w:bookmarkStart w:id="133" w:name="_Toc467474004"/>
      <w:bookmarkStart w:id="134" w:name="_Toc467477743"/>
      <w:bookmarkStart w:id="135" w:name="_Toc467494889"/>
      <w:bookmarkStart w:id="136" w:name="_Toc467495255"/>
      <w:bookmarkStart w:id="137" w:name="_Toc468086061"/>
      <w:bookmarkStart w:id="138" w:name="_Toc22733775"/>
      <w:r>
        <w:t>[</w:t>
      </w:r>
      <w:r w:rsidR="00120AA5">
        <w:t>R</w:t>
      </w:r>
      <w:r>
        <w:t>NF001]</w:t>
      </w:r>
      <w:bookmarkEnd w:id="132"/>
      <w:bookmarkEnd w:id="133"/>
      <w:bookmarkEnd w:id="134"/>
      <w:bookmarkEnd w:id="135"/>
      <w:bookmarkEnd w:id="136"/>
      <w:bookmarkEnd w:id="137"/>
      <w:r>
        <w:t xml:space="preserve"> </w:t>
      </w:r>
      <w:bookmarkEnd w:id="138"/>
      <w:r w:rsidR="004D5916">
        <w:t>O sistema será desenvolvido para navegadores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w:rsidR="00DE5986">
        <w:tc>
          <w:tcPr>
            <w:tcW w:w="1559" w:type="dxa"/>
            <w:vAlign w:val="center"/>
          </w:tcPr>
          <w:p w:rsidR="00DE5986" w:rsidRDefault="00DE5986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DE5986" w:rsidRDefault="00DE5986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:rsidR="00DE5986" w:rsidRDefault="00DE5986">
            <w:pPr>
              <w:pStyle w:val="TextoNormal"/>
              <w:ind w:left="0"/>
            </w:pPr>
            <w:r>
              <w:t>Essencial</w:t>
            </w:r>
          </w:p>
        </w:tc>
      </w:tr>
    </w:tbl>
    <w:p w:rsidR="00BB4A40" w:rsidRDefault="00F26727" w:rsidP="006F396A">
      <w:pPr>
        <w:pStyle w:val="Requisito"/>
        <w:outlineLvl w:val="0"/>
      </w:pPr>
      <w:r>
        <w:t xml:space="preserve"> </w:t>
      </w:r>
      <w:bookmarkStart w:id="139" w:name="_Toc467473458"/>
      <w:bookmarkStart w:id="140" w:name="_Toc467474005"/>
      <w:bookmarkStart w:id="141" w:name="_Toc467477744"/>
      <w:bookmarkStart w:id="142" w:name="_Toc467494890"/>
      <w:bookmarkStart w:id="143" w:name="_Toc467495256"/>
      <w:bookmarkStart w:id="144" w:name="_Toc468086062"/>
      <w:bookmarkStart w:id="145" w:name="_Toc22733776"/>
      <w:r>
        <w:t>[</w:t>
      </w:r>
      <w:r w:rsidR="00120AA5">
        <w:t>R</w:t>
      </w:r>
      <w:r>
        <w:t>N</w:t>
      </w:r>
      <w:r w:rsidR="00C7739E">
        <w:t>F002</w:t>
      </w:r>
      <w:r>
        <w:t>]</w:t>
      </w:r>
      <w:bookmarkEnd w:id="139"/>
      <w:bookmarkEnd w:id="140"/>
      <w:bookmarkEnd w:id="141"/>
      <w:bookmarkEnd w:id="142"/>
      <w:bookmarkEnd w:id="143"/>
      <w:bookmarkEnd w:id="144"/>
      <w:r>
        <w:t xml:space="preserve"> </w:t>
      </w:r>
      <w:bookmarkEnd w:id="145"/>
      <w:r w:rsidR="00C7739E">
        <w:rPr>
          <w:rFonts w:cs="Arial"/>
          <w:color w:val="000000"/>
        </w:rPr>
        <w:t>Os usuários devem conseguir usar 70% do sistema após um treinamento de 10min</w:t>
      </w:r>
      <w:bookmarkStart w:id="146" w:name="_Toc467473459"/>
      <w:bookmarkStart w:id="147" w:name="_Toc467474006"/>
      <w:bookmarkStart w:id="148" w:name="_Toc467477745"/>
      <w:bookmarkStart w:id="149" w:name="_Toc467494891"/>
      <w:bookmarkStart w:id="150" w:name="_Toc467495257"/>
      <w:bookmarkStart w:id="151" w:name="_Toc468086063"/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w:rsidR="0057224A" w:rsidTr="00506043">
        <w:tc>
          <w:tcPr>
            <w:tcW w:w="1559" w:type="dxa"/>
            <w:vAlign w:val="center"/>
          </w:tcPr>
          <w:p w:rsidR="0057224A" w:rsidRDefault="0057224A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57224A" w:rsidRDefault="0057224A" w:rsidP="00506043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:rsidR="0057224A" w:rsidRDefault="0057224A" w:rsidP="00506043">
            <w:pPr>
              <w:pStyle w:val="TextoNormal"/>
              <w:ind w:left="0"/>
            </w:pPr>
            <w:r>
              <w:t>Importante</w:t>
            </w:r>
          </w:p>
        </w:tc>
      </w:tr>
    </w:tbl>
    <w:p w:rsidR="00F26727" w:rsidRDefault="00F26727">
      <w:pPr>
        <w:pStyle w:val="Ttulo2"/>
      </w:pPr>
      <w:bookmarkStart w:id="152" w:name="_Toc22733777"/>
      <w:r>
        <w:t>Confiabilidade</w:t>
      </w:r>
      <w:bookmarkEnd w:id="146"/>
      <w:bookmarkEnd w:id="147"/>
      <w:bookmarkEnd w:id="148"/>
      <w:bookmarkEnd w:id="149"/>
      <w:bookmarkEnd w:id="150"/>
      <w:bookmarkEnd w:id="151"/>
      <w:bookmarkEnd w:id="152"/>
    </w:p>
    <w:p w:rsidR="00F26727" w:rsidRDefault="00F26727">
      <w:pPr>
        <w:pStyle w:val="TextoNormal"/>
      </w:pPr>
      <w:r>
        <w:t xml:space="preserve">Esta seção descreve os requisitos não funcionais associados à freqüência, severidade de falhas do sistema e habilidade de recuperação das mesmas, bem como à corretude do sistema. </w:t>
      </w:r>
    </w:p>
    <w:p w:rsidR="005C785E" w:rsidRDefault="00F26727" w:rsidP="00672478">
      <w:pPr>
        <w:pStyle w:val="Requisito"/>
      </w:pPr>
      <w:bookmarkStart w:id="153" w:name="_Toc467473460"/>
      <w:bookmarkStart w:id="154" w:name="_Toc467474007"/>
      <w:bookmarkStart w:id="155" w:name="_Toc467477746"/>
      <w:bookmarkStart w:id="156" w:name="_Toc467494892"/>
      <w:bookmarkStart w:id="157" w:name="_Toc467495258"/>
      <w:bookmarkStart w:id="158" w:name="_Toc468086064"/>
      <w:bookmarkStart w:id="159" w:name="_Toc22733778"/>
      <w:r>
        <w:t>[</w:t>
      </w:r>
      <w:r w:rsidR="00120AA5">
        <w:t>R</w:t>
      </w:r>
      <w:r>
        <w:t>NF</w:t>
      </w:r>
      <w:r w:rsidR="005C785E">
        <w:t>00</w:t>
      </w:r>
      <w:r w:rsidR="008F632F">
        <w:t>3</w:t>
      </w:r>
      <w:r>
        <w:t>]</w:t>
      </w:r>
      <w:bookmarkEnd w:id="153"/>
      <w:bookmarkEnd w:id="154"/>
      <w:bookmarkEnd w:id="155"/>
      <w:bookmarkEnd w:id="156"/>
      <w:bookmarkEnd w:id="157"/>
      <w:bookmarkEnd w:id="158"/>
      <w:r>
        <w:t xml:space="preserve"> </w:t>
      </w:r>
      <w:bookmarkEnd w:id="159"/>
      <w:r w:rsidR="00672478">
        <w:t>O sistema terá acesso constante a internet</w:t>
      </w:r>
      <w:bookmarkStart w:id="160" w:name="_Toc467473461"/>
      <w:bookmarkStart w:id="161" w:name="_Toc467474008"/>
      <w:bookmarkStart w:id="162" w:name="_Toc467477747"/>
      <w:bookmarkStart w:id="163" w:name="_Toc467494893"/>
      <w:bookmarkStart w:id="164" w:name="_Toc467495259"/>
      <w:bookmarkStart w:id="165" w:name="_Toc468086065"/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w:rsidR="00672478" w:rsidTr="00506043">
        <w:tc>
          <w:tcPr>
            <w:tcW w:w="1559" w:type="dxa"/>
            <w:vAlign w:val="center"/>
          </w:tcPr>
          <w:p w:rsidR="00672478" w:rsidRDefault="00672478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672478" w:rsidRDefault="00672478" w:rsidP="00506043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:rsidR="00672478" w:rsidRDefault="00672478" w:rsidP="00506043">
            <w:pPr>
              <w:pStyle w:val="TextoNormal"/>
              <w:ind w:left="0"/>
            </w:pPr>
            <w:r>
              <w:t>Essencial</w:t>
            </w:r>
          </w:p>
        </w:tc>
      </w:tr>
    </w:tbl>
    <w:p w:rsidR="00F26727" w:rsidRDefault="00F26727">
      <w:pPr>
        <w:pStyle w:val="Ttulo2"/>
      </w:pPr>
      <w:bookmarkStart w:id="166" w:name="_Toc22733779"/>
      <w:r>
        <w:t>Desempenho</w:t>
      </w:r>
      <w:bookmarkEnd w:id="160"/>
      <w:bookmarkEnd w:id="161"/>
      <w:bookmarkEnd w:id="162"/>
      <w:bookmarkEnd w:id="163"/>
      <w:bookmarkEnd w:id="164"/>
      <w:bookmarkEnd w:id="165"/>
      <w:bookmarkEnd w:id="166"/>
    </w:p>
    <w:p w:rsidR="00F26727" w:rsidRDefault="00F26727">
      <w:pPr>
        <w:pStyle w:val="TextoNormal"/>
        <w:rPr>
          <w:b/>
        </w:rPr>
      </w:pPr>
      <w:r>
        <w:t>Esta seção descreve os requisitos não funcionais associados à eficiência, uso de recursos e tempo de resposta do sistema.</w:t>
      </w:r>
    </w:p>
    <w:p w:rsidR="00BB4A40" w:rsidRDefault="00F26727" w:rsidP="006F396A">
      <w:pPr>
        <w:pStyle w:val="Requisito"/>
      </w:pPr>
      <w:bookmarkStart w:id="167" w:name="_Toc467473462"/>
      <w:bookmarkStart w:id="168" w:name="_Toc467474009"/>
      <w:bookmarkStart w:id="169" w:name="_Toc467477748"/>
      <w:bookmarkStart w:id="170" w:name="_Toc467494894"/>
      <w:bookmarkStart w:id="171" w:name="_Toc467495260"/>
      <w:bookmarkStart w:id="172" w:name="_Toc468086066"/>
      <w:bookmarkStart w:id="173" w:name="_Toc22733780"/>
      <w:r>
        <w:t>[</w:t>
      </w:r>
      <w:r w:rsidR="00120AA5">
        <w:t>R</w:t>
      </w:r>
      <w:r>
        <w:t>N</w:t>
      </w:r>
      <w:r w:rsidR="008F632F">
        <w:t>F004</w:t>
      </w:r>
      <w:r>
        <w:t>]</w:t>
      </w:r>
      <w:bookmarkEnd w:id="167"/>
      <w:bookmarkEnd w:id="168"/>
      <w:bookmarkEnd w:id="169"/>
      <w:bookmarkEnd w:id="170"/>
      <w:bookmarkEnd w:id="171"/>
      <w:bookmarkEnd w:id="172"/>
      <w:r>
        <w:t xml:space="preserve"> </w:t>
      </w:r>
      <w:bookmarkEnd w:id="173"/>
      <w:r w:rsidR="008F632F">
        <w:t>Toda ação no sistema deve demorar no máximo 15 segundos</w:t>
      </w:r>
      <w:bookmarkStart w:id="174" w:name="_Toc467473463"/>
      <w:bookmarkStart w:id="175" w:name="_Toc467474010"/>
      <w:bookmarkStart w:id="176" w:name="_Toc467477749"/>
      <w:bookmarkStart w:id="177" w:name="_Toc467494895"/>
      <w:bookmarkStart w:id="178" w:name="_Toc467495261"/>
      <w:bookmarkStart w:id="179" w:name="_Toc468086067"/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w:rsidR="0057224A" w:rsidTr="00506043">
        <w:tc>
          <w:tcPr>
            <w:tcW w:w="1559" w:type="dxa"/>
            <w:vAlign w:val="center"/>
          </w:tcPr>
          <w:p w:rsidR="0057224A" w:rsidRDefault="0057224A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57224A" w:rsidRDefault="0057224A" w:rsidP="00506043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:rsidR="0057224A" w:rsidRDefault="0057224A" w:rsidP="00506043">
            <w:pPr>
              <w:pStyle w:val="TextoNormal"/>
              <w:ind w:left="0"/>
            </w:pPr>
            <w:r>
              <w:t>Desejável</w:t>
            </w:r>
          </w:p>
        </w:tc>
      </w:tr>
    </w:tbl>
    <w:p w:rsidR="00F26727" w:rsidRDefault="00F26727">
      <w:pPr>
        <w:pStyle w:val="TextoNormal"/>
      </w:pPr>
      <w:bookmarkStart w:id="180" w:name="_Ref471381570"/>
      <w:bookmarkEnd w:id="174"/>
      <w:bookmarkEnd w:id="175"/>
      <w:bookmarkEnd w:id="176"/>
      <w:bookmarkEnd w:id="177"/>
      <w:bookmarkEnd w:id="178"/>
      <w:bookmarkEnd w:id="179"/>
    </w:p>
    <w:p w:rsidR="00F26727" w:rsidRDefault="00F26727">
      <w:pPr>
        <w:pStyle w:val="TextoNormal"/>
        <w:sectPr w:rsidR="00F26727">
          <w:headerReference w:type="default" r:id="rId23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181" w:name="_Toc467473471"/>
    <w:bookmarkStart w:id="182" w:name="_Toc467474018"/>
    <w:bookmarkStart w:id="183" w:name="_Toc467477757"/>
    <w:bookmarkStart w:id="184" w:name="_Toc467494903"/>
    <w:bookmarkStart w:id="185" w:name="_Toc467495269"/>
    <w:bookmarkStart w:id="186" w:name="_Toc468086075"/>
    <w:p w:rsidR="00F26727" w:rsidRDefault="004D5916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>
          <v:shape id="_x0000_i1030" type="#_x0000_t75" style="width:29.25pt;height:36.75pt" o:ole="">
            <v:imagedata r:id="rId24" o:title=""/>
          </v:shape>
          <o:OLEObject Type="Embed" ProgID="Word.Picture.6" ShapeID="_x0000_i1030" DrawAspect="Content" ObjectID="_1633373236" r:id="rId25"/>
        </w:object>
      </w:r>
    </w:p>
    <w:p w:rsidR="00F26727" w:rsidRDefault="00F2672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w:rsidR="00F26727" w:rsidRDefault="00F26727">
      <w:pPr>
        <w:pStyle w:val="Ttulo1"/>
      </w:pPr>
      <w:r>
        <w:t>Descrição da interface</w:t>
      </w:r>
      <w:bookmarkEnd w:id="180"/>
      <w:r>
        <w:t xml:space="preserve"> com o usuário</w:t>
      </w:r>
      <w:bookmarkEnd w:id="181"/>
      <w:bookmarkEnd w:id="182"/>
      <w:bookmarkEnd w:id="183"/>
      <w:bookmarkEnd w:id="184"/>
      <w:bookmarkEnd w:id="185"/>
      <w:bookmarkEnd w:id="186"/>
    </w:p>
    <w:p w:rsidR="00686F78" w:rsidRDefault="00686F78">
      <w:pPr>
        <w:pStyle w:val="TextoNormal"/>
      </w:pPr>
      <w:r>
        <w:t xml:space="preserve">Neste documento, adota-se “I_” para indicar uma interface, “IE_” para indicar uma interface com mensagem de erro e “IS_” para identicar uma interface com mensagem de sucesso. Assim, a interface de login do sistema é nomeada como “I_Login”. A interface de erro do login para um username inválido e uma senha inválida é nomeada respectivamente como “IE_LoginUsername” e “IE_LoginSenhaInválida”. </w:t>
      </w:r>
    </w:p>
    <w:p w:rsidR="006221EF" w:rsidRDefault="006221EF">
      <w:pPr>
        <w:pStyle w:val="TextoNormal"/>
      </w:pPr>
    </w:p>
    <w:p w:rsidR="006221EF" w:rsidRDefault="006221EF" w:rsidP="006221EF">
      <w:pPr>
        <w:pStyle w:val="Ttulo2"/>
      </w:pPr>
      <w:bookmarkStart w:id="187" w:name="_Toc22733789"/>
      <w:r>
        <w:t>MAPA DE NAVEGAÇÃO DE INTERFACES</w:t>
      </w:r>
      <w:bookmarkEnd w:id="187"/>
    </w:p>
    <w:p w:rsidR="006221EF" w:rsidRPr="00686F78" w:rsidRDefault="004D5916">
      <w:pPr>
        <w:pStyle w:val="TextoNormal"/>
      </w:pPr>
      <w:r>
        <w:pict>
          <v:shape id="_x0000_i1031" type="#_x0000_t75" alt="Image result for navigation diagram interface" style="width:405pt;height:280.5pt">
            <v:imagedata r:id="rId26" r:href="rId27"/>
          </v:shape>
        </w:pict>
      </w:r>
    </w:p>
    <w:p w:rsidR="00F26727" w:rsidRDefault="00C77E63">
      <w:pPr>
        <w:pStyle w:val="Ttulo2"/>
      </w:pPr>
      <w:r>
        <w:lastRenderedPageBreak/>
        <w:t>Login</w:t>
      </w:r>
    </w:p>
    <w:p w:rsidR="00F26727" w:rsidRDefault="006D2FD5" w:rsidP="00E942D6">
      <w:pPr>
        <w:pStyle w:val="TextoNormal"/>
        <w:jc w:val="center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237490</wp:posOffset>
            </wp:positionV>
            <wp:extent cx="5731510" cy="3223895"/>
            <wp:effectExtent l="76200" t="76200" r="135890" b="128905"/>
            <wp:wrapTopAndBottom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26727" w:rsidRDefault="00E942D6" w:rsidP="00686F78">
      <w:pPr>
        <w:pStyle w:val="Ttulo3"/>
        <w:numPr>
          <w:ilvl w:val="0"/>
          <w:numId w:val="0"/>
        </w:numPr>
      </w:pPr>
      <w:bookmarkStart w:id="188" w:name="_Toc22733791"/>
      <w:r>
        <w:t>Informações c</w:t>
      </w:r>
      <w:r w:rsidR="00F26727">
        <w:t>ríticas da interface</w:t>
      </w:r>
      <w:bookmarkEnd w:id="188"/>
    </w:p>
    <w:p w:rsidR="00E942D6" w:rsidRDefault="00E942D6" w:rsidP="00A0685E">
      <w:pPr>
        <w:pStyle w:val="TextoNormal"/>
        <w:numPr>
          <w:ilvl w:val="0"/>
          <w:numId w:val="4"/>
        </w:numPr>
        <w:ind w:left="567" w:hanging="218"/>
      </w:pPr>
      <w:r>
        <w:t xml:space="preserve">O campo </w:t>
      </w:r>
      <w:r w:rsidR="00071D99">
        <w:t>usuário deve ser um</w:t>
      </w:r>
      <w:r w:rsidR="000F021D">
        <w:t xml:space="preserve"> nome de</w:t>
      </w:r>
      <w:r w:rsidR="00071D99">
        <w:t xml:space="preserve"> usuário cadastrado</w:t>
      </w:r>
    </w:p>
    <w:p w:rsidR="00F26727" w:rsidRDefault="00977E13">
      <w:pPr>
        <w:pStyle w:val="Ttulo2"/>
      </w:pPr>
      <w:r>
        <w:lastRenderedPageBreak/>
        <w:t>Cadastro – Dados Pessoais</w:t>
      </w:r>
    </w:p>
    <w:p w:rsidR="00686F78" w:rsidRDefault="000F021D" w:rsidP="00434F14">
      <w:pPr>
        <w:pStyle w:val="TextoNormal"/>
        <w:ind w:left="0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233045</wp:posOffset>
            </wp:positionV>
            <wp:extent cx="5731510" cy="3223895"/>
            <wp:effectExtent l="76200" t="76200" r="135890" b="12890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86F78" w:rsidRDefault="00686F78" w:rsidP="00686F78">
      <w:pPr>
        <w:pStyle w:val="Ttulo3"/>
        <w:numPr>
          <w:ilvl w:val="0"/>
          <w:numId w:val="0"/>
        </w:numPr>
      </w:pPr>
      <w:bookmarkStart w:id="189" w:name="_Toc22733793"/>
      <w:r>
        <w:t>Informações críticas da interface</w:t>
      </w:r>
      <w:bookmarkEnd w:id="189"/>
    </w:p>
    <w:p w:rsidR="00686F78" w:rsidRDefault="000F021D" w:rsidP="00A0685E">
      <w:pPr>
        <w:pStyle w:val="TextoNormal"/>
        <w:numPr>
          <w:ilvl w:val="0"/>
          <w:numId w:val="4"/>
        </w:numPr>
        <w:ind w:left="567" w:hanging="218"/>
      </w:pPr>
      <w:r>
        <w:t>O campo “nome” é obrigatório</w:t>
      </w:r>
    </w:p>
    <w:p w:rsidR="000F021D" w:rsidRDefault="000F021D" w:rsidP="00A0685E">
      <w:pPr>
        <w:pStyle w:val="TextoNormal"/>
        <w:numPr>
          <w:ilvl w:val="0"/>
          <w:numId w:val="4"/>
        </w:numPr>
        <w:ind w:left="567" w:hanging="218"/>
      </w:pPr>
      <w:r>
        <w:t>O campo “senha” é obrigatório</w:t>
      </w:r>
    </w:p>
    <w:p w:rsidR="000F021D" w:rsidRDefault="000F021D" w:rsidP="00A0685E">
      <w:pPr>
        <w:pStyle w:val="TextoNormal"/>
        <w:numPr>
          <w:ilvl w:val="0"/>
          <w:numId w:val="4"/>
        </w:numPr>
        <w:ind w:left="567" w:hanging="218"/>
      </w:pPr>
      <w:r>
        <w:t>O campo “confirmar senha” é obrigatório</w:t>
      </w:r>
    </w:p>
    <w:p w:rsidR="000F021D" w:rsidRDefault="000F021D" w:rsidP="00A0685E">
      <w:pPr>
        <w:pStyle w:val="TextoNormal"/>
        <w:numPr>
          <w:ilvl w:val="0"/>
          <w:numId w:val="4"/>
        </w:numPr>
        <w:ind w:left="567" w:hanging="218"/>
      </w:pPr>
      <w:r>
        <w:t>O campo “foto de perfil” é opcional</w:t>
      </w:r>
    </w:p>
    <w:p w:rsidR="00686F78" w:rsidRDefault="00686F78">
      <w:pPr>
        <w:pStyle w:val="TextoNormal"/>
      </w:pPr>
    </w:p>
    <w:p w:rsidR="00686F78" w:rsidRDefault="004D584C" w:rsidP="00686F78">
      <w:pPr>
        <w:pStyle w:val="Ttulo2"/>
      </w:pPr>
      <w: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605155</wp:posOffset>
            </wp:positionV>
            <wp:extent cx="5731510" cy="3223895"/>
            <wp:effectExtent l="76200" t="76200" r="135890" b="128905"/>
            <wp:wrapTopAndBottom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A1621">
        <w:t>Cadastro - Pokémon</w:t>
      </w:r>
    </w:p>
    <w:p w:rsidR="004D584C" w:rsidRDefault="004D584C" w:rsidP="00B1618E">
      <w:pPr>
        <w:pStyle w:val="Ttulo3"/>
        <w:numPr>
          <w:ilvl w:val="0"/>
          <w:numId w:val="0"/>
        </w:numPr>
      </w:pPr>
      <w:r>
        <w:t>Informações críticas da interface</w:t>
      </w:r>
    </w:p>
    <w:p w:rsidR="004D584C" w:rsidRDefault="00EF7F0B" w:rsidP="00B1618E">
      <w:pPr>
        <w:pStyle w:val="TextoNormal"/>
        <w:numPr>
          <w:ilvl w:val="0"/>
          <w:numId w:val="4"/>
        </w:numPr>
        <w:ind w:left="567" w:hanging="218"/>
      </w:pPr>
      <w:r>
        <w:t>Nenhum campo é obrigatório</w:t>
      </w:r>
    </w:p>
    <w:p w:rsidR="00686F78" w:rsidRDefault="00686F78" w:rsidP="00870B5B">
      <w:pPr>
        <w:pStyle w:val="TextoNormal"/>
        <w:ind w:left="0"/>
      </w:pPr>
    </w:p>
    <w:p w:rsidR="00870B5B" w:rsidRDefault="00A51160" w:rsidP="00B1618E">
      <w:pPr>
        <w:pStyle w:val="Ttulo2"/>
      </w:pPr>
      <w: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394335</wp:posOffset>
            </wp:positionV>
            <wp:extent cx="5731510" cy="3223895"/>
            <wp:effectExtent l="76200" t="76200" r="135890" b="128905"/>
            <wp:wrapTopAndBottom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70028">
        <w:t xml:space="preserve">Enfermeira Joy </w:t>
      </w:r>
      <w:r w:rsidR="00B56708">
        <w:t>–</w:t>
      </w:r>
      <w:r w:rsidR="00A70028">
        <w:t xml:space="preserve"> </w:t>
      </w:r>
      <w:r w:rsidR="00B56708">
        <w:t>Tela Inicial</w:t>
      </w:r>
    </w:p>
    <w:p w:rsidR="00B56708" w:rsidRDefault="00B56708" w:rsidP="00B1618E">
      <w:pPr>
        <w:pStyle w:val="Ttulo3"/>
        <w:numPr>
          <w:ilvl w:val="0"/>
          <w:numId w:val="0"/>
        </w:numPr>
      </w:pPr>
    </w:p>
    <w:p w:rsidR="00A51160" w:rsidRDefault="001B301B" w:rsidP="00B1618E">
      <w:pPr>
        <w:pStyle w:val="Ttulo2"/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594360</wp:posOffset>
            </wp:positionV>
            <wp:extent cx="5731510" cy="3223895"/>
            <wp:effectExtent l="76200" t="76200" r="135890" b="128905"/>
            <wp:wrapTopAndBottom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51160">
        <w:t xml:space="preserve">Enfermeira Joy </w:t>
      </w:r>
      <w:r w:rsidR="00A51160">
        <w:t xml:space="preserve">- </w:t>
      </w:r>
      <w:r w:rsidR="00A51160">
        <w:t>Pokémon</w:t>
      </w:r>
    </w:p>
    <w:p w:rsidR="001B301B" w:rsidRDefault="001B301B" w:rsidP="00B1618E">
      <w:pPr>
        <w:pStyle w:val="Ttulo3"/>
        <w:numPr>
          <w:ilvl w:val="0"/>
          <w:numId w:val="0"/>
        </w:numPr>
      </w:pPr>
    </w:p>
    <w:p w:rsidR="00A51160" w:rsidRDefault="00A51160" w:rsidP="00B1618E">
      <w:pPr>
        <w:pStyle w:val="Ttulo3"/>
        <w:numPr>
          <w:ilvl w:val="0"/>
          <w:numId w:val="0"/>
        </w:numPr>
      </w:pPr>
      <w:r>
        <w:t>Informações críticas da interface</w:t>
      </w:r>
    </w:p>
    <w:p w:rsidR="00A51160" w:rsidRDefault="001B301B" w:rsidP="00B1618E">
      <w:pPr>
        <w:pStyle w:val="TextoNormal"/>
        <w:numPr>
          <w:ilvl w:val="0"/>
          <w:numId w:val="4"/>
        </w:numPr>
        <w:ind w:left="567" w:hanging="218"/>
      </w:pPr>
      <w:r>
        <w:lastRenderedPageBreak/>
        <w:t>A tabela aumenta de acordo com a quantidade de pokémon no sistema</w:t>
      </w:r>
    </w:p>
    <w:p w:rsidR="00F52FFA" w:rsidRDefault="00F52FFA" w:rsidP="00F52FFA">
      <w:pPr>
        <w:pStyle w:val="TextoNormal"/>
      </w:pPr>
    </w:p>
    <w:p w:rsidR="00F52FFA" w:rsidRDefault="002401B8" w:rsidP="00434F14">
      <w:pPr>
        <w:pStyle w:val="Ttulo2"/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575310</wp:posOffset>
            </wp:positionV>
            <wp:extent cx="5731510" cy="3223895"/>
            <wp:effectExtent l="76200" t="76200" r="135890" b="128905"/>
            <wp:wrapTopAndBottom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FFA">
        <w:t>Enfermeira Joy - Tipos</w:t>
      </w:r>
    </w:p>
    <w:p w:rsidR="00F52FFA" w:rsidRDefault="00F52FFA" w:rsidP="00B1618E">
      <w:pPr>
        <w:pStyle w:val="Ttulo3"/>
        <w:numPr>
          <w:ilvl w:val="0"/>
          <w:numId w:val="0"/>
        </w:numPr>
      </w:pPr>
      <w:r>
        <w:t>Informações críticas da interface</w:t>
      </w:r>
    </w:p>
    <w:p w:rsidR="00F52FFA" w:rsidRDefault="00434F14" w:rsidP="00B1618E">
      <w:pPr>
        <w:pStyle w:val="TextoNormal"/>
        <w:numPr>
          <w:ilvl w:val="0"/>
          <w:numId w:val="4"/>
        </w:numPr>
        <w:ind w:left="567" w:hanging="218"/>
      </w:pPr>
      <w:r>
        <w:t>Exite um cartão para cada tipo cadastrado no sistema</w:t>
      </w:r>
    </w:p>
    <w:p w:rsidR="00084AD1" w:rsidRDefault="00084AD1" w:rsidP="00084AD1">
      <w:pPr>
        <w:pStyle w:val="Ttulo2"/>
      </w:pPr>
      <w: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731510" cy="3223895"/>
            <wp:effectExtent l="76200" t="76200" r="135890" b="128905"/>
            <wp:wrapTopAndBottom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34928">
        <w:t>Enfermeira Joy</w:t>
      </w:r>
      <w:r>
        <w:t xml:space="preserve"> </w:t>
      </w:r>
      <w:r w:rsidR="00534928">
        <w:t xml:space="preserve">- </w:t>
      </w:r>
      <w:r>
        <w:t>Treinadores</w:t>
      </w:r>
    </w:p>
    <w:p w:rsidR="00534928" w:rsidRDefault="00534928" w:rsidP="00B1618E">
      <w:pPr>
        <w:pStyle w:val="Ttulo3"/>
        <w:numPr>
          <w:ilvl w:val="0"/>
          <w:numId w:val="0"/>
        </w:numPr>
      </w:pPr>
      <w:r>
        <w:t>Informações críticas da interface</w:t>
      </w:r>
    </w:p>
    <w:p w:rsidR="00B029EA" w:rsidRDefault="008A0217" w:rsidP="00DA6A1D">
      <w:pPr>
        <w:pStyle w:val="TextoNormal"/>
        <w:numPr>
          <w:ilvl w:val="0"/>
          <w:numId w:val="4"/>
        </w:numPr>
        <w:ind w:left="567" w:hanging="218"/>
      </w:pPr>
      <w:r>
        <w:t>A tabela aumenta de acordo com os treinadores cadastrados no sistema</w:t>
      </w: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DA6A1D" w:rsidRDefault="00DA6A1D" w:rsidP="00DA6A1D">
      <w:pPr>
        <w:pStyle w:val="TextoNormal"/>
      </w:pPr>
    </w:p>
    <w:p w:rsidR="0077127C" w:rsidRDefault="00DA6A1D" w:rsidP="00DA6A1D">
      <w:pPr>
        <w:pStyle w:val="Ttulo2"/>
      </w:pPr>
      <w: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5731510" cy="3223895"/>
            <wp:effectExtent l="76200" t="76200" r="135890" b="128905"/>
            <wp:wrapTopAndBottom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E07C9">
        <w:t>Treinador –</w:t>
      </w:r>
      <w:r w:rsidR="00B029EA">
        <w:t xml:space="preserve"> </w:t>
      </w:r>
      <w:r w:rsidR="007E07C9">
        <w:t>Tela Inicial</w:t>
      </w:r>
    </w:p>
    <w:p w:rsidR="00B029EA" w:rsidRDefault="00B029EA" w:rsidP="00B1618E">
      <w:pPr>
        <w:pStyle w:val="Ttulo3"/>
        <w:numPr>
          <w:ilvl w:val="0"/>
          <w:numId w:val="0"/>
        </w:numPr>
      </w:pPr>
      <w:r>
        <w:t>Informações críticas da interface</w:t>
      </w:r>
    </w:p>
    <w:p w:rsidR="00B029EA" w:rsidRDefault="007E07C9" w:rsidP="00B1618E">
      <w:pPr>
        <w:pStyle w:val="TextoNormal"/>
        <w:numPr>
          <w:ilvl w:val="0"/>
          <w:numId w:val="4"/>
        </w:numPr>
        <w:ind w:left="567" w:hanging="218"/>
      </w:pPr>
      <w:r>
        <w:t>Cada usuária terá a própria tela inicial</w:t>
      </w:r>
    </w:p>
    <w:p w:rsidR="007E07C9" w:rsidRDefault="007E07C9" w:rsidP="00B1618E">
      <w:pPr>
        <w:pStyle w:val="TextoNormal"/>
        <w:numPr>
          <w:ilvl w:val="0"/>
          <w:numId w:val="4"/>
        </w:numPr>
        <w:ind w:left="567" w:hanging="218"/>
      </w:pPr>
      <w:r>
        <w:t xml:space="preserve">Os </w:t>
      </w:r>
      <w:r w:rsidR="008D1135">
        <w:t>cartões de pokémon são criados a partir do numero de pokémon do treinador (no máximo 6)</w:t>
      </w:r>
    </w:p>
    <w:p w:rsidR="00695269" w:rsidRDefault="00695269" w:rsidP="00695269">
      <w:pPr>
        <w:pStyle w:val="TextoNormal"/>
      </w:pPr>
    </w:p>
    <w:p w:rsidR="00695269" w:rsidRDefault="00695269" w:rsidP="00695269">
      <w:pPr>
        <w:pStyle w:val="TextoNormal"/>
      </w:pPr>
    </w:p>
    <w:p w:rsidR="00695269" w:rsidRDefault="00695269" w:rsidP="00695269">
      <w:pPr>
        <w:pStyle w:val="TextoNormal"/>
      </w:pPr>
    </w:p>
    <w:p w:rsidR="00695269" w:rsidRDefault="00695269" w:rsidP="00695269">
      <w:pPr>
        <w:pStyle w:val="TextoNormal"/>
      </w:pPr>
    </w:p>
    <w:p w:rsidR="00695269" w:rsidRDefault="00695269" w:rsidP="00695269">
      <w:pPr>
        <w:pStyle w:val="TextoNormal"/>
      </w:pPr>
    </w:p>
    <w:p w:rsidR="00695269" w:rsidRDefault="00695269" w:rsidP="00695269">
      <w:pPr>
        <w:pStyle w:val="TextoNormal"/>
      </w:pPr>
    </w:p>
    <w:p w:rsidR="001E3716" w:rsidRDefault="00695269" w:rsidP="00B1618E">
      <w:pPr>
        <w:pStyle w:val="Ttulo2"/>
      </w:pPr>
      <w: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440690</wp:posOffset>
            </wp:positionV>
            <wp:extent cx="5731510" cy="3223895"/>
            <wp:effectExtent l="76200" t="76200" r="135890" b="128905"/>
            <wp:wrapTopAndBottom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E3716">
        <w:t xml:space="preserve">Treinador </w:t>
      </w:r>
      <w:r w:rsidR="001E3716">
        <w:t xml:space="preserve">- </w:t>
      </w:r>
      <w:r w:rsidR="001E3716">
        <w:t>Alterações</w:t>
      </w:r>
    </w:p>
    <w:p w:rsidR="001E3716" w:rsidRDefault="00811D24" w:rsidP="00B1618E">
      <w:pPr>
        <w:pStyle w:val="TextoNormal"/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4277360</wp:posOffset>
            </wp:positionV>
            <wp:extent cx="5731510" cy="3223895"/>
            <wp:effectExtent l="76200" t="76200" r="135890" b="128905"/>
            <wp:wrapTopAndBottom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390EBD" w:rsidRDefault="00C24E9E" w:rsidP="00390EBD">
      <w:pPr>
        <w:pStyle w:val="Ttulo2"/>
      </w:pPr>
      <w:r>
        <w:t xml:space="preserve">Treinador </w:t>
      </w:r>
      <w:r>
        <w:t xml:space="preserve">- </w:t>
      </w:r>
      <w:r w:rsidR="00390EBD">
        <w:t>Batalhas</w:t>
      </w:r>
    </w:p>
    <w:p w:rsidR="00C24E9E" w:rsidRDefault="00C24E9E" w:rsidP="00B1618E">
      <w:pPr>
        <w:pStyle w:val="TextoNormal"/>
      </w:pPr>
    </w:p>
    <w:p w:rsidR="00811D24" w:rsidRDefault="007B43C9" w:rsidP="00B1618E">
      <w:pPr>
        <w:pStyle w:val="Ttulo2"/>
      </w:pPr>
      <w: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384810</wp:posOffset>
            </wp:positionV>
            <wp:extent cx="5731510" cy="3223895"/>
            <wp:effectExtent l="76200" t="76200" r="135890" b="128905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1D24">
        <w:t xml:space="preserve">Batalha </w:t>
      </w:r>
      <w:r w:rsidR="00811D24">
        <w:t xml:space="preserve">- </w:t>
      </w:r>
      <w:r>
        <w:t>Pokémon</w:t>
      </w:r>
    </w:p>
    <w:p w:rsidR="00811D24" w:rsidRDefault="00811D24" w:rsidP="007B43C9">
      <w:pPr>
        <w:pStyle w:val="TextoNormal"/>
        <w:ind w:left="0"/>
      </w:pPr>
    </w:p>
    <w:p w:rsidR="007B43C9" w:rsidRDefault="009943EC" w:rsidP="009943EC">
      <w:pPr>
        <w:pStyle w:val="Ttulo2"/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641985</wp:posOffset>
            </wp:positionV>
            <wp:extent cx="5731510" cy="3223895"/>
            <wp:effectExtent l="76200" t="76200" r="135890" b="128905"/>
            <wp:wrapTopAndBottom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Batalha</w:t>
      </w:r>
      <w:r w:rsidR="007B43C9">
        <w:t xml:space="preserve"> - </w:t>
      </w:r>
      <w:r>
        <w:t>Vencedor</w:t>
      </w:r>
    </w:p>
    <w:p w:rsidR="007B43C9" w:rsidRDefault="007B43C9" w:rsidP="00B1618E">
      <w:pPr>
        <w:pStyle w:val="TextoNormal"/>
      </w:pPr>
    </w:p>
    <w:p w:rsidR="007B43C9" w:rsidRDefault="007B43C9" w:rsidP="007B43C9">
      <w:pPr>
        <w:pStyle w:val="TextoNormal"/>
        <w:ind w:left="0"/>
      </w:pPr>
    </w:p>
    <w:p w:rsidR="00C24E9E" w:rsidRDefault="00C24E9E" w:rsidP="00B1618E">
      <w:pPr>
        <w:pStyle w:val="TextoNormal"/>
      </w:pPr>
    </w:p>
    <w:p w:rsidR="009943EC" w:rsidRDefault="009B5178" w:rsidP="00B1618E">
      <w:pPr>
        <w:pStyle w:val="Ttulo2"/>
      </w:pPr>
      <w: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470535</wp:posOffset>
            </wp:positionV>
            <wp:extent cx="5731510" cy="3223895"/>
            <wp:effectExtent l="76200" t="76200" r="135890" b="128905"/>
            <wp:wrapTopAndBottom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Alterção</w:t>
      </w:r>
      <w:r w:rsidR="009943EC">
        <w:t xml:space="preserve"> </w:t>
      </w:r>
      <w:r>
        <w:t>–</w:t>
      </w:r>
      <w:r w:rsidR="009943EC">
        <w:t xml:space="preserve"> </w:t>
      </w:r>
      <w:r>
        <w:t>Dados Pessoais</w:t>
      </w:r>
    </w:p>
    <w:p w:rsidR="009943EC" w:rsidRDefault="009943EC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A4607A" w:rsidRDefault="00A4607A" w:rsidP="00B1618E">
      <w:pPr>
        <w:pStyle w:val="TextoNormal"/>
      </w:pPr>
    </w:p>
    <w:p w:rsidR="009B5178" w:rsidRDefault="00A4607A" w:rsidP="00A4607A">
      <w:pPr>
        <w:pStyle w:val="Ttulo2"/>
      </w:pPr>
      <w: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405130</wp:posOffset>
            </wp:positionV>
            <wp:extent cx="5731510" cy="3223895"/>
            <wp:effectExtent l="76200" t="76200" r="135890" b="128905"/>
            <wp:wrapTopAndBottom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Alteração</w:t>
      </w:r>
      <w:r w:rsidR="009B5178">
        <w:t xml:space="preserve"> - Pokémon</w:t>
      </w:r>
    </w:p>
    <w:p w:rsidR="009B5178" w:rsidRDefault="002817FB" w:rsidP="00B1618E">
      <w:pPr>
        <w:pStyle w:val="TextoNormal"/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4241800</wp:posOffset>
            </wp:positionV>
            <wp:extent cx="5731510" cy="3223895"/>
            <wp:effectExtent l="76200" t="76200" r="135890" b="128905"/>
            <wp:wrapTopAndBottom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4607A" w:rsidRDefault="002817FB" w:rsidP="00B1618E">
      <w:pPr>
        <w:pStyle w:val="Ttulo2"/>
      </w:pPr>
      <w:r>
        <w:t xml:space="preserve">Alteração </w:t>
      </w:r>
      <w:r w:rsidR="00A4607A">
        <w:t xml:space="preserve">- </w:t>
      </w:r>
      <w:r>
        <w:t>Senha</w:t>
      </w:r>
    </w:p>
    <w:p w:rsidR="00A4607A" w:rsidRDefault="00A4607A" w:rsidP="00B1618E">
      <w:pPr>
        <w:pStyle w:val="TextoNormal"/>
      </w:pPr>
      <w:bookmarkStart w:id="190" w:name="_GoBack"/>
      <w:bookmarkEnd w:id="190"/>
    </w:p>
    <w:p w:rsidR="00A4607A" w:rsidRDefault="00A4607A" w:rsidP="00B1618E">
      <w:pPr>
        <w:pStyle w:val="TextoNormal"/>
      </w:pPr>
    </w:p>
    <w:p w:rsidR="009B5178" w:rsidRDefault="009B5178" w:rsidP="00B1618E">
      <w:pPr>
        <w:pStyle w:val="TextoNormal"/>
      </w:pPr>
    </w:p>
    <w:p w:rsidR="001E3716" w:rsidRDefault="001E3716" w:rsidP="001E3716">
      <w:pPr>
        <w:pStyle w:val="TextoNormal"/>
      </w:pPr>
    </w:p>
    <w:p w:rsidR="00B029EA" w:rsidRDefault="00B029EA" w:rsidP="00B1618E">
      <w:pPr>
        <w:pStyle w:val="TextoNormal"/>
      </w:pPr>
    </w:p>
    <w:p w:rsidR="00B029EA" w:rsidRDefault="00B029EA" w:rsidP="00B029EA">
      <w:pPr>
        <w:pStyle w:val="TextoNormal"/>
        <w:ind w:left="567"/>
      </w:pPr>
    </w:p>
    <w:p w:rsidR="00534928" w:rsidRDefault="00534928" w:rsidP="00B1618E">
      <w:pPr>
        <w:pStyle w:val="TextoNormal"/>
      </w:pPr>
    </w:p>
    <w:p w:rsidR="00534928" w:rsidRDefault="00534928" w:rsidP="00534928">
      <w:pPr>
        <w:pStyle w:val="TextoNormal"/>
        <w:ind w:left="0"/>
      </w:pPr>
    </w:p>
    <w:p w:rsidR="00434F14" w:rsidRDefault="00434F14" w:rsidP="00434F14">
      <w:pPr>
        <w:pStyle w:val="TextoNormal"/>
      </w:pPr>
    </w:p>
    <w:p w:rsidR="00F52FFA" w:rsidRDefault="00F52FFA" w:rsidP="00B1618E">
      <w:pPr>
        <w:pStyle w:val="TextoNormal"/>
      </w:pPr>
    </w:p>
    <w:p w:rsidR="00F52FFA" w:rsidRDefault="00F52FFA" w:rsidP="00F52FFA">
      <w:pPr>
        <w:pStyle w:val="TextoNormal"/>
      </w:pPr>
    </w:p>
    <w:p w:rsidR="00A51160" w:rsidRDefault="00A51160" w:rsidP="00B1618E">
      <w:pPr>
        <w:pStyle w:val="TextoNormal"/>
      </w:pPr>
    </w:p>
    <w:p w:rsidR="00870B5B" w:rsidRDefault="00870B5B" w:rsidP="00B1618E">
      <w:pPr>
        <w:pStyle w:val="TextoNormal"/>
      </w:pPr>
    </w:p>
    <w:p w:rsidR="00870B5B" w:rsidRDefault="00870B5B" w:rsidP="00870B5B">
      <w:pPr>
        <w:pStyle w:val="TextoNormal"/>
        <w:ind w:left="0"/>
      </w:pPr>
    </w:p>
    <w:sectPr w:rsidR="00870B5B">
      <w:headerReference w:type="default" r:id="rId43"/>
      <w:pgSz w:w="11906" w:h="16838" w:code="9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E17B0" w:rsidRDefault="00FE17B0">
      <w:r>
        <w:separator/>
      </w:r>
    </w:p>
  </w:endnote>
  <w:endnote w:type="continuationSeparator" w:id="0">
    <w:p w:rsidR="00FE17B0" w:rsidRDefault="00FE17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6487"/>
      <w:gridCol w:w="2799"/>
    </w:tblGrid>
    <w:tr w:rsidR="00F26727">
      <w:tc>
        <w:tcPr>
          <w:tcW w:w="6487" w:type="dxa"/>
        </w:tcPr>
        <w:p w:rsidR="00F26727" w:rsidRDefault="00F26727">
          <w:pPr>
            <w:pStyle w:val="Rodap"/>
          </w:pPr>
          <w:r>
            <w:t xml:space="preserve">Versão </w:t>
          </w:r>
          <w:r w:rsidR="004D7101">
            <w:t>0.1</w:t>
          </w:r>
          <w:r>
            <w:t xml:space="preserve"> </w:t>
          </w:r>
        </w:p>
      </w:tc>
      <w:tc>
        <w:tcPr>
          <w:tcW w:w="2799" w:type="dxa"/>
        </w:tcPr>
        <w:p w:rsidR="00F26727" w:rsidRDefault="007066A6" w:rsidP="007066A6">
          <w:pPr>
            <w:pStyle w:val="Rodap"/>
            <w:jc w:val="right"/>
          </w:pPr>
          <w:bookmarkStart w:id="2" w:name="_Ref471361557"/>
          <w:r>
            <w:t xml:space="preserve">Outubro de </w:t>
          </w:r>
          <w:r w:rsidR="004D7101">
            <w:t>2019</w:t>
          </w:r>
        </w:p>
      </w:tc>
    </w:tr>
    <w:bookmarkEnd w:id="2"/>
  </w:tbl>
  <w:p w:rsidR="00F26727" w:rsidRDefault="00F2672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E17B0" w:rsidRDefault="00FE17B0">
      <w:r>
        <w:separator/>
      </w:r>
    </w:p>
  </w:footnote>
  <w:footnote w:type="continuationSeparator" w:id="0">
    <w:p w:rsidR="00FE17B0" w:rsidRDefault="00FE17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6727" w:rsidRDefault="00F26727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F26727" w:rsidRDefault="00F26727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6727" w:rsidRDefault="00F26727">
    <w:pPr>
      <w:pStyle w:val="Cabealho"/>
      <w:rPr>
        <w:rStyle w:val="Nmerodepgina"/>
      </w:rPr>
    </w:pPr>
    <w:r>
      <w:rPr>
        <w:rStyle w:val="Nmerodepgina"/>
      </w:rPr>
      <w:t>Documento de Requisitos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6727" w:rsidRDefault="00F2672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>
      <w:tc>
        <w:tcPr>
          <w:tcW w:w="4621" w:type="dxa"/>
        </w:tcPr>
        <w:p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Introdução –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:rsidR="00F26727" w:rsidRDefault="00F26727">
    <w:pPr>
      <w:pStyle w:val="Cabealho"/>
      <w:rPr>
        <w:rStyle w:val="Nmerodepgina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>
      <w:tc>
        <w:tcPr>
          <w:tcW w:w="4621" w:type="dxa"/>
        </w:tcPr>
        <w:p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geral do sistema – C1.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:rsidR="00F26727" w:rsidRDefault="00F26727">
    <w:pPr>
      <w:pStyle w:val="Cabealho"/>
      <w:rPr>
        <w:rStyle w:val="Nmerodepgina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E492C">
      <w:tc>
        <w:tcPr>
          <w:tcW w:w="4621" w:type="dxa"/>
        </w:tcPr>
        <w:p w:rsidR="00FE492C" w:rsidRDefault="00FE492C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:rsidR="00FE492C" w:rsidRDefault="00FE492C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funcionais – C2.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:rsidR="00FE492C" w:rsidRDefault="00FE492C">
    <w:pPr>
      <w:pStyle w:val="Cabealho"/>
      <w:rPr>
        <w:rStyle w:val="Nmerodepgina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>
      <w:tc>
        <w:tcPr>
          <w:tcW w:w="4621" w:type="dxa"/>
        </w:tcPr>
        <w:p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não funcionais – C3.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:rsidR="00F26727" w:rsidRDefault="00F26727">
    <w:pPr>
      <w:pStyle w:val="Cabealho"/>
      <w:rPr>
        <w:rStyle w:val="Nmerodepgina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>
      <w:tc>
        <w:tcPr>
          <w:tcW w:w="4621" w:type="dxa"/>
        </w:tcPr>
        <w:p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da interface com o usuário – C4.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:rsidR="00F26727" w:rsidRDefault="00F26727">
    <w:pPr>
      <w:pStyle w:val="Cabealho"/>
      <w:rPr>
        <w:rStyle w:val="Nmerodepgin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F883134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B"/>
    <w:multiLevelType w:val="multilevel"/>
    <w:tmpl w:val="B4AE035A"/>
    <w:lvl w:ilvl="0">
      <w:start w:val="1"/>
      <w:numFmt w:val="none"/>
      <w:pStyle w:val="Ttulo1"/>
      <w:suff w:val="nothing"/>
      <w:lvlText w:val=""/>
      <w:lvlJc w:val="left"/>
    </w:lvl>
    <w:lvl w:ilvl="1">
      <w:start w:val="1"/>
      <w:numFmt w:val="none"/>
      <w:pStyle w:val="Ttulo2"/>
      <w:suff w:val="nothing"/>
      <w:lvlText w:val=""/>
      <w:lvlJc w:val="left"/>
    </w:lvl>
    <w:lvl w:ilvl="2">
      <w:start w:val="1"/>
      <w:numFmt w:val="bullet"/>
      <w:pStyle w:val="Ttulo3"/>
      <w:lvlText w:val=""/>
      <w:lvlJc w:val="left"/>
      <w:rPr>
        <w:rFonts w:ascii="Symbol" w:hAnsi="Symbol" w:hint="default"/>
      </w:rPr>
    </w:lvl>
    <w:lvl w:ilvl="3">
      <w:start w:val="1"/>
      <w:numFmt w:val="decimal"/>
      <w:pStyle w:val="Ttulo4"/>
      <w:lvlText w:val="%3.%4."/>
      <w:legacy w:legacy="1" w:legacySpace="0" w:legacyIndent="576"/>
      <w:lvlJc w:val="left"/>
    </w:lvl>
    <w:lvl w:ilvl="4">
      <w:start w:val="1"/>
      <w:numFmt w:val="decimal"/>
      <w:pStyle w:val="Ttulo5"/>
      <w:lvlText w:val="%3.%4..%5"/>
      <w:legacy w:legacy="1" w:legacySpace="144" w:legacyIndent="0"/>
      <w:lvlJc w:val="left"/>
    </w:lvl>
    <w:lvl w:ilvl="5">
      <w:start w:val="1"/>
      <w:numFmt w:val="decimal"/>
      <w:pStyle w:val="Ttulo6"/>
      <w:lvlText w:val="%3.%4..%5.%6"/>
      <w:legacy w:legacy="1" w:legacySpace="144" w:legacyIndent="0"/>
      <w:lvlJc w:val="left"/>
    </w:lvl>
    <w:lvl w:ilvl="6">
      <w:start w:val="1"/>
      <w:numFmt w:val="decimal"/>
      <w:pStyle w:val="Ttulo7"/>
      <w:lvlText w:val="%3.%4..%5.%6.%7"/>
      <w:legacy w:legacy="1" w:legacySpace="144" w:legacyIndent="0"/>
      <w:lvlJc w:val="left"/>
    </w:lvl>
    <w:lvl w:ilvl="7">
      <w:start w:val="1"/>
      <w:numFmt w:val="decimal"/>
      <w:pStyle w:val="Ttulo8"/>
      <w:lvlText w:val="%3.%4..%5.%6.%7.%8"/>
      <w:legacy w:legacy="1" w:legacySpace="144" w:legacyIndent="0"/>
      <w:lvlJc w:val="left"/>
    </w:lvl>
    <w:lvl w:ilvl="8">
      <w:start w:val="1"/>
      <w:numFmt w:val="decimal"/>
      <w:pStyle w:val="Ttulo9"/>
      <w:lvlText w:val="%3.%4..%5.%6.%7.%8.%9"/>
      <w:legacy w:legacy="1" w:legacySpace="144" w:legacyIndent="0"/>
      <w:lvlJc w:val="left"/>
    </w:lvl>
  </w:abstractNum>
  <w:abstractNum w:abstractNumId="2" w15:restartNumberingAfterBreak="0">
    <w:nsid w:val="0148438E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512D2"/>
    <w:multiLevelType w:val="multilevel"/>
    <w:tmpl w:val="FFFFFFFF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E3721F"/>
    <w:multiLevelType w:val="multilevel"/>
    <w:tmpl w:val="FFFFFFFF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407406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DA74E3"/>
    <w:multiLevelType w:val="hybridMultilevel"/>
    <w:tmpl w:val="0F5CB3BE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EE33BCF"/>
    <w:multiLevelType w:val="hybridMultilevel"/>
    <w:tmpl w:val="448C229A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8" w15:restartNumberingAfterBreak="0">
    <w:nsid w:val="0F8E657F"/>
    <w:multiLevelType w:val="multilevel"/>
    <w:tmpl w:val="FFFFFFFF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1D13917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2A03B73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3567BBF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42498D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0C0AE2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61029BC"/>
    <w:multiLevelType w:val="multilevel"/>
    <w:tmpl w:val="FFFFFFFF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7AD054B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390EAF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C372B36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E95392"/>
    <w:multiLevelType w:val="multilevel"/>
    <w:tmpl w:val="FFFFFFFF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D840CFC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E2700D0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21" w15:restartNumberingAfterBreak="0">
    <w:nsid w:val="1F971312"/>
    <w:multiLevelType w:val="hybridMultilevel"/>
    <w:tmpl w:val="ABF42108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22" w15:restartNumberingAfterBreak="0">
    <w:nsid w:val="1FA837BC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05357ED"/>
    <w:multiLevelType w:val="multilevel"/>
    <w:tmpl w:val="FFFFFFFF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2E44F00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25" w15:restartNumberingAfterBreak="0">
    <w:nsid w:val="23007F9F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3495FEA"/>
    <w:multiLevelType w:val="hybridMultilevel"/>
    <w:tmpl w:val="D1F076C6"/>
    <w:lvl w:ilvl="0" w:tplc="FFFFFFFF">
      <w:start w:val="1"/>
      <w:numFmt w:val="decimal"/>
      <w:lvlText w:val="%1."/>
      <w:lvlJc w:val="left"/>
      <w:pPr>
        <w:ind w:left="129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27" w15:restartNumberingAfterBreak="0">
    <w:nsid w:val="25DE5DBD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9CC433D"/>
    <w:multiLevelType w:val="hybridMultilevel"/>
    <w:tmpl w:val="6186C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A676F8E"/>
    <w:multiLevelType w:val="multilevel"/>
    <w:tmpl w:val="FFFFFFFF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C67164E"/>
    <w:multiLevelType w:val="multilevel"/>
    <w:tmpl w:val="FFFFFFFF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CD823CD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D3165D9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D6C44A0"/>
    <w:multiLevelType w:val="hybridMultilevel"/>
    <w:tmpl w:val="BE88F3BA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34" w15:restartNumberingAfterBreak="0">
    <w:nsid w:val="2E331FCC"/>
    <w:multiLevelType w:val="hybridMultilevel"/>
    <w:tmpl w:val="56404574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35" w15:restartNumberingAfterBreak="0">
    <w:nsid w:val="2E412DB8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0112EDE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7991A2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9400267"/>
    <w:multiLevelType w:val="multilevel"/>
    <w:tmpl w:val="FFFFFFFF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97D2A6A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9E42CF4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AC66C8D"/>
    <w:multiLevelType w:val="multilevel"/>
    <w:tmpl w:val="FFFFFFFF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B5C6D9C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B880ACA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44" w15:restartNumberingAfterBreak="0">
    <w:nsid w:val="3CC22F36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E336531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E422606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0122A4F"/>
    <w:multiLevelType w:val="hybridMultilevel"/>
    <w:tmpl w:val="56404574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48" w15:restartNumberingAfterBreak="0">
    <w:nsid w:val="407059DE"/>
    <w:multiLevelType w:val="singleLevel"/>
    <w:tmpl w:val="0416000F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49" w15:restartNumberingAfterBreak="0">
    <w:nsid w:val="41EA72FF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50" w15:restartNumberingAfterBreak="0">
    <w:nsid w:val="42F03DD3"/>
    <w:multiLevelType w:val="multilevel"/>
    <w:tmpl w:val="FFFFFFFF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50C1C22"/>
    <w:multiLevelType w:val="multilevel"/>
    <w:tmpl w:val="FFFFFFFF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6723F6F"/>
    <w:multiLevelType w:val="multilevel"/>
    <w:tmpl w:val="FFFFFFFF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6BE1E30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54" w15:restartNumberingAfterBreak="0">
    <w:nsid w:val="46ED2D89"/>
    <w:multiLevelType w:val="hybridMultilevel"/>
    <w:tmpl w:val="56404574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55" w15:restartNumberingAfterBreak="0">
    <w:nsid w:val="4893626D"/>
    <w:multiLevelType w:val="hybridMultilevel"/>
    <w:tmpl w:val="ABF42108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56" w15:restartNumberingAfterBreak="0">
    <w:nsid w:val="48A7013E"/>
    <w:multiLevelType w:val="multilevel"/>
    <w:tmpl w:val="FFFFFFFF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9EC19E9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58" w15:restartNumberingAfterBreak="0">
    <w:nsid w:val="4BC10183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C5B79AC"/>
    <w:multiLevelType w:val="hybridMultilevel"/>
    <w:tmpl w:val="27C4FE7C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60" w15:restartNumberingAfterBreak="0">
    <w:nsid w:val="4D9E6EC9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61" w15:restartNumberingAfterBreak="0">
    <w:nsid w:val="4EB24E57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EC94032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F152EA9"/>
    <w:multiLevelType w:val="multilevel"/>
    <w:tmpl w:val="FFFFFFFF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F4E211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F900B1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05C31E9"/>
    <w:multiLevelType w:val="multilevel"/>
    <w:tmpl w:val="FFFFFFFF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07975F8"/>
    <w:multiLevelType w:val="multilevel"/>
    <w:tmpl w:val="FFFFFFFF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088357D"/>
    <w:multiLevelType w:val="hybridMultilevel"/>
    <w:tmpl w:val="72581C1E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69" w15:restartNumberingAfterBreak="0">
    <w:nsid w:val="51184E93"/>
    <w:multiLevelType w:val="multilevel"/>
    <w:tmpl w:val="FFFFFFFF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24F56ED"/>
    <w:multiLevelType w:val="multilevel"/>
    <w:tmpl w:val="FFFFFFFF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552B2B43"/>
    <w:multiLevelType w:val="hybridMultilevel"/>
    <w:tmpl w:val="DE7827A4"/>
    <w:lvl w:ilvl="0" w:tplc="04160001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72" w15:restartNumberingAfterBreak="0">
    <w:nsid w:val="562C0AE4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73" w15:restartNumberingAfterBreak="0">
    <w:nsid w:val="566D51EB"/>
    <w:multiLevelType w:val="multilevel"/>
    <w:tmpl w:val="FFFFFFFF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6EB4E0E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75" w15:restartNumberingAfterBreak="0">
    <w:nsid w:val="58143E83"/>
    <w:multiLevelType w:val="multilevel"/>
    <w:tmpl w:val="FFFFFFFF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81F5A5C"/>
    <w:multiLevelType w:val="multilevel"/>
    <w:tmpl w:val="FFFFFFFF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83363BB"/>
    <w:multiLevelType w:val="multilevel"/>
    <w:tmpl w:val="FFFFFFFF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C2C3EA8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E2875F2"/>
    <w:multiLevelType w:val="multilevel"/>
    <w:tmpl w:val="FFFFFFFF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F9E79AD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602C3A4B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1F07F75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62726F3B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648877A5"/>
    <w:multiLevelType w:val="hybridMultilevel"/>
    <w:tmpl w:val="27C4FE7C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85" w15:restartNumberingAfterBreak="0">
    <w:nsid w:val="669650E2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74F1A4C"/>
    <w:multiLevelType w:val="multilevel"/>
    <w:tmpl w:val="FFFFFFFF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939721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9A6503F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9EB39C5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B8770CC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EEE7700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92" w15:restartNumberingAfterBreak="0">
    <w:nsid w:val="6FE02BE3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706402E0"/>
    <w:multiLevelType w:val="multilevel"/>
    <w:tmpl w:val="FFFFFFFF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2172052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2980879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30B2FFF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73152FA3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731C4428"/>
    <w:multiLevelType w:val="multilevel"/>
    <w:tmpl w:val="FFFFFFFF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43848C9"/>
    <w:multiLevelType w:val="multilevel"/>
    <w:tmpl w:val="FFFFFFFF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76532A4F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7361DC3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84E29D1"/>
    <w:multiLevelType w:val="multilevel"/>
    <w:tmpl w:val="FFFFFFFF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8662F4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7AA43247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C2B4E4A"/>
    <w:multiLevelType w:val="hybridMultilevel"/>
    <w:tmpl w:val="30300A00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FA96E31E">
      <w:start w:val="1"/>
      <w:numFmt w:val="decimal"/>
      <w:lvlText w:val="%2."/>
      <w:lvlJc w:val="left"/>
      <w:pPr>
        <w:ind w:left="201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106" w15:restartNumberingAfterBreak="0">
    <w:nsid w:val="7CBC7B7E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07" w15:restartNumberingAfterBreak="0">
    <w:nsid w:val="7DC42D59"/>
    <w:multiLevelType w:val="multilevel"/>
    <w:tmpl w:val="FFFFFFFF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DF744DA"/>
    <w:multiLevelType w:val="multilevel"/>
    <w:tmpl w:val="FFFFFFFF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FBF0938"/>
    <w:multiLevelType w:val="multilevel"/>
    <w:tmpl w:val="FFFFFFFF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48"/>
  </w:num>
  <w:num w:numId="4">
    <w:abstractNumId w:val="71"/>
  </w:num>
  <w:num w:numId="5">
    <w:abstractNumId w:val="28"/>
  </w:num>
  <w:num w:numId="6">
    <w:abstractNumId w:val="26"/>
  </w:num>
  <w:num w:numId="7">
    <w:abstractNumId w:val="33"/>
  </w:num>
  <w:num w:numId="8">
    <w:abstractNumId w:val="68"/>
  </w:num>
  <w:num w:numId="9">
    <w:abstractNumId w:val="54"/>
  </w:num>
  <w:num w:numId="10">
    <w:abstractNumId w:val="34"/>
  </w:num>
  <w:num w:numId="11">
    <w:abstractNumId w:val="47"/>
  </w:num>
  <w:num w:numId="12">
    <w:abstractNumId w:val="59"/>
  </w:num>
  <w:num w:numId="13">
    <w:abstractNumId w:val="105"/>
  </w:num>
  <w:num w:numId="14">
    <w:abstractNumId w:val="84"/>
  </w:num>
  <w:num w:numId="15">
    <w:abstractNumId w:val="7"/>
  </w:num>
  <w:num w:numId="16">
    <w:abstractNumId w:val="21"/>
  </w:num>
  <w:num w:numId="17">
    <w:abstractNumId w:val="55"/>
  </w:num>
  <w:num w:numId="18">
    <w:abstractNumId w:val="64"/>
  </w:num>
  <w:num w:numId="19">
    <w:abstractNumId w:val="2"/>
  </w:num>
  <w:num w:numId="20">
    <w:abstractNumId w:val="80"/>
  </w:num>
  <w:num w:numId="21">
    <w:abstractNumId w:val="61"/>
  </w:num>
  <w:num w:numId="22">
    <w:abstractNumId w:val="88"/>
  </w:num>
  <w:num w:numId="23">
    <w:abstractNumId w:val="101"/>
  </w:num>
  <w:num w:numId="24">
    <w:abstractNumId w:val="17"/>
  </w:num>
  <w:num w:numId="25">
    <w:abstractNumId w:val="65"/>
  </w:num>
  <w:num w:numId="26">
    <w:abstractNumId w:val="97"/>
  </w:num>
  <w:num w:numId="27">
    <w:abstractNumId w:val="78"/>
  </w:num>
  <w:num w:numId="28">
    <w:abstractNumId w:val="27"/>
  </w:num>
  <w:num w:numId="29">
    <w:abstractNumId w:val="22"/>
  </w:num>
  <w:num w:numId="30">
    <w:abstractNumId w:val="95"/>
  </w:num>
  <w:num w:numId="31">
    <w:abstractNumId w:val="42"/>
  </w:num>
  <w:num w:numId="32">
    <w:abstractNumId w:val="37"/>
  </w:num>
  <w:num w:numId="33">
    <w:abstractNumId w:val="103"/>
  </w:num>
  <w:num w:numId="34">
    <w:abstractNumId w:val="25"/>
  </w:num>
  <w:num w:numId="35">
    <w:abstractNumId w:val="100"/>
  </w:num>
  <w:num w:numId="36">
    <w:abstractNumId w:val="35"/>
  </w:num>
  <w:num w:numId="37">
    <w:abstractNumId w:val="12"/>
  </w:num>
  <w:num w:numId="38">
    <w:abstractNumId w:val="89"/>
  </w:num>
  <w:num w:numId="39">
    <w:abstractNumId w:val="9"/>
  </w:num>
  <w:num w:numId="40">
    <w:abstractNumId w:val="82"/>
  </w:num>
  <w:num w:numId="41">
    <w:abstractNumId w:val="92"/>
  </w:num>
  <w:num w:numId="42">
    <w:abstractNumId w:val="16"/>
  </w:num>
  <w:num w:numId="43">
    <w:abstractNumId w:val="81"/>
  </w:num>
  <w:num w:numId="44">
    <w:abstractNumId w:val="13"/>
  </w:num>
  <w:num w:numId="45">
    <w:abstractNumId w:val="5"/>
  </w:num>
  <w:num w:numId="46">
    <w:abstractNumId w:val="87"/>
  </w:num>
  <w:num w:numId="47">
    <w:abstractNumId w:val="31"/>
  </w:num>
  <w:num w:numId="48">
    <w:abstractNumId w:val="44"/>
  </w:num>
  <w:num w:numId="49">
    <w:abstractNumId w:val="39"/>
  </w:num>
  <w:num w:numId="50">
    <w:abstractNumId w:val="90"/>
  </w:num>
  <w:num w:numId="51">
    <w:abstractNumId w:val="96"/>
  </w:num>
  <w:num w:numId="52">
    <w:abstractNumId w:val="85"/>
  </w:num>
  <w:num w:numId="53">
    <w:abstractNumId w:val="4"/>
  </w:num>
  <w:num w:numId="54">
    <w:abstractNumId w:val="79"/>
  </w:num>
  <w:num w:numId="55">
    <w:abstractNumId w:val="29"/>
  </w:num>
  <w:num w:numId="56">
    <w:abstractNumId w:val="109"/>
  </w:num>
  <w:num w:numId="57">
    <w:abstractNumId w:val="86"/>
  </w:num>
  <w:num w:numId="58">
    <w:abstractNumId w:val="41"/>
  </w:num>
  <w:num w:numId="59">
    <w:abstractNumId w:val="3"/>
  </w:num>
  <w:num w:numId="60">
    <w:abstractNumId w:val="51"/>
  </w:num>
  <w:num w:numId="61">
    <w:abstractNumId w:val="38"/>
  </w:num>
  <w:num w:numId="62">
    <w:abstractNumId w:val="73"/>
  </w:num>
  <w:num w:numId="63">
    <w:abstractNumId w:val="30"/>
  </w:num>
  <w:num w:numId="64">
    <w:abstractNumId w:val="75"/>
  </w:num>
  <w:num w:numId="65">
    <w:abstractNumId w:val="50"/>
  </w:num>
  <w:num w:numId="66">
    <w:abstractNumId w:val="108"/>
  </w:num>
  <w:num w:numId="67">
    <w:abstractNumId w:val="63"/>
  </w:num>
  <w:num w:numId="68">
    <w:abstractNumId w:val="14"/>
  </w:num>
  <w:num w:numId="69">
    <w:abstractNumId w:val="67"/>
  </w:num>
  <w:num w:numId="70">
    <w:abstractNumId w:val="107"/>
  </w:num>
  <w:num w:numId="71">
    <w:abstractNumId w:val="8"/>
  </w:num>
  <w:num w:numId="72">
    <w:abstractNumId w:val="56"/>
  </w:num>
  <w:num w:numId="73">
    <w:abstractNumId w:val="70"/>
  </w:num>
  <w:num w:numId="74">
    <w:abstractNumId w:val="52"/>
  </w:num>
  <w:num w:numId="75">
    <w:abstractNumId w:val="77"/>
  </w:num>
  <w:num w:numId="76">
    <w:abstractNumId w:val="98"/>
  </w:num>
  <w:num w:numId="77">
    <w:abstractNumId w:val="102"/>
  </w:num>
  <w:num w:numId="78">
    <w:abstractNumId w:val="99"/>
  </w:num>
  <w:num w:numId="79">
    <w:abstractNumId w:val="69"/>
  </w:num>
  <w:num w:numId="80">
    <w:abstractNumId w:val="18"/>
  </w:num>
  <w:num w:numId="81">
    <w:abstractNumId w:val="46"/>
  </w:num>
  <w:num w:numId="82">
    <w:abstractNumId w:val="58"/>
  </w:num>
  <w:num w:numId="83">
    <w:abstractNumId w:val="11"/>
  </w:num>
  <w:num w:numId="84">
    <w:abstractNumId w:val="40"/>
  </w:num>
  <w:num w:numId="85">
    <w:abstractNumId w:val="15"/>
  </w:num>
  <w:num w:numId="86">
    <w:abstractNumId w:val="62"/>
  </w:num>
  <w:num w:numId="87">
    <w:abstractNumId w:val="94"/>
  </w:num>
  <w:num w:numId="88">
    <w:abstractNumId w:val="45"/>
  </w:num>
  <w:num w:numId="89">
    <w:abstractNumId w:val="83"/>
  </w:num>
  <w:num w:numId="90">
    <w:abstractNumId w:val="10"/>
  </w:num>
  <w:num w:numId="91">
    <w:abstractNumId w:val="32"/>
  </w:num>
  <w:num w:numId="92">
    <w:abstractNumId w:val="19"/>
  </w:num>
  <w:num w:numId="93">
    <w:abstractNumId w:val="93"/>
  </w:num>
  <w:num w:numId="94">
    <w:abstractNumId w:val="23"/>
  </w:num>
  <w:num w:numId="95">
    <w:abstractNumId w:val="76"/>
  </w:num>
  <w:num w:numId="96">
    <w:abstractNumId w:val="104"/>
  </w:num>
  <w:num w:numId="97">
    <w:abstractNumId w:val="36"/>
  </w:num>
  <w:num w:numId="98">
    <w:abstractNumId w:val="66"/>
  </w:num>
  <w:num w:numId="99">
    <w:abstractNumId w:val="6"/>
  </w:num>
  <w:num w:numId="100">
    <w:abstractNumId w:val="43"/>
  </w:num>
  <w:num w:numId="101">
    <w:abstractNumId w:val="53"/>
  </w:num>
  <w:num w:numId="102">
    <w:abstractNumId w:val="72"/>
  </w:num>
  <w:num w:numId="103">
    <w:abstractNumId w:val="57"/>
  </w:num>
  <w:num w:numId="104">
    <w:abstractNumId w:val="20"/>
  </w:num>
  <w:num w:numId="105">
    <w:abstractNumId w:val="91"/>
  </w:num>
  <w:num w:numId="106">
    <w:abstractNumId w:val="60"/>
  </w:num>
  <w:num w:numId="107">
    <w:abstractNumId w:val="49"/>
  </w:num>
  <w:num w:numId="108">
    <w:abstractNumId w:val="106"/>
  </w:num>
  <w:num w:numId="109">
    <w:abstractNumId w:val="74"/>
  </w:num>
  <w:num w:numId="110">
    <w:abstractNumId w:val="24"/>
  </w:num>
  <w:numIdMacAtCleanup w:val="1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95D"/>
    <w:rsid w:val="00003958"/>
    <w:rsid w:val="00016296"/>
    <w:rsid w:val="00017FC8"/>
    <w:rsid w:val="00025B41"/>
    <w:rsid w:val="000354F6"/>
    <w:rsid w:val="0004323B"/>
    <w:rsid w:val="00052290"/>
    <w:rsid w:val="00065B06"/>
    <w:rsid w:val="00071D99"/>
    <w:rsid w:val="00074619"/>
    <w:rsid w:val="00077841"/>
    <w:rsid w:val="00084AD1"/>
    <w:rsid w:val="0009739E"/>
    <w:rsid w:val="000A5D54"/>
    <w:rsid w:val="000B17B2"/>
    <w:rsid w:val="000C7E33"/>
    <w:rsid w:val="000F021D"/>
    <w:rsid w:val="000F7467"/>
    <w:rsid w:val="00106D1A"/>
    <w:rsid w:val="00110DA1"/>
    <w:rsid w:val="0012037A"/>
    <w:rsid w:val="00120AA5"/>
    <w:rsid w:val="00134D87"/>
    <w:rsid w:val="00135460"/>
    <w:rsid w:val="00141E46"/>
    <w:rsid w:val="00151907"/>
    <w:rsid w:val="00163D28"/>
    <w:rsid w:val="00167452"/>
    <w:rsid w:val="0017061D"/>
    <w:rsid w:val="001716C7"/>
    <w:rsid w:val="001A154C"/>
    <w:rsid w:val="001A74BB"/>
    <w:rsid w:val="001B301B"/>
    <w:rsid w:val="001B5442"/>
    <w:rsid w:val="001B5BF4"/>
    <w:rsid w:val="001E3716"/>
    <w:rsid w:val="001E4902"/>
    <w:rsid w:val="001F1ED1"/>
    <w:rsid w:val="00200824"/>
    <w:rsid w:val="002057CE"/>
    <w:rsid w:val="0022174B"/>
    <w:rsid w:val="002401B8"/>
    <w:rsid w:val="0026024F"/>
    <w:rsid w:val="00274A2F"/>
    <w:rsid w:val="002817FB"/>
    <w:rsid w:val="002840B5"/>
    <w:rsid w:val="002C1B77"/>
    <w:rsid w:val="002E7FA1"/>
    <w:rsid w:val="003012E4"/>
    <w:rsid w:val="0032332E"/>
    <w:rsid w:val="0033726A"/>
    <w:rsid w:val="00355001"/>
    <w:rsid w:val="003560B4"/>
    <w:rsid w:val="003622DD"/>
    <w:rsid w:val="00367158"/>
    <w:rsid w:val="00376C8A"/>
    <w:rsid w:val="00384F14"/>
    <w:rsid w:val="00390EBD"/>
    <w:rsid w:val="00392CF3"/>
    <w:rsid w:val="003B5392"/>
    <w:rsid w:val="003D7C30"/>
    <w:rsid w:val="003F1BCC"/>
    <w:rsid w:val="00401DCC"/>
    <w:rsid w:val="00424703"/>
    <w:rsid w:val="00434F14"/>
    <w:rsid w:val="00445008"/>
    <w:rsid w:val="0044661B"/>
    <w:rsid w:val="00457A1D"/>
    <w:rsid w:val="004703C7"/>
    <w:rsid w:val="0047123F"/>
    <w:rsid w:val="00480BAE"/>
    <w:rsid w:val="004C5ACA"/>
    <w:rsid w:val="004D584C"/>
    <w:rsid w:val="004D5916"/>
    <w:rsid w:val="004D7101"/>
    <w:rsid w:val="004D759D"/>
    <w:rsid w:val="004E2A9D"/>
    <w:rsid w:val="004F3E53"/>
    <w:rsid w:val="00506043"/>
    <w:rsid w:val="00513452"/>
    <w:rsid w:val="00534928"/>
    <w:rsid w:val="0056058B"/>
    <w:rsid w:val="0057224A"/>
    <w:rsid w:val="00592FB6"/>
    <w:rsid w:val="0059729E"/>
    <w:rsid w:val="005B5545"/>
    <w:rsid w:val="005C5014"/>
    <w:rsid w:val="005C785E"/>
    <w:rsid w:val="005D093C"/>
    <w:rsid w:val="005D42BC"/>
    <w:rsid w:val="00601E1C"/>
    <w:rsid w:val="006221EF"/>
    <w:rsid w:val="00631CAB"/>
    <w:rsid w:val="0064421D"/>
    <w:rsid w:val="00672478"/>
    <w:rsid w:val="00686F78"/>
    <w:rsid w:val="0069020A"/>
    <w:rsid w:val="00692FC2"/>
    <w:rsid w:val="00695269"/>
    <w:rsid w:val="006A1621"/>
    <w:rsid w:val="006A5E63"/>
    <w:rsid w:val="006D2FD5"/>
    <w:rsid w:val="006F396A"/>
    <w:rsid w:val="007066A6"/>
    <w:rsid w:val="007151C0"/>
    <w:rsid w:val="00742373"/>
    <w:rsid w:val="00755398"/>
    <w:rsid w:val="0077127C"/>
    <w:rsid w:val="007811B5"/>
    <w:rsid w:val="00782E42"/>
    <w:rsid w:val="0078748F"/>
    <w:rsid w:val="007B43C9"/>
    <w:rsid w:val="007D23BA"/>
    <w:rsid w:val="007D50A5"/>
    <w:rsid w:val="007E07C9"/>
    <w:rsid w:val="007F068C"/>
    <w:rsid w:val="007F1CAC"/>
    <w:rsid w:val="00811D24"/>
    <w:rsid w:val="0082281A"/>
    <w:rsid w:val="0082792F"/>
    <w:rsid w:val="0083016B"/>
    <w:rsid w:val="008301D0"/>
    <w:rsid w:val="00842FA9"/>
    <w:rsid w:val="00844213"/>
    <w:rsid w:val="00851ECA"/>
    <w:rsid w:val="008542EA"/>
    <w:rsid w:val="00865EB1"/>
    <w:rsid w:val="00870B5B"/>
    <w:rsid w:val="00873274"/>
    <w:rsid w:val="0089169A"/>
    <w:rsid w:val="00895840"/>
    <w:rsid w:val="008A0217"/>
    <w:rsid w:val="008B16AC"/>
    <w:rsid w:val="008D1135"/>
    <w:rsid w:val="008E0591"/>
    <w:rsid w:val="008E3941"/>
    <w:rsid w:val="008F0FD8"/>
    <w:rsid w:val="008F632F"/>
    <w:rsid w:val="009077F5"/>
    <w:rsid w:val="009218F7"/>
    <w:rsid w:val="009474DE"/>
    <w:rsid w:val="009770B5"/>
    <w:rsid w:val="00977E13"/>
    <w:rsid w:val="009943EC"/>
    <w:rsid w:val="009A3503"/>
    <w:rsid w:val="009A749D"/>
    <w:rsid w:val="009B5178"/>
    <w:rsid w:val="009C0C24"/>
    <w:rsid w:val="009D6036"/>
    <w:rsid w:val="00A0685E"/>
    <w:rsid w:val="00A116F0"/>
    <w:rsid w:val="00A4607A"/>
    <w:rsid w:val="00A51160"/>
    <w:rsid w:val="00A5257B"/>
    <w:rsid w:val="00A55299"/>
    <w:rsid w:val="00A70028"/>
    <w:rsid w:val="00A73299"/>
    <w:rsid w:val="00A84F1A"/>
    <w:rsid w:val="00A86E18"/>
    <w:rsid w:val="00A968C6"/>
    <w:rsid w:val="00AD0D99"/>
    <w:rsid w:val="00AD3842"/>
    <w:rsid w:val="00AE4C1F"/>
    <w:rsid w:val="00AF0A93"/>
    <w:rsid w:val="00AF2511"/>
    <w:rsid w:val="00AF2D38"/>
    <w:rsid w:val="00AF50AF"/>
    <w:rsid w:val="00B029EA"/>
    <w:rsid w:val="00B0728D"/>
    <w:rsid w:val="00B078A6"/>
    <w:rsid w:val="00B15473"/>
    <w:rsid w:val="00B25C17"/>
    <w:rsid w:val="00B431AB"/>
    <w:rsid w:val="00B53CB0"/>
    <w:rsid w:val="00B56708"/>
    <w:rsid w:val="00B66A90"/>
    <w:rsid w:val="00B83541"/>
    <w:rsid w:val="00B85FC9"/>
    <w:rsid w:val="00B9106D"/>
    <w:rsid w:val="00BA5394"/>
    <w:rsid w:val="00BA576E"/>
    <w:rsid w:val="00BB4A40"/>
    <w:rsid w:val="00BB573B"/>
    <w:rsid w:val="00BB5F73"/>
    <w:rsid w:val="00BB795D"/>
    <w:rsid w:val="00BC5514"/>
    <w:rsid w:val="00C1576A"/>
    <w:rsid w:val="00C24E9E"/>
    <w:rsid w:val="00C31443"/>
    <w:rsid w:val="00C5787A"/>
    <w:rsid w:val="00C74C52"/>
    <w:rsid w:val="00C7739E"/>
    <w:rsid w:val="00C77E63"/>
    <w:rsid w:val="00D3315F"/>
    <w:rsid w:val="00D3455E"/>
    <w:rsid w:val="00D52453"/>
    <w:rsid w:val="00D53454"/>
    <w:rsid w:val="00D8312A"/>
    <w:rsid w:val="00DA6A1D"/>
    <w:rsid w:val="00DB3E7B"/>
    <w:rsid w:val="00DC7EF7"/>
    <w:rsid w:val="00DE5986"/>
    <w:rsid w:val="00DF6AD9"/>
    <w:rsid w:val="00E23B19"/>
    <w:rsid w:val="00E452DF"/>
    <w:rsid w:val="00E627AE"/>
    <w:rsid w:val="00E80A05"/>
    <w:rsid w:val="00E942D6"/>
    <w:rsid w:val="00EB1672"/>
    <w:rsid w:val="00EB38C1"/>
    <w:rsid w:val="00EB7781"/>
    <w:rsid w:val="00EC21E1"/>
    <w:rsid w:val="00EC35A5"/>
    <w:rsid w:val="00ED44EA"/>
    <w:rsid w:val="00EE34CF"/>
    <w:rsid w:val="00EF386F"/>
    <w:rsid w:val="00EF7F0B"/>
    <w:rsid w:val="00F01C84"/>
    <w:rsid w:val="00F04F91"/>
    <w:rsid w:val="00F217D7"/>
    <w:rsid w:val="00F26727"/>
    <w:rsid w:val="00F345B6"/>
    <w:rsid w:val="00F36C40"/>
    <w:rsid w:val="00F52FFA"/>
    <w:rsid w:val="00F72B4E"/>
    <w:rsid w:val="00F80266"/>
    <w:rsid w:val="00F94FDC"/>
    <w:rsid w:val="00FA1C36"/>
    <w:rsid w:val="00FD2091"/>
    <w:rsid w:val="00FD4671"/>
    <w:rsid w:val="00FE17B0"/>
    <w:rsid w:val="00FE408D"/>
    <w:rsid w:val="00FE492C"/>
    <w:rsid w:val="00FE4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46A35D5"/>
  <w15:chartTrackingRefBased/>
  <w15:docId w15:val="{B88A97F3-189C-4D0B-9425-565928904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Normal"/>
    <w:qFormat/>
    <w:pPr>
      <w:keepNext/>
      <w:numPr>
        <w:numId w:val="1"/>
      </w:numPr>
      <w:spacing w:after="480"/>
      <w:jc w:val="right"/>
      <w:outlineLvl w:val="0"/>
    </w:pPr>
    <w:rPr>
      <w:rFonts w:ascii="Arial" w:hAnsi="Arial"/>
      <w:b/>
      <w:kern w:val="28"/>
      <w:sz w:val="40"/>
    </w:rPr>
  </w:style>
  <w:style w:type="paragraph" w:styleId="Ttulo2">
    <w:name w:val="heading 2"/>
    <w:next w:val="TextoNormal"/>
    <w:qFormat/>
    <w:pPr>
      <w:keepNext/>
      <w:numPr>
        <w:ilvl w:val="1"/>
        <w:numId w:val="1"/>
      </w:numPr>
      <w:shd w:val="pct20" w:color="auto" w:fill="auto"/>
      <w:spacing w:before="360" w:after="120"/>
      <w:outlineLvl w:val="1"/>
    </w:pPr>
    <w:rPr>
      <w:rFonts w:ascii="Arial" w:hAnsi="Arial"/>
      <w:b/>
      <w:noProof/>
      <w:sz w:val="28"/>
    </w:rPr>
  </w:style>
  <w:style w:type="paragraph" w:styleId="Ttulo3">
    <w:name w:val="heading 3"/>
    <w:next w:val="TextoNormal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noProof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1152"/>
      <w:outlineLvl w:val="4"/>
    </w:pPr>
    <w:rPr>
      <w:rFonts w:ascii="Arial" w:hAnsi="Arial"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1152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1152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1152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1152"/>
      <w:outlineLvl w:val="8"/>
    </w:pPr>
    <w:rPr>
      <w:rFonts w:ascii="Arial" w:hAnsi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Normal">
    <w:name w:val="Texto Normal"/>
    <w:pPr>
      <w:spacing w:before="60" w:after="60"/>
      <w:ind w:left="578"/>
      <w:jc w:val="both"/>
    </w:pPr>
    <w:rPr>
      <w:noProof/>
      <w:sz w:val="22"/>
    </w:rPr>
  </w:style>
  <w:style w:type="paragraph" w:customStyle="1" w:styleId="Corponico">
    <w:name w:val="Corpo Único"/>
    <w:pPr>
      <w:spacing w:before="60" w:after="60"/>
      <w:ind w:left="720"/>
    </w:pPr>
    <w:rPr>
      <w:rFonts w:ascii="Arial" w:hAnsi="Arial"/>
      <w:color w:val="000000"/>
      <w:lang w:val="en-US"/>
    </w:rPr>
  </w:style>
  <w:style w:type="paragraph" w:customStyle="1" w:styleId="Captulo">
    <w:name w:val="Capítulo"/>
    <w:next w:val="TextoNormal"/>
    <w:pPr>
      <w:keepNext/>
      <w:spacing w:after="480"/>
      <w:jc w:val="right"/>
    </w:pPr>
    <w:rPr>
      <w:rFonts w:ascii="Arial" w:hAnsi="Arial"/>
      <w:b/>
      <w:noProof/>
      <w:sz w:val="40"/>
    </w:rPr>
  </w:style>
  <w:style w:type="paragraph" w:customStyle="1" w:styleId="Sumrio-Captulo">
    <w:name w:val="Sumário - Capítulo"/>
    <w:pPr>
      <w:spacing w:after="480"/>
      <w:jc w:val="right"/>
    </w:pPr>
    <w:rPr>
      <w:rFonts w:ascii="Arial" w:hAnsi="Arial"/>
      <w:b/>
      <w:noProof/>
      <w:sz w:val="40"/>
    </w:rPr>
  </w:style>
  <w:style w:type="paragraph" w:customStyle="1" w:styleId="Sumrio-Item">
    <w:name w:val="Sumário - Item"/>
    <w:basedOn w:val="Sumrio-Captulo"/>
    <w:pPr>
      <w:spacing w:before="60" w:after="60"/>
      <w:ind w:left="1152"/>
    </w:pPr>
    <w:rPr>
      <w:sz w:val="20"/>
    </w:rPr>
  </w:style>
  <w:style w:type="paragraph" w:customStyle="1" w:styleId="Sumrio-Subitem">
    <w:name w:val="Sumário - Subitem"/>
    <w:basedOn w:val="Sumrio-Item"/>
    <w:pPr>
      <w:spacing w:before="0" w:after="0"/>
      <w:ind w:left="1728"/>
    </w:pPr>
  </w:style>
  <w:style w:type="paragraph" w:customStyle="1" w:styleId="Ttulo-Item">
    <w:name w:val="Título - Item"/>
    <w:next w:val="TextoNormal"/>
    <w:pPr>
      <w:spacing w:before="60"/>
    </w:pPr>
    <w:rPr>
      <w:rFonts w:ascii="Arial" w:hAnsi="Arial"/>
      <w:b/>
      <w:noProof/>
    </w:rPr>
  </w:style>
  <w:style w:type="paragraph" w:styleId="Numerada">
    <w:name w:val="List Number"/>
    <w:next w:val="TextoNormal"/>
    <w:semiHidden/>
    <w:pPr>
      <w:spacing w:before="240" w:after="120"/>
    </w:pPr>
    <w:rPr>
      <w:noProof/>
      <w:sz w:val="22"/>
    </w:rPr>
  </w:style>
  <w:style w:type="paragraph" w:styleId="Commarcadores3">
    <w:name w:val="List Bullet 3"/>
    <w:semiHidden/>
    <w:pPr>
      <w:ind w:left="859" w:hanging="283"/>
    </w:pPr>
    <w:rPr>
      <w:noProof/>
    </w:rPr>
  </w:style>
  <w:style w:type="paragraph" w:customStyle="1" w:styleId="Ttulo-Subitem">
    <w:name w:val="Título - Subitem"/>
    <w:next w:val="TextoNormal"/>
    <w:pPr>
      <w:keepNext/>
      <w:spacing w:before="240" w:after="120"/>
      <w:ind w:left="576" w:hanging="576"/>
    </w:pPr>
    <w:rPr>
      <w:rFonts w:ascii="Arial" w:hAnsi="Arial"/>
      <w:b/>
      <w:noProof/>
      <w:sz w:val="24"/>
    </w:rPr>
  </w:style>
  <w:style w:type="paragraph" w:customStyle="1" w:styleId="TtuloFigura">
    <w:name w:val="Título Figura"/>
    <w:next w:val="TextoNormal"/>
    <w:pPr>
      <w:keepNext/>
      <w:spacing w:before="240" w:after="60"/>
      <w:jc w:val="center"/>
    </w:pPr>
    <w:rPr>
      <w:rFonts w:ascii="Arial" w:hAnsi="Arial"/>
      <w:b/>
      <w:noProof/>
    </w:rPr>
  </w:style>
  <w:style w:type="paragraph" w:customStyle="1" w:styleId="Bullet1">
    <w:name w:val="Bullet 1"/>
    <w:pPr>
      <w:ind w:left="859" w:hanging="283"/>
    </w:pPr>
    <w:rPr>
      <w:noProof/>
    </w:rPr>
  </w:style>
  <w:style w:type="paragraph" w:customStyle="1" w:styleId="Bullet2">
    <w:name w:val="Bullet 2"/>
    <w:pPr>
      <w:spacing w:after="60"/>
      <w:ind w:left="859" w:hanging="283"/>
    </w:pPr>
    <w:rPr>
      <w:noProof/>
    </w:rPr>
  </w:style>
  <w:style w:type="paragraph" w:customStyle="1" w:styleId="TtuloCapa">
    <w:name w:val="Título Capa"/>
    <w:next w:val="Verso"/>
    <w:pPr>
      <w:spacing w:before="6000" w:after="6840"/>
      <w:jc w:val="center"/>
    </w:pPr>
    <w:rPr>
      <w:rFonts w:ascii="Arial Black" w:hAnsi="Arial Black"/>
      <w:noProof/>
      <w:color w:val="0000FF"/>
      <w:sz w:val="48"/>
    </w:rPr>
  </w:style>
  <w:style w:type="paragraph" w:customStyle="1" w:styleId="Verso">
    <w:name w:val="Versão"/>
    <w:pPr>
      <w:jc w:val="center"/>
    </w:pPr>
    <w:rPr>
      <w:rFonts w:ascii="Arial" w:hAnsi="Arial"/>
      <w:noProof/>
      <w:sz w:val="24"/>
    </w:rPr>
  </w:style>
  <w:style w:type="paragraph" w:customStyle="1" w:styleId="Objeto">
    <w:name w:val="Objeto"/>
    <w:next w:val="TextoNormal"/>
    <w:pPr>
      <w:keepNext/>
      <w:shd w:val="pct20" w:color="auto" w:fill="auto"/>
      <w:spacing w:before="360" w:after="120"/>
    </w:pPr>
    <w:rPr>
      <w:rFonts w:ascii="Arial" w:hAnsi="Arial"/>
      <w:b/>
      <w:color w:val="000000"/>
      <w:sz w:val="28"/>
      <w:lang w:val="en-US"/>
    </w:rPr>
  </w:style>
  <w:style w:type="paragraph" w:customStyle="1" w:styleId="Item">
    <w:name w:val="Item"/>
    <w:pPr>
      <w:ind w:left="576"/>
    </w:pPr>
    <w:rPr>
      <w:noProof/>
    </w:rPr>
  </w:style>
  <w:style w:type="paragraph" w:styleId="Cabealho">
    <w:name w:val="header"/>
    <w:basedOn w:val="Normal"/>
    <w:link w:val="CabealhoChar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paragraph" w:customStyle="1" w:styleId="TtuloCapa2">
    <w:name w:val="Título Capa 2"/>
    <w:pPr>
      <w:spacing w:before="5760" w:after="6280"/>
      <w:jc w:val="center"/>
    </w:pPr>
    <w:rPr>
      <w:rFonts w:ascii="Arial" w:hAnsi="Arial"/>
      <w:b/>
      <w:noProof/>
      <w:color w:val="0000FF"/>
      <w:sz w:val="56"/>
    </w:rPr>
  </w:style>
  <w:style w:type="paragraph" w:customStyle="1" w:styleId="Ttulo-Subitemsemnumerao">
    <w:name w:val="Título - Subitem sem numeração"/>
    <w:next w:val="TextoNormal"/>
    <w:pPr>
      <w:spacing w:before="240" w:after="120"/>
      <w:ind w:left="576"/>
    </w:pPr>
    <w:rPr>
      <w:rFonts w:ascii="Arial" w:hAnsi="Arial"/>
      <w:b/>
      <w:noProof/>
      <w:sz w:val="24"/>
    </w:rPr>
  </w:style>
  <w:style w:type="paragraph" w:styleId="Rodap">
    <w:name w:val="footer"/>
    <w:basedOn w:val="Normal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character" w:styleId="Nmerodepgina">
    <w:name w:val="page number"/>
    <w:basedOn w:val="Fontepargpadro"/>
    <w:semiHidden/>
  </w:style>
  <w:style w:type="paragraph" w:styleId="Sumrio1">
    <w:name w:val="toc 1"/>
    <w:basedOn w:val="Normal"/>
    <w:next w:val="Normal"/>
    <w:semiHidden/>
    <w:pPr>
      <w:tabs>
        <w:tab w:val="right" w:leader="dot" w:pos="9029"/>
      </w:tabs>
      <w:spacing w:before="360"/>
    </w:pPr>
    <w:rPr>
      <w:rFonts w:ascii="Arial" w:hAnsi="Arial"/>
      <w:b/>
      <w:caps/>
      <w:sz w:val="24"/>
    </w:rPr>
  </w:style>
  <w:style w:type="paragraph" w:styleId="Sumrio2">
    <w:name w:val="toc 2"/>
    <w:basedOn w:val="Normal"/>
    <w:next w:val="Normal"/>
    <w:uiPriority w:val="39"/>
    <w:pPr>
      <w:tabs>
        <w:tab w:val="right" w:leader="dot" w:pos="9029"/>
      </w:tabs>
      <w:spacing w:before="240" w:after="60"/>
      <w:ind w:left="576"/>
    </w:pPr>
    <w:rPr>
      <w:rFonts w:ascii="Arial" w:hAnsi="Arial"/>
      <w:b/>
    </w:rPr>
  </w:style>
  <w:style w:type="paragraph" w:styleId="Sumrio3">
    <w:name w:val="toc 3"/>
    <w:basedOn w:val="Normal"/>
    <w:next w:val="Normal"/>
    <w:uiPriority w:val="39"/>
    <w:pPr>
      <w:tabs>
        <w:tab w:val="right" w:leader="dot" w:pos="9029"/>
      </w:tabs>
      <w:spacing w:before="60" w:after="60"/>
      <w:ind w:left="1152"/>
    </w:pPr>
    <w:rPr>
      <w:rFonts w:ascii="Arial" w:hAnsi="Arial"/>
    </w:rPr>
  </w:style>
  <w:style w:type="paragraph" w:styleId="Sumrio4">
    <w:name w:val="toc 4"/>
    <w:basedOn w:val="Normal"/>
    <w:next w:val="Normal"/>
    <w:uiPriority w:val="39"/>
    <w:pPr>
      <w:tabs>
        <w:tab w:val="right" w:leader="dot" w:pos="9029"/>
      </w:tabs>
      <w:ind w:left="400"/>
    </w:pPr>
  </w:style>
  <w:style w:type="paragraph" w:styleId="Sumrio5">
    <w:name w:val="toc 5"/>
    <w:basedOn w:val="Normal"/>
    <w:next w:val="Normal"/>
    <w:semiHidden/>
    <w:pPr>
      <w:tabs>
        <w:tab w:val="right" w:leader="dot" w:pos="9029"/>
      </w:tabs>
      <w:ind w:left="600"/>
    </w:pPr>
  </w:style>
  <w:style w:type="paragraph" w:styleId="Sumrio6">
    <w:name w:val="toc 6"/>
    <w:basedOn w:val="Normal"/>
    <w:next w:val="Normal"/>
    <w:semiHidden/>
    <w:pPr>
      <w:tabs>
        <w:tab w:val="right" w:leader="dot" w:pos="9029"/>
      </w:tabs>
      <w:ind w:left="800"/>
    </w:pPr>
  </w:style>
  <w:style w:type="paragraph" w:styleId="Sumrio7">
    <w:name w:val="toc 7"/>
    <w:basedOn w:val="Normal"/>
    <w:next w:val="Normal"/>
    <w:semiHidden/>
    <w:pPr>
      <w:tabs>
        <w:tab w:val="right" w:leader="dot" w:pos="9029"/>
      </w:tabs>
      <w:ind w:left="1000"/>
    </w:pPr>
  </w:style>
  <w:style w:type="paragraph" w:styleId="Sumrio8">
    <w:name w:val="toc 8"/>
    <w:basedOn w:val="Normal"/>
    <w:next w:val="Normal"/>
    <w:semiHidden/>
    <w:pPr>
      <w:tabs>
        <w:tab w:val="right" w:leader="dot" w:pos="9029"/>
      </w:tabs>
      <w:ind w:left="1200"/>
    </w:pPr>
  </w:style>
  <w:style w:type="paragraph" w:styleId="Sumrio9">
    <w:name w:val="toc 9"/>
    <w:basedOn w:val="Normal"/>
    <w:next w:val="Normal"/>
    <w:semiHidden/>
    <w:pPr>
      <w:tabs>
        <w:tab w:val="right" w:leader="dot" w:pos="9029"/>
      </w:tabs>
      <w:ind w:left="1400"/>
    </w:pPr>
  </w:style>
  <w:style w:type="paragraph" w:customStyle="1" w:styleId="Padrao">
    <w:name w:val="Padrao"/>
    <w:pPr>
      <w:keepNext/>
      <w:spacing w:before="240" w:after="240"/>
      <w:ind w:left="720" w:hanging="720"/>
    </w:pPr>
    <w:rPr>
      <w:b/>
      <w:color w:val="000000"/>
      <w:sz w:val="24"/>
      <w:lang w:val="en-US"/>
    </w:rPr>
  </w:style>
  <w:style w:type="paragraph" w:customStyle="1" w:styleId="Observao">
    <w:name w:val="Observação"/>
    <w:next w:val="TextoNormal"/>
    <w:pPr>
      <w:spacing w:before="120" w:after="120"/>
      <w:ind w:left="1152" w:hanging="576"/>
    </w:pPr>
    <w:rPr>
      <w:noProof/>
      <w:sz w:val="21"/>
    </w:rPr>
  </w:style>
  <w:style w:type="paragraph" w:customStyle="1" w:styleId="CabealhoCapa1">
    <w:name w:val="Cabeçalho Capa 1"/>
    <w:rPr>
      <w:rFonts w:ascii="Arial" w:hAnsi="Arial"/>
      <w:b/>
      <w:noProof/>
    </w:rPr>
  </w:style>
  <w:style w:type="paragraph" w:customStyle="1" w:styleId="CabealhoCapa2">
    <w:name w:val="Cabeçalho Capa 2"/>
    <w:rPr>
      <w:rFonts w:ascii="Arial" w:hAnsi="Arial"/>
      <w:noProof/>
      <w:sz w:val="16"/>
    </w:rPr>
  </w:style>
  <w:style w:type="paragraph" w:styleId="Commarcadores">
    <w:name w:val="List Bullet"/>
    <w:basedOn w:val="Normal"/>
    <w:autoRedefine/>
    <w:semiHidden/>
    <w:pPr>
      <w:numPr>
        <w:numId w:val="2"/>
      </w:numPr>
      <w:tabs>
        <w:tab w:val="clear" w:pos="360"/>
        <w:tab w:val="num" w:pos="567"/>
      </w:tabs>
      <w:spacing w:before="60" w:after="60"/>
      <w:ind w:left="993"/>
    </w:pPr>
    <w:rPr>
      <w:b/>
      <w:sz w:val="22"/>
    </w:rPr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spacing w:after="120"/>
    </w:p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customStyle="1" w:styleId="destaque2">
    <w:name w:val="destaque 2"/>
    <w:basedOn w:val="destaque1"/>
    <w:next w:val="Normal"/>
    <w:pPr>
      <w:outlineLvl w:val="4"/>
    </w:pPr>
    <w:rPr>
      <w:b w:val="0"/>
      <w:i/>
    </w:rPr>
  </w:style>
  <w:style w:type="character" w:styleId="Hyperlink">
    <w:name w:val="Hyperlink"/>
    <w:uiPriority w:val="99"/>
    <w:unhideWhenUsed/>
    <w:rsid w:val="00376C8A"/>
    <w:rPr>
      <w:color w:val="0563C1"/>
      <w:u w:val="single"/>
    </w:rPr>
  </w:style>
  <w:style w:type="character" w:customStyle="1" w:styleId="CabealhoChar">
    <w:name w:val="Cabeçalho Char"/>
    <w:basedOn w:val="Fontepargpadro"/>
    <w:link w:val="Cabealho"/>
    <w:semiHidden/>
    <w:rsid w:val="00842FA9"/>
    <w:rPr>
      <w:rFonts w:ascii="Arial" w:hAnsi="Arial"/>
      <w:sz w:val="16"/>
    </w:rPr>
  </w:style>
  <w:style w:type="character" w:customStyle="1" w:styleId="normaltextrun">
    <w:name w:val="normaltextrun"/>
    <w:basedOn w:val="Fontepargpadro"/>
    <w:rsid w:val="00163D28"/>
  </w:style>
  <w:style w:type="paragraph" w:customStyle="1" w:styleId="paragraph">
    <w:name w:val="paragraph"/>
    <w:basedOn w:val="Normal"/>
    <w:rsid w:val="00FE408D"/>
    <w:pPr>
      <w:spacing w:before="100" w:beforeAutospacing="1" w:after="100" w:afterAutospacing="1"/>
    </w:pPr>
    <w:rPr>
      <w:rFonts w:eastAsiaTheme="minorEastAsia"/>
      <w:sz w:val="24"/>
      <w:szCs w:val="24"/>
    </w:rPr>
  </w:style>
  <w:style w:type="character" w:customStyle="1" w:styleId="eop">
    <w:name w:val="eop"/>
    <w:basedOn w:val="Fontepargpadro"/>
    <w:rsid w:val="00FE40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099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47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26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649013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37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471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78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914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867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64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3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92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490342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904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769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381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828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608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579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15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121133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68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931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128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517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02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5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076333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83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287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566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69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489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670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11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25549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57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06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961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295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661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439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18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623309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924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290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737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868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930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80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18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1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0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9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874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56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487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0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034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3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32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83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2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7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8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5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2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4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9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7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23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1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45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2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5.wmf"/><Relationship Id="rId26" Type="http://schemas.openxmlformats.org/officeDocument/2006/relationships/image" Target="media/image8.jpeg"/><Relationship Id="rId39" Type="http://schemas.openxmlformats.org/officeDocument/2006/relationships/image" Target="media/image20.png"/><Relationship Id="rId21" Type="http://schemas.openxmlformats.org/officeDocument/2006/relationships/image" Target="media/image6.wmf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9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4.xml"/><Relationship Id="rId24" Type="http://schemas.openxmlformats.org/officeDocument/2006/relationships/image" Target="media/image7.wmf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header" Target="header7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eader" Target="header3.xml"/><Relationship Id="rId19" Type="http://schemas.openxmlformats.org/officeDocument/2006/relationships/oleObject" Target="embeddings/oleObject2.bin"/><Relationship Id="rId31" Type="http://schemas.openxmlformats.org/officeDocument/2006/relationships/image" Target="media/image1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jpeg"/><Relationship Id="rId22" Type="http://schemas.openxmlformats.org/officeDocument/2006/relationships/oleObject" Target="embeddings/oleObject3.bin"/><Relationship Id="rId27" Type="http://schemas.openxmlformats.org/officeDocument/2006/relationships/image" Target="http://www.systemrenewal.com/articles/Mining_UML_files/image001.jpg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eader" Target="header8.xml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1.wmf"/><Relationship Id="rId17" Type="http://schemas.openxmlformats.org/officeDocument/2006/relationships/header" Target="header5.xml"/><Relationship Id="rId25" Type="http://schemas.openxmlformats.org/officeDocument/2006/relationships/oleObject" Target="embeddings/oleObject4.bin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20" Type="http://schemas.openxmlformats.org/officeDocument/2006/relationships/header" Target="header6.xml"/><Relationship Id="rId41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ADMINI~1\LOCALS~1\Temp\documentoRequisitos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documentoRequisitos.dot</Template>
  <TotalTime>1797</TotalTime>
  <Pages>40</Pages>
  <Words>4559</Words>
  <Characters>24622</Characters>
  <Application>Microsoft Office Word</Application>
  <DocSecurity>0</DocSecurity>
  <Lines>205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Guia para Documento de Requisitos</vt:lpstr>
    </vt:vector>
  </TitlesOfParts>
  <Company>UFU</Company>
  <LinksUpToDate>false</LinksUpToDate>
  <CharactersWithSpaces>29123</CharactersWithSpaces>
  <SharedDoc>false</SharedDoc>
  <HLinks>
    <vt:vector size="6" baseType="variant">
      <vt:variant>
        <vt:i4>3473506</vt:i4>
      </vt:variant>
      <vt:variant>
        <vt:i4>144</vt:i4>
      </vt:variant>
      <vt:variant>
        <vt:i4>0</vt:i4>
      </vt:variant>
      <vt:variant>
        <vt:i4>5</vt:i4>
      </vt:variant>
      <vt:variant>
        <vt:lpwstr>https://dcrazed.com/best-free-wireframe-tools/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para Documento de Requisitos</dc:title>
  <dc:subject>Padrões de documentação</dc:subject>
  <dc:creator>Sílvio Bacalá Júnior</dc:creator>
  <cp:keywords/>
  <dc:description>Versão 1.0</dc:description>
  <cp:lastModifiedBy>Lucas de Carvalho Felizardo</cp:lastModifiedBy>
  <cp:revision>196</cp:revision>
  <cp:lastPrinted>1997-08-08T11:22:00Z</cp:lastPrinted>
  <dcterms:created xsi:type="dcterms:W3CDTF">2019-10-21T21:07:00Z</dcterms:created>
  <dcterms:modified xsi:type="dcterms:W3CDTF">2019-10-24T00:56:00Z</dcterms:modified>
  <cp:category>Manual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ão">
    <vt:lpwstr>Versão 1.0</vt:lpwstr>
  </property>
</Properties>
</file>